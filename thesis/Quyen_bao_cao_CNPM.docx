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3AA721" w14:textId="77777777" w:rsidR="00410926" w:rsidRPr="002D0489" w:rsidRDefault="00410926" w:rsidP="00330BE1">
      <w:pPr>
        <w:spacing w:beforeLines="30" w:before="72" w:afterLines="30" w:after="72" w:line="276" w:lineRule="auto"/>
        <w:jc w:val="center"/>
        <w:rPr>
          <w:rFonts w:ascii="Times New Roman" w:hAnsi="Times New Roman"/>
        </w:rPr>
      </w:pPr>
      <w:r w:rsidRPr="002D0489">
        <w:rPr>
          <w:rFonts w:ascii="Times New Roman" w:hAnsi="Times New Roman"/>
        </w:rPr>
        <w:t>TRƯỜNG ĐẠI HỌC TRÀ VINH</w:t>
      </w:r>
    </w:p>
    <w:p w14:paraId="4E2AA2BC" w14:textId="2F47EDCF" w:rsidR="003B13A1" w:rsidRPr="002D0489" w:rsidRDefault="00135622" w:rsidP="00330BE1">
      <w:pPr>
        <w:spacing w:beforeLines="30" w:before="72" w:afterLines="30" w:after="72" w:line="276" w:lineRule="auto"/>
        <w:jc w:val="center"/>
        <w:rPr>
          <w:rFonts w:ascii="Times New Roman" w:hAnsi="Times New Roman"/>
        </w:rPr>
      </w:pPr>
      <w:r>
        <w:rPr>
          <w:rFonts w:ascii="Times New Roman" w:hAnsi="Times New Roman"/>
        </w:rPr>
        <w:t>TRƯỜNG</w:t>
      </w:r>
      <w:r w:rsidR="003B13A1" w:rsidRPr="002D0489">
        <w:rPr>
          <w:rFonts w:ascii="Times New Roman" w:hAnsi="Times New Roman"/>
        </w:rPr>
        <w:t xml:space="preserve"> KỸ THUẬT VÀ CÔNG NGHỆ</w:t>
      </w:r>
    </w:p>
    <w:p w14:paraId="54B1E8FA" w14:textId="125B0690" w:rsidR="00410926" w:rsidRPr="002D0489" w:rsidRDefault="00135622" w:rsidP="00330BE1">
      <w:pPr>
        <w:spacing w:beforeLines="30" w:before="72" w:afterLines="30" w:after="72" w:line="276" w:lineRule="auto"/>
        <w:jc w:val="center"/>
        <w:rPr>
          <w:rFonts w:ascii="Times New Roman" w:hAnsi="Times New Roman"/>
          <w:b/>
        </w:rPr>
      </w:pPr>
      <w:r>
        <w:rPr>
          <w:rFonts w:ascii="Times New Roman" w:hAnsi="Times New Roman"/>
          <w:b/>
        </w:rPr>
        <w:t>KHOA</w:t>
      </w:r>
      <w:r w:rsidR="00410926" w:rsidRPr="002D0489">
        <w:rPr>
          <w:rFonts w:ascii="Times New Roman" w:hAnsi="Times New Roman"/>
          <w:b/>
        </w:rPr>
        <w:t xml:space="preserve"> </w:t>
      </w:r>
      <w:r w:rsidR="008C4DDB" w:rsidRPr="002D0489">
        <w:rPr>
          <w:rFonts w:ascii="Times New Roman" w:hAnsi="Times New Roman"/>
          <w:b/>
        </w:rPr>
        <w:t>CÔNG NGHỆ THÔNG TIN</w:t>
      </w:r>
    </w:p>
    <w:p w14:paraId="5AC7EC35" w14:textId="0D4E4BB2" w:rsidR="00410926" w:rsidRPr="002D0489" w:rsidRDefault="00410926" w:rsidP="001E3311">
      <w:pPr>
        <w:spacing w:beforeLines="30" w:before="72" w:afterLines="30" w:after="72" w:line="276" w:lineRule="auto"/>
        <w:jc w:val="center"/>
        <w:rPr>
          <w:rFonts w:ascii="Times New Roman" w:hAnsi="Times New Roman"/>
          <w:b/>
          <w:lang w:val="vi-VN"/>
        </w:rPr>
      </w:pPr>
      <w:r w:rsidRPr="002D0489">
        <w:rPr>
          <w:rFonts w:ascii="Times New Roman" w:hAnsi="Times New Roman"/>
          <w:b/>
        </w:rPr>
        <w:t>----------</w:t>
      </w:r>
      <w:r w:rsidRPr="002D0489">
        <w:rPr>
          <w:rFonts w:ascii="Times New Roman" w:hAnsi="Times New Roman"/>
          <w:b/>
        </w:rPr>
        <w:sym w:font="Wingdings" w:char="F026"/>
      </w:r>
      <w:r w:rsidRPr="002D0489">
        <w:rPr>
          <w:rFonts w:ascii="Times New Roman" w:hAnsi="Times New Roman"/>
          <w:b/>
        </w:rPr>
        <w:t>-----------</w:t>
      </w:r>
    </w:p>
    <w:p w14:paraId="225FEC31" w14:textId="77777777" w:rsidR="001E3311" w:rsidRPr="002D0489" w:rsidRDefault="001E3311" w:rsidP="001E3311">
      <w:pPr>
        <w:spacing w:beforeLines="30" w:before="72" w:afterLines="30" w:after="72" w:line="276" w:lineRule="auto"/>
        <w:jc w:val="center"/>
        <w:rPr>
          <w:rFonts w:ascii="Times New Roman" w:hAnsi="Times New Roman"/>
          <w:b/>
          <w:lang w:val="vi-VN"/>
        </w:rPr>
      </w:pPr>
    </w:p>
    <w:p w14:paraId="090DEDE5" w14:textId="3D004A8B" w:rsidR="00410926" w:rsidRPr="002D0489" w:rsidRDefault="001E3311" w:rsidP="001E3311">
      <w:pPr>
        <w:spacing w:beforeLines="30" w:before="72" w:afterLines="30" w:after="72" w:line="276" w:lineRule="auto"/>
        <w:jc w:val="center"/>
        <w:rPr>
          <w:rFonts w:ascii="Times New Roman" w:hAnsi="Times New Roman"/>
          <w:b/>
          <w:lang w:val="vi-VN"/>
        </w:rPr>
      </w:pPr>
      <w:r w:rsidRPr="002D0489">
        <w:rPr>
          <w:rFonts w:ascii="Times New Roman" w:hAnsi="Times New Roman"/>
          <w:b/>
          <w:noProof/>
        </w:rPr>
        <w:drawing>
          <wp:inline distT="0" distB="0" distL="0" distR="0" wp14:anchorId="0E3515E6" wp14:editId="6587A10E">
            <wp:extent cx="1417320" cy="1417320"/>
            <wp:effectExtent l="0" t="0" r="0" b="0"/>
            <wp:docPr id="189483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7320" cy="1417320"/>
                    </a:xfrm>
                    <a:prstGeom prst="rect">
                      <a:avLst/>
                    </a:prstGeom>
                    <a:noFill/>
                  </pic:spPr>
                </pic:pic>
              </a:graphicData>
            </a:graphic>
          </wp:inline>
        </w:drawing>
      </w:r>
    </w:p>
    <w:p w14:paraId="766C1234" w14:textId="77777777" w:rsidR="00B46AB5" w:rsidRPr="002D0489" w:rsidRDefault="00B46AB5" w:rsidP="00330BE1">
      <w:pPr>
        <w:spacing w:beforeLines="30" w:before="72" w:afterLines="30" w:after="72" w:line="276" w:lineRule="auto"/>
        <w:jc w:val="center"/>
        <w:rPr>
          <w:rFonts w:ascii="Times New Roman" w:hAnsi="Times New Roman"/>
          <w:b/>
        </w:rPr>
      </w:pPr>
    </w:p>
    <w:p w14:paraId="35D80A20" w14:textId="61938E2D" w:rsidR="00D82BCB" w:rsidRPr="002D0489" w:rsidRDefault="00410926" w:rsidP="00330BE1">
      <w:pPr>
        <w:spacing w:beforeLines="30" w:before="72" w:afterLines="30" w:after="72" w:line="276" w:lineRule="auto"/>
        <w:jc w:val="center"/>
        <w:rPr>
          <w:rFonts w:ascii="Times New Roman" w:hAnsi="Times New Roman"/>
          <w:sz w:val="32"/>
          <w:szCs w:val="32"/>
          <w:lang w:val="vi-VN"/>
        </w:rPr>
      </w:pPr>
      <w:r w:rsidRPr="002D0489">
        <w:rPr>
          <w:rFonts w:ascii="Times New Roman" w:hAnsi="Times New Roman"/>
          <w:sz w:val="32"/>
          <w:szCs w:val="32"/>
        </w:rPr>
        <w:t>BÁO CÁO</w:t>
      </w:r>
      <w:r w:rsidR="000D1CEE" w:rsidRPr="002D0489">
        <w:rPr>
          <w:rFonts w:ascii="Times New Roman" w:hAnsi="Times New Roman"/>
          <w:sz w:val="32"/>
          <w:szCs w:val="32"/>
        </w:rPr>
        <w:t xml:space="preserve"> </w:t>
      </w:r>
      <w:r w:rsidR="008C1E95" w:rsidRPr="002D0489">
        <w:rPr>
          <w:rFonts w:ascii="Times New Roman" w:hAnsi="Times New Roman"/>
          <w:sz w:val="32"/>
          <w:szCs w:val="32"/>
        </w:rPr>
        <w:t>MÔN</w:t>
      </w:r>
      <w:r w:rsidR="008C1E95" w:rsidRPr="002D0489">
        <w:rPr>
          <w:rFonts w:ascii="Times New Roman" w:hAnsi="Times New Roman"/>
          <w:sz w:val="32"/>
          <w:szCs w:val="32"/>
          <w:lang w:val="vi-VN"/>
        </w:rPr>
        <w:t xml:space="preserve"> HỌC</w:t>
      </w:r>
    </w:p>
    <w:p w14:paraId="4AF352CF" w14:textId="3E0CEB6E" w:rsidR="00F6260D" w:rsidRDefault="00D81FCD" w:rsidP="00330BE1">
      <w:pPr>
        <w:spacing w:beforeLines="30" w:before="72" w:afterLines="30" w:after="72" w:line="276" w:lineRule="auto"/>
        <w:jc w:val="center"/>
        <w:rPr>
          <w:rFonts w:ascii="Times New Roman" w:hAnsi="Times New Roman"/>
          <w:b/>
          <w:bCs/>
          <w:sz w:val="32"/>
          <w:szCs w:val="32"/>
        </w:rPr>
      </w:pPr>
      <w:r w:rsidRPr="00D81FCD">
        <w:rPr>
          <w:rFonts w:ascii="Times New Roman" w:hAnsi="Times New Roman"/>
          <w:b/>
          <w:bCs/>
          <w:sz w:val="32"/>
          <w:szCs w:val="32"/>
        </w:rPr>
        <w:t>C</w:t>
      </w:r>
      <w:r w:rsidR="00D9765C">
        <w:rPr>
          <w:rFonts w:ascii="Times New Roman" w:hAnsi="Times New Roman"/>
          <w:b/>
          <w:bCs/>
          <w:sz w:val="32"/>
          <w:szCs w:val="32"/>
        </w:rPr>
        <w:t>ÔNG NGHỆ PHẦN MỀM</w:t>
      </w:r>
    </w:p>
    <w:p w14:paraId="2A74AFBD" w14:textId="77777777" w:rsidR="00D81FCD" w:rsidRPr="002D0489" w:rsidRDefault="00D81FCD" w:rsidP="00330BE1">
      <w:pPr>
        <w:spacing w:beforeLines="30" w:before="72" w:afterLines="30" w:after="72" w:line="276" w:lineRule="auto"/>
        <w:jc w:val="center"/>
        <w:rPr>
          <w:rFonts w:ascii="Times New Roman" w:hAnsi="Times New Roman"/>
          <w:sz w:val="32"/>
          <w:szCs w:val="32"/>
        </w:rPr>
      </w:pPr>
    </w:p>
    <w:p w14:paraId="38B8AEBE" w14:textId="77777777" w:rsidR="00B559BF" w:rsidRPr="00D81FCD" w:rsidRDefault="00B559BF" w:rsidP="00B559BF">
      <w:pPr>
        <w:pStyle w:val="binhthuong"/>
        <w:jc w:val="center"/>
        <w:rPr>
          <w:b/>
          <w:sz w:val="32"/>
          <w:szCs w:val="32"/>
        </w:rPr>
      </w:pPr>
      <w:r w:rsidRPr="00D81FCD">
        <w:rPr>
          <w:b/>
          <w:sz w:val="32"/>
          <w:szCs w:val="32"/>
        </w:rPr>
        <w:t>ĐỀ TÀI</w:t>
      </w:r>
    </w:p>
    <w:p w14:paraId="65A0AED0" w14:textId="5C57C17A" w:rsidR="00D9765C" w:rsidRDefault="00B559BF" w:rsidP="00D9765C">
      <w:pPr>
        <w:pStyle w:val="binhthuong"/>
        <w:jc w:val="center"/>
        <w:rPr>
          <w:b/>
          <w:bCs/>
          <w:sz w:val="32"/>
          <w:szCs w:val="32"/>
        </w:rPr>
      </w:pPr>
      <w:r w:rsidRPr="00D81FCD">
        <w:rPr>
          <w:b/>
          <w:bCs/>
          <w:sz w:val="32"/>
          <w:szCs w:val="32"/>
        </w:rPr>
        <w:t xml:space="preserve">XÂY DỰNG ỨNG DỤNG </w:t>
      </w:r>
      <w:r w:rsidR="00D9765C">
        <w:rPr>
          <w:b/>
          <w:bCs/>
          <w:sz w:val="32"/>
          <w:szCs w:val="32"/>
        </w:rPr>
        <w:t>WEB</w:t>
      </w:r>
    </w:p>
    <w:p w14:paraId="03A2A459" w14:textId="70810923" w:rsidR="00CC663E" w:rsidRPr="00D81FCD" w:rsidRDefault="00D9765C" w:rsidP="00B559BF">
      <w:pPr>
        <w:pStyle w:val="binhthuong"/>
        <w:jc w:val="center"/>
        <w:rPr>
          <w:b/>
          <w:bCs/>
          <w:sz w:val="32"/>
          <w:szCs w:val="32"/>
        </w:rPr>
      </w:pPr>
      <w:r>
        <w:rPr>
          <w:b/>
          <w:bCs/>
          <w:sz w:val="32"/>
          <w:szCs w:val="32"/>
        </w:rPr>
        <w:t>ĐĂNG KÝ HỌC NGOẠI NGỮ</w:t>
      </w:r>
    </w:p>
    <w:p w14:paraId="641F58E8" w14:textId="77777777" w:rsidR="00410926" w:rsidRPr="002D0489" w:rsidRDefault="00410926" w:rsidP="00330BE1">
      <w:pPr>
        <w:spacing w:beforeLines="30" w:before="72" w:afterLines="30" w:after="72" w:line="276" w:lineRule="auto"/>
        <w:rPr>
          <w:rFonts w:ascii="Times New Roman" w:hAnsi="Times New Roman"/>
          <w:b/>
        </w:rPr>
      </w:pPr>
    </w:p>
    <w:p w14:paraId="21A2AD0D" w14:textId="77777777" w:rsidR="00410926" w:rsidRPr="002D0489" w:rsidRDefault="00410926" w:rsidP="00330BE1">
      <w:pPr>
        <w:spacing w:beforeLines="30" w:before="72" w:afterLines="30" w:after="72" w:line="276" w:lineRule="auto"/>
        <w:rPr>
          <w:rFonts w:ascii="Times New Roman" w:hAnsi="Times New Roman"/>
          <w:b/>
        </w:rPr>
      </w:pPr>
    </w:p>
    <w:p w14:paraId="78D58D5B" w14:textId="77777777" w:rsidR="00410926" w:rsidRPr="002D0489" w:rsidRDefault="00410926" w:rsidP="00330BE1">
      <w:pPr>
        <w:spacing w:beforeLines="30" w:before="72" w:afterLines="30" w:after="72" w:line="276" w:lineRule="auto"/>
        <w:rPr>
          <w:rFonts w:ascii="Times New Roman" w:hAnsi="Times New Roman"/>
          <w:b/>
        </w:rPr>
      </w:pPr>
    </w:p>
    <w:tbl>
      <w:tblPr>
        <w:tblW w:w="0" w:type="auto"/>
        <w:tblLook w:val="01E0" w:firstRow="1" w:lastRow="1" w:firstColumn="1" w:lastColumn="1" w:noHBand="0" w:noVBand="0"/>
      </w:tblPr>
      <w:tblGrid>
        <w:gridCol w:w="3686"/>
        <w:gridCol w:w="5353"/>
      </w:tblGrid>
      <w:tr w:rsidR="005D4A7E" w:rsidRPr="002D0489" w14:paraId="6D083371" w14:textId="77777777" w:rsidTr="00DF6B7D">
        <w:tc>
          <w:tcPr>
            <w:tcW w:w="3686" w:type="dxa"/>
          </w:tcPr>
          <w:p w14:paraId="339CE0C2" w14:textId="187F53A6" w:rsidR="008C4DDB" w:rsidRPr="002D0489" w:rsidRDefault="008C1E95" w:rsidP="00330BE1">
            <w:pPr>
              <w:spacing w:beforeLines="30" w:before="72" w:afterLines="30" w:after="72" w:line="276" w:lineRule="auto"/>
              <w:rPr>
                <w:rFonts w:ascii="Times New Roman" w:hAnsi="Times New Roman"/>
                <w:i/>
                <w:u w:val="single"/>
              </w:rPr>
            </w:pPr>
            <w:r w:rsidRPr="002D0489">
              <w:rPr>
                <w:rFonts w:ascii="Times New Roman" w:hAnsi="Times New Roman"/>
                <w:i/>
                <w:u w:val="single"/>
              </w:rPr>
              <w:t>Gi</w:t>
            </w:r>
            <w:r w:rsidRPr="002D0489">
              <w:rPr>
                <w:rFonts w:ascii="Times New Roman" w:hAnsi="Times New Roman"/>
                <w:i/>
                <w:u w:val="single"/>
                <w:lang w:val="vi-VN"/>
              </w:rPr>
              <w:t>ảng</w:t>
            </w:r>
            <w:r w:rsidR="008C4DDB" w:rsidRPr="002D0489">
              <w:rPr>
                <w:rFonts w:ascii="Times New Roman" w:hAnsi="Times New Roman"/>
                <w:i/>
                <w:u w:val="single"/>
              </w:rPr>
              <w:t xml:space="preserve"> viên hướng dẫn </w:t>
            </w:r>
          </w:p>
          <w:p w14:paraId="281BA5CB" w14:textId="1C47497F" w:rsidR="00CC663E" w:rsidRPr="002D0489" w:rsidRDefault="00D81FCD" w:rsidP="00330BE1">
            <w:pPr>
              <w:spacing w:beforeLines="30" w:before="72" w:afterLines="30" w:after="72" w:line="276" w:lineRule="auto"/>
              <w:rPr>
                <w:rFonts w:ascii="Times New Roman" w:hAnsi="Times New Roman"/>
                <w:b/>
                <w:lang w:val="vi-VN"/>
              </w:rPr>
            </w:pPr>
            <w:r>
              <w:rPr>
                <w:rFonts w:ascii="Times New Roman" w:hAnsi="Times New Roman"/>
                <w:b/>
              </w:rPr>
              <w:t xml:space="preserve">TS. Nguyễn </w:t>
            </w:r>
            <w:r w:rsidR="00D9765C">
              <w:rPr>
                <w:rFonts w:ascii="Times New Roman" w:hAnsi="Times New Roman"/>
                <w:b/>
              </w:rPr>
              <w:t>Bảo Ân</w:t>
            </w:r>
          </w:p>
        </w:tc>
        <w:tc>
          <w:tcPr>
            <w:tcW w:w="5353" w:type="dxa"/>
          </w:tcPr>
          <w:p w14:paraId="47B416F7" w14:textId="77777777" w:rsidR="005D4A7E" w:rsidRPr="002D0489" w:rsidRDefault="005D4A7E" w:rsidP="00330BE1">
            <w:pPr>
              <w:spacing w:beforeLines="30" w:before="72" w:afterLines="30" w:after="72" w:line="276" w:lineRule="auto"/>
              <w:rPr>
                <w:rFonts w:ascii="Times New Roman" w:hAnsi="Times New Roman"/>
                <w:i/>
                <w:u w:val="single"/>
              </w:rPr>
            </w:pPr>
            <w:r w:rsidRPr="002D0489">
              <w:rPr>
                <w:rFonts w:ascii="Times New Roman" w:hAnsi="Times New Roman"/>
                <w:i/>
                <w:u w:val="single"/>
              </w:rPr>
              <w:t xml:space="preserve">Sinh viên </w:t>
            </w:r>
            <w:r w:rsidR="00CC663E" w:rsidRPr="002D0489">
              <w:rPr>
                <w:rFonts w:ascii="Times New Roman" w:hAnsi="Times New Roman"/>
                <w:i/>
                <w:u w:val="single"/>
              </w:rPr>
              <w:t>thực hiện</w:t>
            </w:r>
            <w:r w:rsidRPr="002D0489">
              <w:rPr>
                <w:rFonts w:ascii="Times New Roman" w:hAnsi="Times New Roman"/>
                <w:i/>
                <w:u w:val="single"/>
              </w:rPr>
              <w:t>:</w:t>
            </w:r>
          </w:p>
          <w:p w14:paraId="62E1E0BD" w14:textId="19305996" w:rsidR="005D4A7E" w:rsidRPr="002D0489" w:rsidRDefault="006B379E" w:rsidP="00330BE1">
            <w:pPr>
              <w:spacing w:beforeLines="30" w:before="72" w:afterLines="30" w:after="72" w:line="276" w:lineRule="auto"/>
              <w:rPr>
                <w:rFonts w:ascii="Times New Roman" w:hAnsi="Times New Roman"/>
                <w:b/>
              </w:rPr>
            </w:pPr>
            <w:r w:rsidRPr="002D0489">
              <w:rPr>
                <w:rFonts w:ascii="Times New Roman" w:hAnsi="Times New Roman"/>
                <w:b/>
              </w:rPr>
              <w:t>Nguyễn Duy Tín</w:t>
            </w:r>
            <w:r w:rsidR="003534DF" w:rsidRPr="002D0489">
              <w:rPr>
                <w:rFonts w:ascii="Times New Roman" w:hAnsi="Times New Roman"/>
                <w:b/>
              </w:rPr>
              <w:t xml:space="preserve"> </w:t>
            </w:r>
            <w:r w:rsidR="003534DF" w:rsidRPr="002D0489">
              <w:rPr>
                <w:rFonts w:ascii="Times New Roman" w:hAnsi="Times New Roman"/>
              </w:rPr>
              <w:t>(</w:t>
            </w:r>
            <w:r w:rsidRPr="002D0489">
              <w:rPr>
                <w:rFonts w:ascii="Times New Roman" w:hAnsi="Times New Roman"/>
              </w:rPr>
              <w:t>110122182</w:t>
            </w:r>
            <w:r w:rsidR="00B46AB5" w:rsidRPr="002D0489">
              <w:rPr>
                <w:rFonts w:ascii="Times New Roman" w:hAnsi="Times New Roman"/>
              </w:rPr>
              <w:t xml:space="preserve"> –</w:t>
            </w:r>
            <w:r w:rsidRPr="002D0489">
              <w:rPr>
                <w:rFonts w:ascii="Times New Roman" w:hAnsi="Times New Roman"/>
              </w:rPr>
              <w:t xml:space="preserve"> DA22TTA</w:t>
            </w:r>
            <w:r w:rsidR="003534DF" w:rsidRPr="002D0489">
              <w:rPr>
                <w:rFonts w:ascii="Times New Roman" w:hAnsi="Times New Roman"/>
              </w:rPr>
              <w:t>)</w:t>
            </w:r>
          </w:p>
          <w:p w14:paraId="0E7798CA" w14:textId="4550C489" w:rsidR="005D4A7E" w:rsidRPr="002D0489" w:rsidRDefault="006B379E" w:rsidP="00330BE1">
            <w:pPr>
              <w:spacing w:beforeLines="30" w:before="72" w:afterLines="30" w:after="72" w:line="276" w:lineRule="auto"/>
              <w:rPr>
                <w:rFonts w:ascii="Times New Roman" w:hAnsi="Times New Roman"/>
              </w:rPr>
            </w:pPr>
            <w:r w:rsidRPr="002D0489">
              <w:rPr>
                <w:rFonts w:ascii="Times New Roman" w:hAnsi="Times New Roman"/>
                <w:b/>
              </w:rPr>
              <w:t>Nguyễn Phước Hiệp</w:t>
            </w:r>
            <w:r w:rsidR="003534DF" w:rsidRPr="002D0489">
              <w:rPr>
                <w:rFonts w:ascii="Times New Roman" w:hAnsi="Times New Roman"/>
                <w:b/>
              </w:rPr>
              <w:t xml:space="preserve"> </w:t>
            </w:r>
            <w:r w:rsidR="003534DF" w:rsidRPr="002D0489">
              <w:rPr>
                <w:rFonts w:ascii="Times New Roman" w:hAnsi="Times New Roman"/>
              </w:rPr>
              <w:t>(</w:t>
            </w:r>
            <w:r w:rsidRPr="002D0489">
              <w:rPr>
                <w:rFonts w:ascii="Times New Roman" w:hAnsi="Times New Roman"/>
              </w:rPr>
              <w:t>110122005</w:t>
            </w:r>
            <w:r w:rsidR="00B46AB5" w:rsidRPr="002D0489">
              <w:rPr>
                <w:rFonts w:ascii="Times New Roman" w:hAnsi="Times New Roman"/>
              </w:rPr>
              <w:t xml:space="preserve"> – </w:t>
            </w:r>
            <w:r w:rsidRPr="002D0489">
              <w:rPr>
                <w:rFonts w:ascii="Times New Roman" w:hAnsi="Times New Roman"/>
              </w:rPr>
              <w:t>DA22TTA</w:t>
            </w:r>
            <w:r w:rsidR="003534DF" w:rsidRPr="002D0489">
              <w:rPr>
                <w:rFonts w:ascii="Times New Roman" w:hAnsi="Times New Roman"/>
              </w:rPr>
              <w:t>)</w:t>
            </w:r>
          </w:p>
          <w:p w14:paraId="1D2D46F7" w14:textId="1B31A823" w:rsidR="005D4A7E" w:rsidRPr="002D0489" w:rsidRDefault="006B379E" w:rsidP="00330BE1">
            <w:pPr>
              <w:spacing w:beforeLines="30" w:before="72" w:afterLines="30" w:after="72" w:line="276" w:lineRule="auto"/>
              <w:rPr>
                <w:rFonts w:ascii="Times New Roman" w:hAnsi="Times New Roman"/>
              </w:rPr>
            </w:pPr>
            <w:r w:rsidRPr="002D0489">
              <w:rPr>
                <w:rFonts w:ascii="Times New Roman" w:hAnsi="Times New Roman"/>
                <w:b/>
              </w:rPr>
              <w:t>Kiều Gia Thịnh</w:t>
            </w:r>
            <w:r w:rsidR="00B46AB5" w:rsidRPr="002D0489">
              <w:rPr>
                <w:rFonts w:ascii="Times New Roman" w:hAnsi="Times New Roman"/>
                <w:b/>
              </w:rPr>
              <w:t xml:space="preserve"> </w:t>
            </w:r>
            <w:r w:rsidR="00B46AB5" w:rsidRPr="002D0489">
              <w:rPr>
                <w:rFonts w:ascii="Times New Roman" w:hAnsi="Times New Roman"/>
              </w:rPr>
              <w:t>(</w:t>
            </w:r>
            <w:r w:rsidRPr="002D0489">
              <w:rPr>
                <w:rFonts w:ascii="Times New Roman" w:hAnsi="Times New Roman"/>
              </w:rPr>
              <w:t>110122167</w:t>
            </w:r>
            <w:r w:rsidR="00B46AB5" w:rsidRPr="002D0489">
              <w:rPr>
                <w:rFonts w:ascii="Times New Roman" w:hAnsi="Times New Roman"/>
              </w:rPr>
              <w:t xml:space="preserve"> – </w:t>
            </w:r>
            <w:r w:rsidRPr="002D0489">
              <w:rPr>
                <w:rFonts w:ascii="Times New Roman" w:hAnsi="Times New Roman"/>
              </w:rPr>
              <w:t>DA22TTC</w:t>
            </w:r>
            <w:r w:rsidR="00B46AB5" w:rsidRPr="002D0489">
              <w:rPr>
                <w:rFonts w:ascii="Times New Roman" w:hAnsi="Times New Roman"/>
              </w:rPr>
              <w:t>)</w:t>
            </w:r>
          </w:p>
        </w:tc>
      </w:tr>
    </w:tbl>
    <w:p w14:paraId="6DB9E43C" w14:textId="77777777" w:rsidR="00410926" w:rsidRPr="002D0489" w:rsidRDefault="00410926" w:rsidP="008E345C">
      <w:pPr>
        <w:spacing w:beforeLines="30" w:before="72" w:afterLines="30" w:after="72" w:line="360" w:lineRule="auto"/>
        <w:rPr>
          <w:rFonts w:ascii="Times New Roman" w:hAnsi="Times New Roman"/>
        </w:rPr>
      </w:pPr>
    </w:p>
    <w:p w14:paraId="0F75B9F3" w14:textId="77777777" w:rsidR="00410926" w:rsidRPr="002D0489" w:rsidRDefault="00410926" w:rsidP="008E345C">
      <w:pPr>
        <w:spacing w:beforeLines="30" w:before="72" w:afterLines="30" w:after="72" w:line="360" w:lineRule="auto"/>
        <w:rPr>
          <w:rFonts w:ascii="Times New Roman" w:hAnsi="Times New Roman"/>
        </w:rPr>
      </w:pPr>
    </w:p>
    <w:p w14:paraId="326B6556" w14:textId="77777777" w:rsidR="00E367C8" w:rsidRPr="002D0489" w:rsidRDefault="00E367C8" w:rsidP="00D81FCD">
      <w:pPr>
        <w:tabs>
          <w:tab w:val="left" w:pos="3510"/>
        </w:tabs>
        <w:spacing w:beforeLines="30" w:before="72" w:afterLines="30" w:after="72" w:line="480" w:lineRule="auto"/>
        <w:rPr>
          <w:rFonts w:ascii="Times New Roman" w:hAnsi="Times New Roman"/>
          <w:b/>
          <w:i/>
        </w:rPr>
      </w:pPr>
    </w:p>
    <w:p w14:paraId="5D1B67B6" w14:textId="77777777" w:rsidR="00E367C8" w:rsidRPr="002D0489" w:rsidRDefault="00E367C8" w:rsidP="00D81FCD">
      <w:pPr>
        <w:tabs>
          <w:tab w:val="left" w:pos="3510"/>
        </w:tabs>
        <w:spacing w:beforeLines="30" w:before="72" w:afterLines="30" w:after="72" w:line="480" w:lineRule="auto"/>
        <w:jc w:val="center"/>
        <w:rPr>
          <w:rFonts w:ascii="Times New Roman" w:hAnsi="Times New Roman"/>
          <w:b/>
          <w:i/>
        </w:rPr>
      </w:pPr>
    </w:p>
    <w:p w14:paraId="0FA69012" w14:textId="77777777" w:rsidR="006D1DE4" w:rsidRPr="002D0489" w:rsidRDefault="006D1DE4" w:rsidP="00D81FCD">
      <w:pPr>
        <w:tabs>
          <w:tab w:val="left" w:pos="3510"/>
        </w:tabs>
        <w:spacing w:beforeLines="30" w:before="72" w:afterLines="30" w:after="72" w:line="480" w:lineRule="auto"/>
        <w:rPr>
          <w:rFonts w:ascii="Times New Roman" w:hAnsi="Times New Roman"/>
          <w:b/>
          <w:i/>
        </w:rPr>
      </w:pPr>
    </w:p>
    <w:p w14:paraId="34AF28C7" w14:textId="1352E69B" w:rsidR="00410926" w:rsidRPr="002D0489" w:rsidRDefault="00181F95" w:rsidP="00D81FCD">
      <w:pPr>
        <w:tabs>
          <w:tab w:val="left" w:pos="3510"/>
        </w:tabs>
        <w:spacing w:beforeLines="30" w:before="72" w:afterLines="30" w:after="72" w:line="480" w:lineRule="auto"/>
        <w:jc w:val="center"/>
        <w:rPr>
          <w:rFonts w:ascii="Times New Roman" w:hAnsi="Times New Roman"/>
          <w:b/>
          <w:i/>
        </w:rPr>
        <w:sectPr w:rsidR="00410926" w:rsidRPr="002D0489" w:rsidSect="005473CD">
          <w:pgSz w:w="11907" w:h="16840" w:code="9"/>
          <w:pgMar w:top="1134" w:right="1134" w:bottom="1134" w:left="1701" w:header="567" w:footer="567" w:gutter="0"/>
          <w:pgBorders w:display="firstPage">
            <w:top w:val="twistedLines2" w:sz="18" w:space="4" w:color="auto"/>
            <w:left w:val="twistedLines2" w:sz="18" w:space="4" w:color="auto"/>
            <w:bottom w:val="twistedLines2" w:sz="18" w:space="4" w:color="auto"/>
            <w:right w:val="twistedLines2" w:sz="18" w:space="4" w:color="auto"/>
          </w:pgBorders>
          <w:cols w:space="720"/>
          <w:docGrid w:linePitch="360"/>
        </w:sectPr>
      </w:pPr>
      <w:r>
        <w:rPr>
          <w:rFonts w:ascii="Times New Roman" w:hAnsi="Times New Roman"/>
          <w:b/>
          <w:i/>
        </w:rPr>
        <w:t>Vĩnh Long</w:t>
      </w:r>
      <w:r w:rsidR="005D4A7E" w:rsidRPr="002D0489">
        <w:rPr>
          <w:rFonts w:ascii="Times New Roman" w:hAnsi="Times New Roman"/>
          <w:b/>
          <w:i/>
        </w:rPr>
        <w:t xml:space="preserve">, tháng </w:t>
      </w:r>
      <w:r w:rsidR="008C1E95" w:rsidRPr="002D0489">
        <w:rPr>
          <w:rFonts w:ascii="Times New Roman" w:hAnsi="Times New Roman"/>
          <w:b/>
          <w:i/>
        </w:rPr>
        <w:t>0</w:t>
      </w:r>
      <w:r>
        <w:rPr>
          <w:rFonts w:ascii="Times New Roman" w:hAnsi="Times New Roman"/>
          <w:b/>
          <w:i/>
        </w:rPr>
        <w:t>7</w:t>
      </w:r>
      <w:r w:rsidR="005D4A7E" w:rsidRPr="002D0489">
        <w:rPr>
          <w:rFonts w:ascii="Times New Roman" w:hAnsi="Times New Roman"/>
          <w:b/>
          <w:i/>
        </w:rPr>
        <w:t xml:space="preserve"> năm </w:t>
      </w:r>
      <w:r w:rsidR="00F522CA" w:rsidRPr="002D0489">
        <w:rPr>
          <w:rFonts w:ascii="Times New Roman" w:hAnsi="Times New Roman"/>
          <w:b/>
          <w:i/>
        </w:rPr>
        <w:t>20</w:t>
      </w:r>
      <w:r w:rsidR="00ED5FBE" w:rsidRPr="002D0489">
        <w:rPr>
          <w:rFonts w:ascii="Times New Roman" w:hAnsi="Times New Roman"/>
          <w:b/>
          <w:i/>
        </w:rPr>
        <w:t>2</w:t>
      </w:r>
      <w:r w:rsidR="002501EA" w:rsidRPr="002D0489">
        <w:rPr>
          <w:rFonts w:ascii="Times New Roman" w:hAnsi="Times New Roman"/>
          <w:b/>
          <w:i/>
        </w:rPr>
        <w:t>5</w:t>
      </w:r>
    </w:p>
    <w:p w14:paraId="6801F17F" w14:textId="0AA3DECE" w:rsidR="00927337" w:rsidRPr="002D0489" w:rsidRDefault="00F177F5" w:rsidP="00495CCB">
      <w:pPr>
        <w:spacing w:before="120" w:after="120" w:line="360" w:lineRule="auto"/>
        <w:jc w:val="center"/>
        <w:rPr>
          <w:rFonts w:ascii="Times New Roman" w:hAnsi="Times New Roman"/>
          <w:b/>
          <w:sz w:val="32"/>
          <w:szCs w:val="32"/>
        </w:rPr>
      </w:pPr>
      <w:r w:rsidRPr="002D0489">
        <w:rPr>
          <w:rFonts w:ascii="Times New Roman" w:hAnsi="Times New Roman"/>
          <w:b/>
          <w:sz w:val="32"/>
          <w:szCs w:val="32"/>
        </w:rPr>
        <w:lastRenderedPageBreak/>
        <w:t xml:space="preserve">LỜI CẢM </w:t>
      </w:r>
      <w:r w:rsidR="00034EE4" w:rsidRPr="002D0489">
        <w:rPr>
          <w:rFonts w:ascii="Times New Roman" w:hAnsi="Times New Roman"/>
          <w:b/>
          <w:sz w:val="32"/>
          <w:szCs w:val="32"/>
        </w:rPr>
        <w:t>ƠN</w:t>
      </w:r>
    </w:p>
    <w:p w14:paraId="1E8DFA36" w14:textId="4D91443D" w:rsidR="00927337" w:rsidRPr="00D81FCD" w:rsidRDefault="00927337" w:rsidP="00495CCB">
      <w:pPr>
        <w:tabs>
          <w:tab w:val="left" w:leader="dot" w:pos="9000"/>
        </w:tabs>
        <w:spacing w:before="120" w:after="120" w:line="360" w:lineRule="auto"/>
        <w:ind w:firstLine="709"/>
        <w:jc w:val="both"/>
        <w:rPr>
          <w:rFonts w:ascii="Times New Roman" w:hAnsi="Times New Roman"/>
          <w:bCs/>
        </w:rPr>
      </w:pPr>
      <w:r w:rsidRPr="00D81FCD">
        <w:rPr>
          <w:rFonts w:ascii="Times New Roman" w:hAnsi="Times New Roman"/>
          <w:bCs/>
        </w:rPr>
        <w:t>Trước hết, nhóm em xin gửi lời cảm ơn chân thành đến</w:t>
      </w:r>
      <w:r w:rsidR="003A18A5" w:rsidRPr="00D81FCD">
        <w:rPr>
          <w:rFonts w:ascii="Times New Roman" w:hAnsi="Times New Roman"/>
          <w:bCs/>
        </w:rPr>
        <w:t xml:space="preserve"> </w:t>
      </w:r>
      <w:r w:rsidR="00173A7E">
        <w:rPr>
          <w:rFonts w:ascii="Times New Roman" w:hAnsi="Times New Roman"/>
          <w:bCs/>
        </w:rPr>
        <w:t>Thầy</w:t>
      </w:r>
      <w:r w:rsidR="003D6132" w:rsidRPr="00D81FCD">
        <w:rPr>
          <w:rFonts w:ascii="Times New Roman" w:hAnsi="Times New Roman"/>
          <w:bCs/>
        </w:rPr>
        <w:t xml:space="preserve"> </w:t>
      </w:r>
      <w:r w:rsidR="00D81FCD" w:rsidRPr="00D81FCD">
        <w:rPr>
          <w:rFonts w:ascii="Times New Roman" w:hAnsi="Times New Roman"/>
          <w:bCs/>
        </w:rPr>
        <w:t xml:space="preserve">Nguyễn </w:t>
      </w:r>
      <w:r w:rsidR="00D82888">
        <w:rPr>
          <w:rFonts w:ascii="Times New Roman" w:hAnsi="Times New Roman"/>
          <w:bCs/>
        </w:rPr>
        <w:t>Bảo Ân</w:t>
      </w:r>
      <w:r w:rsidRPr="00D81FCD">
        <w:rPr>
          <w:rFonts w:ascii="Times New Roman" w:hAnsi="Times New Roman"/>
          <w:bCs/>
        </w:rPr>
        <w:t xml:space="preserve">, người đã trực tiếp hướng dẫn, giúp đỡ và giải đáp thắc mắc trong suốt quá trình thực hiện đề tài. Sự tận tình </w:t>
      </w:r>
      <w:r w:rsidR="003A18A5" w:rsidRPr="00D81FCD">
        <w:rPr>
          <w:rFonts w:ascii="Times New Roman" w:hAnsi="Times New Roman"/>
          <w:bCs/>
        </w:rPr>
        <w:t xml:space="preserve">của </w:t>
      </w:r>
      <w:r w:rsidR="00D82888">
        <w:rPr>
          <w:rFonts w:ascii="Times New Roman" w:hAnsi="Times New Roman"/>
          <w:bCs/>
        </w:rPr>
        <w:t>Thầy</w:t>
      </w:r>
      <w:r w:rsidRPr="00D81FCD">
        <w:rPr>
          <w:rFonts w:ascii="Times New Roman" w:hAnsi="Times New Roman"/>
          <w:bCs/>
        </w:rPr>
        <w:t xml:space="preserve"> đã giúp nhóm em hoàn thành bài báo cáo này một cách tốt nhất.</w:t>
      </w:r>
    </w:p>
    <w:p w14:paraId="5E58218B" w14:textId="56AAFBE8" w:rsidR="00927337" w:rsidRPr="002D0489" w:rsidRDefault="00927337" w:rsidP="00495CCB">
      <w:pPr>
        <w:tabs>
          <w:tab w:val="left" w:leader="dot" w:pos="9000"/>
        </w:tabs>
        <w:spacing w:before="120" w:after="120" w:line="360" w:lineRule="auto"/>
        <w:ind w:firstLine="709"/>
        <w:jc w:val="both"/>
        <w:rPr>
          <w:rFonts w:ascii="Times New Roman" w:hAnsi="Times New Roman"/>
          <w:bCs/>
        </w:rPr>
      </w:pPr>
      <w:r w:rsidRPr="002D0489">
        <w:rPr>
          <w:rFonts w:ascii="Times New Roman" w:hAnsi="Times New Roman"/>
          <w:bCs/>
        </w:rPr>
        <w:t>Nhóm cũng xin bày tỏ lòng biết ơn đến các Thầy,</w:t>
      </w:r>
      <w:r w:rsidR="003C727C" w:rsidRPr="002D0489">
        <w:rPr>
          <w:rFonts w:ascii="Times New Roman" w:hAnsi="Times New Roman"/>
          <w:bCs/>
        </w:rPr>
        <w:t xml:space="preserve"> </w:t>
      </w:r>
      <w:r w:rsidRPr="002D0489">
        <w:rPr>
          <w:rFonts w:ascii="Times New Roman" w:hAnsi="Times New Roman"/>
          <w:bCs/>
        </w:rPr>
        <w:t xml:space="preserve">Cô trong </w:t>
      </w:r>
      <w:r w:rsidR="006C2738">
        <w:rPr>
          <w:rFonts w:ascii="Times New Roman" w:hAnsi="Times New Roman"/>
          <w:bCs/>
        </w:rPr>
        <w:t>Khoa</w:t>
      </w:r>
      <w:r w:rsidR="003C727C" w:rsidRPr="002D0489">
        <w:rPr>
          <w:rFonts w:ascii="Times New Roman" w:hAnsi="Times New Roman"/>
          <w:bCs/>
        </w:rPr>
        <w:t xml:space="preserve"> Công nghệ thông tin</w:t>
      </w:r>
      <w:r w:rsidRPr="002D0489">
        <w:rPr>
          <w:rFonts w:ascii="Times New Roman" w:hAnsi="Times New Roman"/>
          <w:bCs/>
        </w:rPr>
        <w:t>, đã cung cấp những kiến thức nền tảng cần thiết trong suốt thời gian học tập và nghiên cứu.</w:t>
      </w:r>
    </w:p>
    <w:p w14:paraId="2F1FC60F" w14:textId="101724DC" w:rsidR="000E2395" w:rsidRPr="002D0489" w:rsidRDefault="002501EA" w:rsidP="00495CCB">
      <w:pPr>
        <w:tabs>
          <w:tab w:val="left" w:leader="dot" w:pos="9000"/>
        </w:tabs>
        <w:spacing w:before="120" w:after="120" w:line="360" w:lineRule="auto"/>
        <w:ind w:firstLine="709"/>
        <w:jc w:val="both"/>
        <w:rPr>
          <w:rFonts w:ascii="Times New Roman" w:hAnsi="Times New Roman"/>
          <w:bCs/>
        </w:rPr>
      </w:pPr>
      <w:r w:rsidRPr="002D0489">
        <w:rPr>
          <w:rFonts w:ascii="Times New Roman" w:hAnsi="Times New Roman"/>
          <w:bCs/>
        </w:rPr>
        <w:t>Do lượng kiến thức của nhóm còn hạn hẹp, nên</w:t>
      </w:r>
      <w:r w:rsidR="00CD1775" w:rsidRPr="002D0489">
        <w:rPr>
          <w:rFonts w:ascii="Times New Roman" w:hAnsi="Times New Roman"/>
          <w:bCs/>
        </w:rPr>
        <w:t xml:space="preserve"> </w:t>
      </w:r>
      <w:r w:rsidRPr="002D0489">
        <w:rPr>
          <w:rFonts w:ascii="Times New Roman" w:hAnsi="Times New Roman"/>
          <w:bCs/>
        </w:rPr>
        <w:t xml:space="preserve">không tránh khỏi những sai sót trong </w:t>
      </w:r>
      <w:r w:rsidR="00CC46FC" w:rsidRPr="002D0489">
        <w:rPr>
          <w:rFonts w:ascii="Times New Roman" w:hAnsi="Times New Roman"/>
          <w:bCs/>
        </w:rPr>
        <w:t>bài báo cáo</w:t>
      </w:r>
      <w:r w:rsidRPr="002D0489">
        <w:rPr>
          <w:rFonts w:ascii="Times New Roman" w:hAnsi="Times New Roman"/>
          <w:bCs/>
        </w:rPr>
        <w:t xml:space="preserve"> của mình</w:t>
      </w:r>
      <w:r w:rsidR="00CC46FC" w:rsidRPr="002D0489">
        <w:rPr>
          <w:rFonts w:ascii="Times New Roman" w:hAnsi="Times New Roman"/>
          <w:bCs/>
        </w:rPr>
        <w:t>, kí</w:t>
      </w:r>
      <w:r w:rsidRPr="002D0489">
        <w:rPr>
          <w:rFonts w:ascii="Times New Roman" w:hAnsi="Times New Roman"/>
          <w:bCs/>
        </w:rPr>
        <w:t>nh mong quý Thầy/Cô thông cảm</w:t>
      </w:r>
      <w:r w:rsidR="00CC46FC" w:rsidRPr="002D0489">
        <w:rPr>
          <w:rFonts w:ascii="Times New Roman" w:hAnsi="Times New Roman"/>
          <w:bCs/>
        </w:rPr>
        <w:t>!</w:t>
      </w:r>
      <w:r w:rsidRPr="002D0489">
        <w:rPr>
          <w:rFonts w:ascii="Times New Roman" w:hAnsi="Times New Roman"/>
          <w:bCs/>
        </w:rPr>
        <w:t xml:space="preserve"> </w:t>
      </w:r>
      <w:r w:rsidR="00CC46FC" w:rsidRPr="002D0489">
        <w:rPr>
          <w:rFonts w:ascii="Times New Roman" w:hAnsi="Times New Roman"/>
          <w:bCs/>
        </w:rPr>
        <w:t>Nhóm em cũng rất mong nhận được sự nhận xét của quý Thầy/Cô để nhóm em có thể khắc phục những sai sót cũng như phát triển hơn nữa trong tương lai!</w:t>
      </w:r>
    </w:p>
    <w:p w14:paraId="644FBDCF" w14:textId="77777777" w:rsidR="00927337" w:rsidRPr="002D0489" w:rsidRDefault="00927337" w:rsidP="008E345C">
      <w:pPr>
        <w:tabs>
          <w:tab w:val="left" w:leader="dot" w:pos="9000"/>
        </w:tabs>
        <w:spacing w:line="360" w:lineRule="auto"/>
        <w:jc w:val="both"/>
        <w:rPr>
          <w:rFonts w:ascii="Times New Roman" w:hAnsi="Times New Roman"/>
          <w:bCs/>
        </w:rPr>
      </w:pPr>
    </w:p>
    <w:p w14:paraId="70FE05C9" w14:textId="77777777" w:rsidR="000E2395" w:rsidRPr="002D0489" w:rsidRDefault="0034433B" w:rsidP="008E345C">
      <w:pPr>
        <w:spacing w:line="360" w:lineRule="auto"/>
        <w:jc w:val="right"/>
        <w:rPr>
          <w:rFonts w:ascii="Times New Roman" w:hAnsi="Times New Roman"/>
          <w:i/>
        </w:rPr>
      </w:pPr>
      <w:r w:rsidRPr="002D0489">
        <w:rPr>
          <w:rFonts w:ascii="Times New Roman" w:hAnsi="Times New Roman"/>
          <w:i/>
        </w:rPr>
        <w:t>Sinh viên ký và ghi rõ họ và tên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3024"/>
        <w:gridCol w:w="3024"/>
      </w:tblGrid>
      <w:tr w:rsidR="00D82BCB" w:rsidRPr="002D0489" w14:paraId="30665DAA" w14:textId="77777777" w:rsidTr="0073567A">
        <w:trPr>
          <w:jc w:val="center"/>
        </w:trPr>
        <w:tc>
          <w:tcPr>
            <w:tcW w:w="3096" w:type="dxa"/>
          </w:tcPr>
          <w:p w14:paraId="5C30F624" w14:textId="77777777" w:rsidR="00D82BCB" w:rsidRPr="002D0489" w:rsidRDefault="00B46AB5" w:rsidP="008E345C">
            <w:pPr>
              <w:spacing w:line="360" w:lineRule="auto"/>
              <w:jc w:val="center"/>
              <w:rPr>
                <w:rFonts w:ascii="Times New Roman" w:hAnsi="Times New Roman"/>
                <w:b/>
              </w:rPr>
            </w:pPr>
            <w:r w:rsidRPr="002D0489">
              <w:rPr>
                <w:rFonts w:ascii="Times New Roman" w:hAnsi="Times New Roman"/>
                <w:b/>
              </w:rPr>
              <w:t>Sinh viên 1</w:t>
            </w:r>
          </w:p>
          <w:p w14:paraId="5D5FA24F" w14:textId="77777777" w:rsidR="00D82BCB" w:rsidRPr="002D0489" w:rsidRDefault="00D82BCB" w:rsidP="008E345C">
            <w:pPr>
              <w:spacing w:line="360" w:lineRule="auto"/>
              <w:jc w:val="center"/>
              <w:rPr>
                <w:rFonts w:ascii="Times New Roman" w:hAnsi="Times New Roman"/>
                <w:b/>
              </w:rPr>
            </w:pPr>
          </w:p>
          <w:p w14:paraId="38E2ABBB" w14:textId="77777777" w:rsidR="00D82BCB" w:rsidRPr="002D0489" w:rsidRDefault="00D82BCB" w:rsidP="008E345C">
            <w:pPr>
              <w:spacing w:line="360" w:lineRule="auto"/>
              <w:jc w:val="center"/>
              <w:rPr>
                <w:rFonts w:ascii="Times New Roman" w:hAnsi="Times New Roman"/>
                <w:b/>
              </w:rPr>
            </w:pPr>
          </w:p>
          <w:p w14:paraId="6AE30883" w14:textId="77777777" w:rsidR="00D82BCB" w:rsidRPr="002D0489" w:rsidRDefault="00D82BCB" w:rsidP="008E345C">
            <w:pPr>
              <w:spacing w:line="360" w:lineRule="auto"/>
              <w:jc w:val="center"/>
              <w:rPr>
                <w:rFonts w:ascii="Times New Roman" w:hAnsi="Times New Roman"/>
                <w:b/>
              </w:rPr>
            </w:pPr>
          </w:p>
          <w:p w14:paraId="22CA72CB" w14:textId="77777777" w:rsidR="00D82BCB" w:rsidRPr="002D0489" w:rsidRDefault="00D82BCB" w:rsidP="008E345C">
            <w:pPr>
              <w:spacing w:line="360" w:lineRule="auto"/>
              <w:jc w:val="center"/>
              <w:rPr>
                <w:rFonts w:ascii="Times New Roman" w:hAnsi="Times New Roman"/>
                <w:b/>
              </w:rPr>
            </w:pPr>
          </w:p>
          <w:p w14:paraId="4BA28A1F" w14:textId="77777777" w:rsidR="00D82BCB" w:rsidRPr="002D0489" w:rsidRDefault="00D82BCB" w:rsidP="008E345C">
            <w:pPr>
              <w:spacing w:line="360" w:lineRule="auto"/>
              <w:jc w:val="center"/>
              <w:rPr>
                <w:rFonts w:ascii="Times New Roman" w:hAnsi="Times New Roman"/>
                <w:b/>
              </w:rPr>
            </w:pPr>
          </w:p>
          <w:p w14:paraId="35999FD4" w14:textId="77777777" w:rsidR="00D82BCB" w:rsidRPr="002D0489" w:rsidRDefault="00D82BCB" w:rsidP="008E345C">
            <w:pPr>
              <w:spacing w:line="360" w:lineRule="auto"/>
              <w:jc w:val="center"/>
              <w:rPr>
                <w:rFonts w:ascii="Times New Roman" w:hAnsi="Times New Roman"/>
                <w:b/>
              </w:rPr>
            </w:pPr>
          </w:p>
        </w:tc>
        <w:tc>
          <w:tcPr>
            <w:tcW w:w="3096" w:type="dxa"/>
          </w:tcPr>
          <w:p w14:paraId="61955650" w14:textId="77777777" w:rsidR="00D82BCB" w:rsidRPr="002D0489" w:rsidRDefault="00B46AB5" w:rsidP="008E345C">
            <w:pPr>
              <w:spacing w:line="360" w:lineRule="auto"/>
              <w:jc w:val="center"/>
              <w:rPr>
                <w:rFonts w:ascii="Times New Roman" w:hAnsi="Times New Roman"/>
                <w:b/>
              </w:rPr>
            </w:pPr>
            <w:r w:rsidRPr="002D0489">
              <w:rPr>
                <w:rFonts w:ascii="Times New Roman" w:hAnsi="Times New Roman"/>
                <w:b/>
              </w:rPr>
              <w:t>Sinh viên 2</w:t>
            </w:r>
          </w:p>
        </w:tc>
        <w:tc>
          <w:tcPr>
            <w:tcW w:w="3096" w:type="dxa"/>
          </w:tcPr>
          <w:p w14:paraId="391D3426" w14:textId="77777777" w:rsidR="00D82BCB" w:rsidRPr="002D0489" w:rsidRDefault="00B46AB5" w:rsidP="008E345C">
            <w:pPr>
              <w:spacing w:line="360" w:lineRule="auto"/>
              <w:jc w:val="center"/>
              <w:rPr>
                <w:rFonts w:ascii="Times New Roman" w:hAnsi="Times New Roman"/>
                <w:b/>
              </w:rPr>
            </w:pPr>
            <w:r w:rsidRPr="002D0489">
              <w:rPr>
                <w:rFonts w:ascii="Times New Roman" w:hAnsi="Times New Roman"/>
                <w:b/>
              </w:rPr>
              <w:t>Sinh viên 3</w:t>
            </w:r>
          </w:p>
        </w:tc>
      </w:tr>
    </w:tbl>
    <w:p w14:paraId="6223FDA6" w14:textId="77777777" w:rsidR="00023725" w:rsidRPr="002D0489" w:rsidRDefault="000E2395" w:rsidP="008E345C">
      <w:pPr>
        <w:spacing w:line="360" w:lineRule="auto"/>
        <w:jc w:val="center"/>
        <w:rPr>
          <w:rFonts w:ascii="Times New Roman" w:hAnsi="Times New Roman"/>
        </w:rPr>
      </w:pPr>
      <w:r w:rsidRPr="002D0489">
        <w:rPr>
          <w:rFonts w:ascii="Times New Roman" w:hAnsi="Times New Roman"/>
        </w:rPr>
        <w:br w:type="page"/>
      </w:r>
      <w:r w:rsidR="00E367C8" w:rsidRPr="002D0489">
        <w:rPr>
          <w:rFonts w:ascii="Times New Roman" w:hAnsi="Times New Roman"/>
          <w:b/>
          <w:sz w:val="32"/>
          <w:szCs w:val="32"/>
        </w:rPr>
        <w:lastRenderedPageBreak/>
        <w:t>NHẬN XÉT CỦA GIÁO VIÊN HƯỚNG DẪN</w:t>
      </w:r>
    </w:p>
    <w:p w14:paraId="19C6C0AB" w14:textId="77777777" w:rsidR="00E367C8" w:rsidRPr="002D0489" w:rsidRDefault="00E367C8" w:rsidP="008E345C">
      <w:pPr>
        <w:spacing w:line="360" w:lineRule="auto"/>
        <w:rPr>
          <w:rFonts w:ascii="Times New Roman" w:hAnsi="Times New Roman"/>
        </w:rPr>
      </w:pPr>
    </w:p>
    <w:p w14:paraId="78DA2128" w14:textId="77777777" w:rsidR="00F177F5"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6336EED8" w14:textId="77777777" w:rsidR="00E367C8"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4D75C34A" w14:textId="77777777" w:rsidR="00E367C8"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39D1BA29" w14:textId="77777777" w:rsidR="00E367C8"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3DDF8D4A" w14:textId="77777777" w:rsidR="00E367C8"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443C13EB" w14:textId="77777777" w:rsidR="00E367C8"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4FD4F583" w14:textId="77777777" w:rsidR="00E367C8"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37DB85F2" w14:textId="77777777" w:rsidR="00E367C8"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7BAE6934" w14:textId="77777777" w:rsidR="00E367C8"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6D06FD5A" w14:textId="77777777" w:rsidR="00E367C8"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40326380" w14:textId="77777777" w:rsidR="00E367C8"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681FFE70" w14:textId="77777777" w:rsidR="00E367C8" w:rsidRPr="002D0489" w:rsidRDefault="00E367C8" w:rsidP="008E345C">
      <w:pPr>
        <w:tabs>
          <w:tab w:val="right" w:leader="dot" w:pos="8789"/>
        </w:tabs>
        <w:spacing w:line="360" w:lineRule="auto"/>
        <w:rPr>
          <w:rFonts w:ascii="Times New Roman" w:hAnsi="Times New Roman"/>
        </w:rPr>
      </w:pPr>
      <w:r w:rsidRPr="002D0489">
        <w:rPr>
          <w:rFonts w:ascii="Times New Roman" w:hAnsi="Times New Roman"/>
        </w:rPr>
        <w:tab/>
      </w:r>
    </w:p>
    <w:p w14:paraId="2E70FFD5" w14:textId="77777777" w:rsidR="00E367C8" w:rsidRPr="002D0489" w:rsidRDefault="00E367C8" w:rsidP="008E345C">
      <w:pPr>
        <w:tabs>
          <w:tab w:val="right" w:leader="dot" w:pos="8789"/>
        </w:tabs>
        <w:spacing w:line="360" w:lineRule="auto"/>
        <w:rPr>
          <w:rFonts w:ascii="Times New Roman" w:hAnsi="Times New Roman"/>
          <w:b/>
          <w:bCs/>
          <w:i/>
          <w:iCs/>
        </w:rPr>
      </w:pPr>
      <w:r w:rsidRPr="002D0489">
        <w:rPr>
          <w:rFonts w:ascii="Times New Roman" w:hAnsi="Times New Roman"/>
        </w:rPr>
        <w:tab/>
      </w:r>
      <w:r w:rsidRPr="002D0489">
        <w:rPr>
          <w:rFonts w:ascii="Times New Roman" w:hAnsi="Times New Roman"/>
        </w:rPr>
        <w:tab/>
      </w:r>
      <w:r w:rsidRPr="002D0489">
        <w:rPr>
          <w:rFonts w:ascii="Times New Roman" w:hAnsi="Times New Roman"/>
        </w:rPr>
        <w:tab/>
      </w:r>
      <w:r w:rsidRPr="002D0489">
        <w:rPr>
          <w:rFonts w:ascii="Times New Roman" w:hAnsi="Times New Roman"/>
        </w:rPr>
        <w:tab/>
      </w:r>
      <w:r w:rsidRPr="002D0489">
        <w:rPr>
          <w:rFonts w:ascii="Times New Roman" w:hAnsi="Times New Roman"/>
        </w:rPr>
        <w:tab/>
      </w:r>
      <w:r w:rsidRPr="002D0489">
        <w:rPr>
          <w:rFonts w:ascii="Times New Roman" w:hAnsi="Times New Roman"/>
        </w:rPr>
        <w:tab/>
      </w:r>
      <w:r w:rsidRPr="002D0489">
        <w:rPr>
          <w:rFonts w:ascii="Times New Roman" w:hAnsi="Times New Roman"/>
        </w:rPr>
        <w:tab/>
      </w:r>
    </w:p>
    <w:p w14:paraId="40134C7F" w14:textId="77777777" w:rsidR="00F177F5" w:rsidRPr="002D0489" w:rsidRDefault="00F177F5" w:rsidP="008E345C">
      <w:pPr>
        <w:spacing w:line="360" w:lineRule="auto"/>
        <w:rPr>
          <w:rFonts w:ascii="Times New Roman" w:hAnsi="Times New Roman"/>
          <w:b/>
          <w:bCs/>
          <w:i/>
          <w:iCs/>
        </w:rPr>
      </w:pPr>
      <w:r w:rsidRPr="002D0489">
        <w:rPr>
          <w:rFonts w:ascii="Times New Roman" w:hAnsi="Times New Roman"/>
          <w:b/>
          <w:bCs/>
          <w:i/>
          <w:iCs/>
        </w:rPr>
        <w:tab/>
      </w:r>
    </w:p>
    <w:p w14:paraId="3F6A6DDE" w14:textId="4B257C96" w:rsidR="00F177F5" w:rsidRPr="002D0489" w:rsidRDefault="006B379E" w:rsidP="008E345C">
      <w:pPr>
        <w:spacing w:line="360" w:lineRule="auto"/>
        <w:rPr>
          <w:rFonts w:ascii="Times New Roman" w:hAnsi="Times New Roman"/>
        </w:rPr>
      </w:pPr>
      <w:r w:rsidRPr="002D0489">
        <w:rPr>
          <w:rFonts w:ascii="Times New Roman" w:hAnsi="Times New Roman"/>
          <w:i/>
          <w:noProof/>
        </w:rPr>
        <mc:AlternateContent>
          <mc:Choice Requires="wps">
            <w:drawing>
              <wp:anchor distT="0" distB="0" distL="114300" distR="114300" simplePos="0" relativeHeight="251657728" behindDoc="0" locked="0" layoutInCell="1" allowOverlap="1" wp14:anchorId="57CCAC24" wp14:editId="375ECE84">
                <wp:simplePos x="0" y="0"/>
                <wp:positionH relativeFrom="column">
                  <wp:posOffset>2857500</wp:posOffset>
                </wp:positionH>
                <wp:positionV relativeFrom="paragraph">
                  <wp:posOffset>7582535</wp:posOffset>
                </wp:positionV>
                <wp:extent cx="3124200" cy="800100"/>
                <wp:effectExtent l="3810" t="1270" r="0" b="0"/>
                <wp:wrapNone/>
                <wp:docPr id="118559316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24E8F9" w14:textId="77777777" w:rsidR="00023725" w:rsidRPr="00B803F1" w:rsidRDefault="00BD6E53" w:rsidP="00023725">
                            <w:pPr>
                              <w:jc w:val="center"/>
                              <w:rPr>
                                <w:rFonts w:ascii="Times New Roman" w:hAnsi="Times New Roman"/>
                                <w:b/>
                                <w:i/>
                              </w:rPr>
                            </w:pPr>
                            <w:r w:rsidRPr="00B803F1">
                              <w:rPr>
                                <w:rFonts w:ascii="Times New Roman" w:hAnsi="Times New Roman"/>
                                <w:b/>
                                <w:i/>
                              </w:rPr>
                              <w:t>Trà Vinh</w:t>
                            </w:r>
                            <w:r w:rsidR="00023725" w:rsidRPr="00B803F1">
                              <w:rPr>
                                <w:rFonts w:ascii="Times New Roman" w:hAnsi="Times New Roman"/>
                                <w:b/>
                                <w:i/>
                              </w:rPr>
                              <w:t>, ngày…...tháng…...năm</w:t>
                            </w:r>
                            <w:r w:rsidR="00F522CA">
                              <w:rPr>
                                <w:rFonts w:ascii="Times New Roman" w:hAnsi="Times New Roman"/>
                                <w:b/>
                                <w:i/>
                              </w:rPr>
                              <w:t xml:space="preserve"> 2012</w:t>
                            </w:r>
                          </w:p>
                          <w:p w14:paraId="3A0A4FC1" w14:textId="77777777" w:rsidR="00023725" w:rsidRPr="00D34D88" w:rsidRDefault="00023725" w:rsidP="00023725">
                            <w:pPr>
                              <w:jc w:val="center"/>
                              <w:rPr>
                                <w:rFonts w:ascii="Times New Roman" w:hAnsi="Times New Roman"/>
                                <w:b/>
                              </w:rPr>
                            </w:pPr>
                            <w:r w:rsidRPr="00D34D88">
                              <w:rPr>
                                <w:rFonts w:ascii="Times New Roman" w:hAnsi="Times New Roman"/>
                                <w:b/>
                              </w:rPr>
                              <w:t>GIÁO VIÊN CHẤM BÁO CÁO</w:t>
                            </w:r>
                          </w:p>
                          <w:p w14:paraId="38A27AE7" w14:textId="77777777" w:rsidR="00023725" w:rsidRPr="00023725" w:rsidRDefault="00023725" w:rsidP="00023725">
                            <w:pPr>
                              <w:jc w:val="center"/>
                              <w:rPr>
                                <w:rFonts w:ascii="Times New Roman" w:hAnsi="Times New Roman"/>
                                <w:i/>
                              </w:rPr>
                            </w:pPr>
                            <w:r w:rsidRPr="00023725">
                              <w:rPr>
                                <w:rFonts w:ascii="Times New Roman" w:hAnsi="Times New Roman"/>
                                <w:i/>
                              </w:rPr>
                              <w:t>(ký</w:t>
                            </w:r>
                            <w:r w:rsidR="00590943">
                              <w:rPr>
                                <w:rFonts w:ascii="Times New Roman" w:hAnsi="Times New Roman"/>
                                <w:i/>
                              </w:rPr>
                              <w:t xml:space="preserve">, ghi rõ họ </w:t>
                            </w:r>
                            <w:r w:rsidRPr="00023725">
                              <w:rPr>
                                <w:rFonts w:ascii="Times New Roman" w:hAnsi="Times New Roman"/>
                                <w:i/>
                              </w:rPr>
                              <w:t xml:space="preserve"> tên)</w:t>
                            </w:r>
                          </w:p>
                          <w:p w14:paraId="4C51CDF4" w14:textId="77777777" w:rsidR="00023725" w:rsidRPr="00D02942" w:rsidRDefault="00023725" w:rsidP="00023725">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CCAC24" id="_x0000_t202" coordsize="21600,21600" o:spt="202" path="m,l,21600r21600,l21600,xe">
                <v:stroke joinstyle="miter"/>
                <v:path gradientshapeok="t" o:connecttype="rect"/>
              </v:shapetype>
              <v:shape id="Text Box 7" o:spid="_x0000_s1026" type="#_x0000_t202" style="position:absolute;margin-left:225pt;margin-top:597.05pt;width:246pt;height:6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" stroked="f">
                <v:textbox>
                  <w:txbxContent>
                    <w:p w14:paraId="0324E8F9" w14:textId="77777777" w:rsidR="00023725" w:rsidRPr="00B803F1" w:rsidRDefault="00BD6E53" w:rsidP="00023725">
                      <w:pPr>
                        <w:jc w:val="center"/>
                        <w:rPr>
                          <w:rFonts w:ascii="Times New Roman" w:hAnsi="Times New Roman"/>
                          <w:b/>
                          <w:i/>
                        </w:rPr>
                      </w:pPr>
                      <w:r w:rsidRPr="00B803F1">
                        <w:rPr>
                          <w:rFonts w:ascii="Times New Roman" w:hAnsi="Times New Roman"/>
                          <w:b/>
                          <w:i/>
                        </w:rPr>
                        <w:t>Trà Vinh</w:t>
                      </w:r>
                      <w:r w:rsidR="00023725" w:rsidRPr="00B803F1">
                        <w:rPr>
                          <w:rFonts w:ascii="Times New Roman" w:hAnsi="Times New Roman"/>
                          <w:b/>
                          <w:i/>
                        </w:rPr>
                        <w:t>, ngày…...tháng…...năm</w:t>
                      </w:r>
                      <w:r w:rsidR="00F522CA">
                        <w:rPr>
                          <w:rFonts w:ascii="Times New Roman" w:hAnsi="Times New Roman"/>
                          <w:b/>
                          <w:i/>
                        </w:rPr>
                        <w:t xml:space="preserve"> 2012</w:t>
                      </w:r>
                    </w:p>
                    <w:p w14:paraId="3A0A4FC1" w14:textId="77777777" w:rsidR="00023725" w:rsidRPr="00D34D88" w:rsidRDefault="00023725" w:rsidP="00023725">
                      <w:pPr>
                        <w:jc w:val="center"/>
                        <w:rPr>
                          <w:rFonts w:ascii="Times New Roman" w:hAnsi="Times New Roman"/>
                          <w:b/>
                        </w:rPr>
                      </w:pPr>
                      <w:r w:rsidRPr="00D34D88">
                        <w:rPr>
                          <w:rFonts w:ascii="Times New Roman" w:hAnsi="Times New Roman"/>
                          <w:b/>
                        </w:rPr>
                        <w:t>GIÁO VIÊN CHẤM BÁO CÁO</w:t>
                      </w:r>
                    </w:p>
                    <w:p w14:paraId="38A27AE7" w14:textId="77777777" w:rsidR="00023725" w:rsidRPr="00023725" w:rsidRDefault="00023725" w:rsidP="00023725">
                      <w:pPr>
                        <w:jc w:val="center"/>
                        <w:rPr>
                          <w:rFonts w:ascii="Times New Roman" w:hAnsi="Times New Roman"/>
                          <w:i/>
                        </w:rPr>
                      </w:pPr>
                      <w:r w:rsidRPr="00023725">
                        <w:rPr>
                          <w:rFonts w:ascii="Times New Roman" w:hAnsi="Times New Roman"/>
                          <w:i/>
                        </w:rPr>
                        <w:t>(ký</w:t>
                      </w:r>
                      <w:r w:rsidR="00590943">
                        <w:rPr>
                          <w:rFonts w:ascii="Times New Roman" w:hAnsi="Times New Roman"/>
                          <w:i/>
                        </w:rPr>
                        <w:t xml:space="preserve">, ghi rõ họ </w:t>
                      </w:r>
                      <w:r w:rsidRPr="00023725">
                        <w:rPr>
                          <w:rFonts w:ascii="Times New Roman" w:hAnsi="Times New Roman"/>
                          <w:i/>
                        </w:rPr>
                        <w:t xml:space="preserve"> tên)</w:t>
                      </w:r>
                    </w:p>
                    <w:p w14:paraId="4C51CDF4" w14:textId="77777777" w:rsidR="00023725" w:rsidRPr="00D02942" w:rsidRDefault="00023725" w:rsidP="00023725">
                      <w:pPr>
                        <w:jc w:val="center"/>
                      </w:pPr>
                    </w:p>
                  </w:txbxContent>
                </v:textbox>
              </v:shape>
            </w:pict>
          </mc:Fallback>
        </mc:AlternateContent>
      </w:r>
    </w:p>
    <w:p w14:paraId="7105AD4B" w14:textId="77777777" w:rsidR="00D82BCB" w:rsidRPr="002D0489" w:rsidRDefault="00D82BCB" w:rsidP="008E345C">
      <w:pPr>
        <w:spacing w:line="360" w:lineRule="auto"/>
        <w:rPr>
          <w:rFonts w:ascii="Times New Roman" w:hAnsi="Times New Roman"/>
          <w:b/>
        </w:rPr>
      </w:pPr>
      <w:r w:rsidRPr="002D0489">
        <w:rPr>
          <w:rFonts w:ascii="Times New Roman" w:hAnsi="Times New Roman"/>
        </w:rPr>
        <w:br w:type="page"/>
      </w:r>
    </w:p>
    <w:p w14:paraId="01D619AD" w14:textId="77777777" w:rsidR="000853FC" w:rsidRPr="002D0489" w:rsidRDefault="00D82BCB" w:rsidP="008E345C">
      <w:pPr>
        <w:spacing w:line="360" w:lineRule="auto"/>
        <w:jc w:val="center"/>
        <w:rPr>
          <w:rFonts w:ascii="Times New Roman" w:hAnsi="Times New Roman"/>
        </w:rPr>
      </w:pPr>
      <w:r w:rsidRPr="002D0489">
        <w:rPr>
          <w:rFonts w:ascii="Times New Roman" w:hAnsi="Times New Roman"/>
          <w:b/>
          <w:sz w:val="32"/>
          <w:szCs w:val="32"/>
        </w:rPr>
        <w:lastRenderedPageBreak/>
        <w:t>NHẬN XÉT CỦA GIÁO VIÊN PHẢN BIỆN</w:t>
      </w:r>
    </w:p>
    <w:p w14:paraId="0DA3A60B" w14:textId="77777777" w:rsidR="00D82BCB" w:rsidRPr="002D0489" w:rsidRDefault="00D82BCB" w:rsidP="008E345C">
      <w:pPr>
        <w:spacing w:line="360" w:lineRule="auto"/>
        <w:rPr>
          <w:rFonts w:ascii="Times New Roman" w:hAnsi="Times New Roman"/>
        </w:rPr>
      </w:pPr>
    </w:p>
    <w:p w14:paraId="5A259D35" w14:textId="77777777" w:rsidR="00D82BCB"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700CE759"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3A142D28"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331519B2"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4B87840D"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28E1BE04"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77436A61"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7054FDA7"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0793D799"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4DC2B9A9"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42596142"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79F50B26"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48B99968"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133EF424"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7128B5E2"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41D690C5"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5F7C9E2C" w14:textId="77777777" w:rsidR="007214B3" w:rsidRPr="002D0489" w:rsidRDefault="007214B3" w:rsidP="008E345C">
      <w:pPr>
        <w:tabs>
          <w:tab w:val="right" w:leader="dot" w:pos="8789"/>
        </w:tabs>
        <w:spacing w:line="360" w:lineRule="auto"/>
        <w:rPr>
          <w:rFonts w:ascii="Times New Roman" w:hAnsi="Times New Roman"/>
        </w:rPr>
      </w:pPr>
      <w:r w:rsidRPr="002D0489">
        <w:rPr>
          <w:rFonts w:ascii="Times New Roman" w:hAnsi="Times New Roman"/>
        </w:rPr>
        <w:tab/>
      </w:r>
    </w:p>
    <w:p w14:paraId="4ACCD833" w14:textId="77777777" w:rsidR="008B34B7" w:rsidRPr="002D0489" w:rsidRDefault="008B34B7" w:rsidP="008E345C">
      <w:pPr>
        <w:tabs>
          <w:tab w:val="right" w:leader="dot" w:pos="8789"/>
        </w:tabs>
        <w:spacing w:line="360" w:lineRule="auto"/>
        <w:rPr>
          <w:rFonts w:ascii="Times New Roman" w:hAnsi="Times New Roman"/>
        </w:rPr>
      </w:pPr>
      <w:r w:rsidRPr="002D0489">
        <w:rPr>
          <w:rFonts w:ascii="Times New Roman" w:hAnsi="Times New Roman"/>
        </w:rPr>
        <w:tab/>
      </w:r>
    </w:p>
    <w:p w14:paraId="2F8EEAAE" w14:textId="77777777" w:rsidR="008B34B7" w:rsidRPr="002D0489" w:rsidRDefault="008B34B7" w:rsidP="008E345C">
      <w:pPr>
        <w:tabs>
          <w:tab w:val="right" w:leader="dot" w:pos="8789"/>
        </w:tabs>
        <w:spacing w:line="360" w:lineRule="auto"/>
        <w:rPr>
          <w:rFonts w:ascii="Times New Roman" w:hAnsi="Times New Roman"/>
        </w:rPr>
      </w:pPr>
      <w:r w:rsidRPr="002D0489">
        <w:rPr>
          <w:rFonts w:ascii="Times New Roman" w:hAnsi="Times New Roman"/>
        </w:rPr>
        <w:tab/>
      </w:r>
    </w:p>
    <w:p w14:paraId="49C0CF99" w14:textId="77777777" w:rsidR="007214B3" w:rsidRPr="002D0489" w:rsidRDefault="007214B3" w:rsidP="008E345C">
      <w:pPr>
        <w:tabs>
          <w:tab w:val="right" w:leader="dot" w:pos="8789"/>
        </w:tabs>
        <w:spacing w:line="360" w:lineRule="auto"/>
        <w:rPr>
          <w:rFonts w:ascii="Times New Roman" w:hAnsi="Times New Roman"/>
        </w:rPr>
      </w:pPr>
    </w:p>
    <w:p w14:paraId="789C95C0" w14:textId="77777777" w:rsidR="00071666" w:rsidRPr="002D0489" w:rsidRDefault="00071666" w:rsidP="00071666">
      <w:pPr>
        <w:rPr>
          <w:rFonts w:ascii="Times New Roman" w:hAnsi="Times New Roman"/>
        </w:rPr>
      </w:pPr>
    </w:p>
    <w:p w14:paraId="20D39B53" w14:textId="0BAB09AD" w:rsidR="00071666" w:rsidRPr="002D0489" w:rsidRDefault="00071666" w:rsidP="00071666">
      <w:pPr>
        <w:tabs>
          <w:tab w:val="left" w:pos="1232"/>
        </w:tabs>
        <w:rPr>
          <w:rFonts w:ascii="Times New Roman" w:hAnsi="Times New Roman"/>
        </w:rPr>
      </w:pPr>
      <w:r w:rsidRPr="002D0489">
        <w:rPr>
          <w:rFonts w:ascii="Times New Roman" w:hAnsi="Times New Roman"/>
        </w:rPr>
        <w:tab/>
      </w:r>
    </w:p>
    <w:p w14:paraId="57D7C4F0" w14:textId="77777777" w:rsidR="00071666" w:rsidRPr="002D0489" w:rsidRDefault="00071666" w:rsidP="00071666">
      <w:pPr>
        <w:rPr>
          <w:rFonts w:ascii="Times New Roman" w:hAnsi="Times New Roman"/>
        </w:rPr>
      </w:pPr>
    </w:p>
    <w:p w14:paraId="18CDD9FF" w14:textId="77777777" w:rsidR="00071666" w:rsidRPr="002D0489" w:rsidRDefault="00071666" w:rsidP="00071666">
      <w:pPr>
        <w:rPr>
          <w:rFonts w:ascii="Times New Roman" w:hAnsi="Times New Roman"/>
        </w:rPr>
        <w:sectPr w:rsidR="00071666" w:rsidRPr="002D0489" w:rsidSect="0053625C">
          <w:headerReference w:type="default" r:id="rId9"/>
          <w:pgSz w:w="11907" w:h="16840" w:code="9"/>
          <w:pgMar w:top="1134" w:right="1134" w:bottom="1134" w:left="1701" w:header="720" w:footer="720" w:gutter="0"/>
          <w:pgNumType w:start="1"/>
          <w:cols w:space="720"/>
        </w:sectPr>
      </w:pPr>
    </w:p>
    <w:p w14:paraId="39E805E1" w14:textId="11D5BAA8" w:rsidR="00E367C8" w:rsidRPr="002D0489" w:rsidRDefault="00023725" w:rsidP="008E345C">
      <w:pPr>
        <w:spacing w:line="360" w:lineRule="auto"/>
        <w:jc w:val="center"/>
        <w:rPr>
          <w:rFonts w:ascii="Times New Roman" w:hAnsi="Times New Roman"/>
          <w:b/>
          <w:sz w:val="28"/>
          <w:szCs w:val="28"/>
        </w:rPr>
      </w:pPr>
      <w:r w:rsidRPr="002D0489">
        <w:rPr>
          <w:rFonts w:ascii="Times New Roman" w:hAnsi="Times New Roman"/>
          <w:b/>
          <w:sz w:val="28"/>
          <w:szCs w:val="28"/>
        </w:rPr>
        <w:lastRenderedPageBreak/>
        <w:t>M</w:t>
      </w:r>
      <w:r w:rsidR="00E367C8" w:rsidRPr="002D0489">
        <w:rPr>
          <w:rFonts w:ascii="Times New Roman" w:hAnsi="Times New Roman"/>
          <w:b/>
          <w:sz w:val="28"/>
          <w:szCs w:val="28"/>
        </w:rPr>
        <w:t>ỤC LỤC</w:t>
      </w:r>
    </w:p>
    <w:sdt>
      <w:sdtPr>
        <w:rPr>
          <w:rFonts w:ascii="Times New Roman" w:eastAsia="Times New Roman" w:hAnsi="Times New Roman" w:cs="Times New Roman"/>
          <w:color w:val="auto"/>
          <w:sz w:val="26"/>
          <w:szCs w:val="26"/>
        </w:rPr>
        <w:id w:val="1009029126"/>
        <w:docPartObj>
          <w:docPartGallery w:val="Table of Contents"/>
          <w:docPartUnique/>
        </w:docPartObj>
      </w:sdtPr>
      <w:sdtEndPr>
        <w:rPr>
          <w:noProof/>
        </w:rPr>
      </w:sdtEndPr>
      <w:sdtContent>
        <w:p w14:paraId="2AD9B996" w14:textId="291BB83F" w:rsidR="001549E2" w:rsidRPr="00381A7A" w:rsidRDefault="001549E2" w:rsidP="001549E2">
          <w:pPr>
            <w:pStyle w:val="TOCHeading"/>
            <w:jc w:val="right"/>
            <w:rPr>
              <w:rFonts w:ascii="Times New Roman" w:hAnsi="Times New Roman" w:cs="Times New Roman"/>
              <w:color w:val="auto"/>
              <w:sz w:val="26"/>
              <w:szCs w:val="26"/>
            </w:rPr>
          </w:pPr>
          <w:r w:rsidRPr="00381A7A">
            <w:rPr>
              <w:rFonts w:ascii="Times New Roman" w:hAnsi="Times New Roman" w:cs="Times New Roman"/>
              <w:color w:val="auto"/>
              <w:sz w:val="26"/>
              <w:szCs w:val="26"/>
            </w:rPr>
            <w:t>Trang</w:t>
          </w:r>
        </w:p>
        <w:p w14:paraId="0DBF19D2" w14:textId="62FC2CE1" w:rsidR="00381A7A" w:rsidRPr="00381A7A" w:rsidRDefault="001549E2">
          <w:pPr>
            <w:pStyle w:val="TOC1"/>
            <w:tabs>
              <w:tab w:val="right" w:leader="dot" w:pos="9062"/>
            </w:tabs>
            <w:rPr>
              <w:rFonts w:ascii="Times New Roman" w:eastAsiaTheme="minorEastAsia" w:hAnsi="Times New Roman"/>
              <w:noProof/>
              <w:kern w:val="2"/>
              <w:sz w:val="24"/>
              <w:szCs w:val="24"/>
              <w14:ligatures w14:val="standardContextual"/>
            </w:rPr>
          </w:pPr>
          <w:r w:rsidRPr="00381A7A">
            <w:rPr>
              <w:rFonts w:ascii="Times New Roman" w:hAnsi="Times New Roman"/>
            </w:rPr>
            <w:fldChar w:fldCharType="begin"/>
          </w:r>
          <w:r w:rsidRPr="00381A7A">
            <w:rPr>
              <w:rFonts w:ascii="Times New Roman" w:hAnsi="Times New Roman"/>
            </w:rPr>
            <w:instrText xml:space="preserve"> TOC \o "1-3" \h \z \u </w:instrText>
          </w:r>
          <w:r w:rsidRPr="00381A7A">
            <w:rPr>
              <w:rFonts w:ascii="Times New Roman" w:hAnsi="Times New Roman"/>
            </w:rPr>
            <w:fldChar w:fldCharType="separate"/>
          </w:r>
          <w:hyperlink w:anchor="_Toc204093470" w:history="1">
            <w:r w:rsidR="00381A7A" w:rsidRPr="00381A7A">
              <w:rPr>
                <w:rStyle w:val="Hyperlink"/>
                <w:rFonts w:ascii="Times New Roman" w:hAnsi="Times New Roman"/>
                <w:noProof/>
              </w:rPr>
              <w:t>CHƯƠNG 1: GIỚI THIỆU</w:t>
            </w:r>
            <w:r w:rsidR="00381A7A" w:rsidRPr="00381A7A">
              <w:rPr>
                <w:rFonts w:ascii="Times New Roman" w:hAnsi="Times New Roman"/>
                <w:noProof/>
                <w:webHidden/>
              </w:rPr>
              <w:tab/>
            </w:r>
            <w:r w:rsidR="00381A7A" w:rsidRPr="00381A7A">
              <w:rPr>
                <w:rFonts w:ascii="Times New Roman" w:hAnsi="Times New Roman"/>
                <w:noProof/>
                <w:webHidden/>
              </w:rPr>
              <w:fldChar w:fldCharType="begin"/>
            </w:r>
            <w:r w:rsidR="00381A7A" w:rsidRPr="00381A7A">
              <w:rPr>
                <w:rFonts w:ascii="Times New Roman" w:hAnsi="Times New Roman"/>
                <w:noProof/>
                <w:webHidden/>
              </w:rPr>
              <w:instrText xml:space="preserve"> PAGEREF _Toc204093470 \h </w:instrText>
            </w:r>
            <w:r w:rsidR="00381A7A" w:rsidRPr="00381A7A">
              <w:rPr>
                <w:rFonts w:ascii="Times New Roman" w:hAnsi="Times New Roman"/>
                <w:noProof/>
                <w:webHidden/>
              </w:rPr>
            </w:r>
            <w:r w:rsidR="00381A7A" w:rsidRPr="00381A7A">
              <w:rPr>
                <w:rFonts w:ascii="Times New Roman" w:hAnsi="Times New Roman"/>
                <w:noProof/>
                <w:webHidden/>
              </w:rPr>
              <w:fldChar w:fldCharType="separate"/>
            </w:r>
            <w:r w:rsidR="006C0D70">
              <w:rPr>
                <w:rFonts w:ascii="Times New Roman" w:hAnsi="Times New Roman"/>
                <w:noProof/>
                <w:webHidden/>
              </w:rPr>
              <w:t>1</w:t>
            </w:r>
            <w:r w:rsidR="00381A7A" w:rsidRPr="00381A7A">
              <w:rPr>
                <w:rFonts w:ascii="Times New Roman" w:hAnsi="Times New Roman"/>
                <w:noProof/>
                <w:webHidden/>
              </w:rPr>
              <w:fldChar w:fldCharType="end"/>
            </w:r>
          </w:hyperlink>
        </w:p>
        <w:p w14:paraId="774E5119" w14:textId="38A8DF00"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71" w:history="1">
            <w:r w:rsidRPr="00381A7A">
              <w:rPr>
                <w:rStyle w:val="Hyperlink"/>
                <w:rFonts w:ascii="Times New Roman" w:hAnsi="Times New Roman"/>
                <w:noProof/>
              </w:rPr>
              <w:t>1.1</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Tổng quan về công nghệ phần mềm</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_Toc204093471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w:t>
            </w:r>
            <w:r w:rsidRPr="00381A7A">
              <w:rPr>
                <w:rFonts w:ascii="Times New Roman" w:hAnsi="Times New Roman"/>
                <w:noProof/>
                <w:webHidden/>
              </w:rPr>
              <w:fldChar w:fldCharType="end"/>
            </w:r>
          </w:hyperlink>
        </w:p>
        <w:p w14:paraId="128A14AF" w14:textId="626D2896" w:rsidR="00381A7A" w:rsidRPr="00381A7A" w:rsidRDefault="00381A7A">
          <w:pPr>
            <w:pStyle w:val="TOC3"/>
            <w:tabs>
              <w:tab w:val="left" w:pos="1440"/>
              <w:tab w:val="right" w:leader="dot" w:pos="9062"/>
            </w:tabs>
            <w:rPr>
              <w:rFonts w:ascii="Times New Roman" w:eastAsiaTheme="minorEastAsia" w:hAnsi="Times New Roman"/>
              <w:noProof/>
              <w:kern w:val="2"/>
              <w:sz w:val="24"/>
              <w:szCs w:val="24"/>
              <w14:ligatures w14:val="standardContextual"/>
            </w:rPr>
          </w:pPr>
          <w:hyperlink w:anchor="_Toc204093472" w:history="1">
            <w:r w:rsidRPr="00381A7A">
              <w:rPr>
                <w:rStyle w:val="Hyperlink"/>
                <w:rFonts w:ascii="Times New Roman" w:hAnsi="Times New Roman"/>
                <w:noProof/>
              </w:rPr>
              <w:t>1.1.1</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Các khái niệm cơ bản về công nghệ phần mềm</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_Toc204093472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w:t>
            </w:r>
            <w:r w:rsidRPr="00381A7A">
              <w:rPr>
                <w:rFonts w:ascii="Times New Roman" w:hAnsi="Times New Roman"/>
                <w:noProof/>
                <w:webHidden/>
              </w:rPr>
              <w:fldChar w:fldCharType="end"/>
            </w:r>
          </w:hyperlink>
        </w:p>
        <w:p w14:paraId="564846EE" w14:textId="6BD1787B" w:rsidR="00381A7A" w:rsidRPr="00381A7A" w:rsidRDefault="00381A7A">
          <w:pPr>
            <w:pStyle w:val="TOC3"/>
            <w:tabs>
              <w:tab w:val="left" w:pos="1440"/>
              <w:tab w:val="right" w:leader="dot" w:pos="9062"/>
            </w:tabs>
            <w:rPr>
              <w:rFonts w:ascii="Times New Roman" w:eastAsiaTheme="minorEastAsia" w:hAnsi="Times New Roman"/>
              <w:noProof/>
              <w:kern w:val="2"/>
              <w:sz w:val="24"/>
              <w:szCs w:val="24"/>
              <w14:ligatures w14:val="standardContextual"/>
            </w:rPr>
          </w:pPr>
          <w:hyperlink w:anchor="_Toc204093473" w:history="1">
            <w:r w:rsidRPr="00381A7A">
              <w:rPr>
                <w:rStyle w:val="Hyperlink"/>
                <w:rFonts w:ascii="Times New Roman" w:hAnsi="Times New Roman"/>
                <w:noProof/>
              </w:rPr>
              <w:t>1.1.2</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Các mô hình phát triển phần mềm</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_Toc204093473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w:t>
            </w:r>
            <w:r w:rsidRPr="00381A7A">
              <w:rPr>
                <w:rFonts w:ascii="Times New Roman" w:hAnsi="Times New Roman"/>
                <w:noProof/>
                <w:webHidden/>
              </w:rPr>
              <w:fldChar w:fldCharType="end"/>
            </w:r>
          </w:hyperlink>
        </w:p>
        <w:p w14:paraId="2DD5EBA2" w14:textId="70C9F494" w:rsidR="00381A7A" w:rsidRPr="00381A7A" w:rsidRDefault="00381A7A">
          <w:pPr>
            <w:pStyle w:val="TOC3"/>
            <w:tabs>
              <w:tab w:val="left" w:pos="1440"/>
              <w:tab w:val="right" w:leader="dot" w:pos="9062"/>
            </w:tabs>
            <w:rPr>
              <w:rFonts w:ascii="Times New Roman" w:eastAsiaTheme="minorEastAsia" w:hAnsi="Times New Roman"/>
              <w:noProof/>
              <w:kern w:val="2"/>
              <w:sz w:val="24"/>
              <w:szCs w:val="24"/>
              <w14:ligatures w14:val="standardContextual"/>
            </w:rPr>
          </w:pPr>
          <w:hyperlink w:anchor="_Toc204093474" w:history="1">
            <w:r w:rsidRPr="00381A7A">
              <w:rPr>
                <w:rStyle w:val="Hyperlink"/>
                <w:rFonts w:ascii="Times New Roman" w:hAnsi="Times New Roman"/>
                <w:noProof/>
              </w:rPr>
              <w:t>1.1.3</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Tổng quan về client/server</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_Toc204093474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w:t>
            </w:r>
            <w:r w:rsidRPr="00381A7A">
              <w:rPr>
                <w:rFonts w:ascii="Times New Roman" w:hAnsi="Times New Roman"/>
                <w:noProof/>
                <w:webHidden/>
              </w:rPr>
              <w:fldChar w:fldCharType="end"/>
            </w:r>
          </w:hyperlink>
        </w:p>
        <w:p w14:paraId="02BD7129" w14:textId="5F98F417"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75" w:history="1">
            <w:r w:rsidRPr="00381A7A">
              <w:rPr>
                <w:rStyle w:val="Hyperlink"/>
                <w:rFonts w:ascii="Times New Roman" w:hAnsi="Times New Roman"/>
                <w:noProof/>
              </w:rPr>
              <w:t>1.2</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Tên dự án và chủ đề</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_Toc204093475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2</w:t>
            </w:r>
            <w:r w:rsidRPr="00381A7A">
              <w:rPr>
                <w:rFonts w:ascii="Times New Roman" w:hAnsi="Times New Roman"/>
                <w:noProof/>
                <w:webHidden/>
              </w:rPr>
              <w:fldChar w:fldCharType="end"/>
            </w:r>
          </w:hyperlink>
        </w:p>
        <w:p w14:paraId="38AAD410" w14:textId="625E2184"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76" w:history="1">
            <w:r w:rsidRPr="00381A7A">
              <w:rPr>
                <w:rStyle w:val="Hyperlink"/>
                <w:rFonts w:ascii="Times New Roman" w:hAnsi="Times New Roman"/>
                <w:noProof/>
              </w:rPr>
              <w:t>1.3</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Lí do chọn đề tài</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_Toc204093476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2</w:t>
            </w:r>
            <w:r w:rsidRPr="00381A7A">
              <w:rPr>
                <w:rFonts w:ascii="Times New Roman" w:hAnsi="Times New Roman"/>
                <w:noProof/>
                <w:webHidden/>
              </w:rPr>
              <w:fldChar w:fldCharType="end"/>
            </w:r>
          </w:hyperlink>
        </w:p>
        <w:p w14:paraId="0C963D10" w14:textId="2966E9F1"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77" w:history="1">
            <w:r w:rsidRPr="00381A7A">
              <w:rPr>
                <w:rStyle w:val="Hyperlink"/>
                <w:rFonts w:ascii="Times New Roman" w:hAnsi="Times New Roman"/>
                <w:noProof/>
              </w:rPr>
              <w:t>1.4</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Mục tiêu của ứng dụng</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_Toc204093477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3</w:t>
            </w:r>
            <w:r w:rsidRPr="00381A7A">
              <w:rPr>
                <w:rFonts w:ascii="Times New Roman" w:hAnsi="Times New Roman"/>
                <w:noProof/>
                <w:webHidden/>
              </w:rPr>
              <w:fldChar w:fldCharType="end"/>
            </w:r>
          </w:hyperlink>
        </w:p>
        <w:p w14:paraId="7AB151B8" w14:textId="1261A583" w:rsidR="00381A7A" w:rsidRPr="00381A7A" w:rsidRDefault="00381A7A">
          <w:pPr>
            <w:pStyle w:val="TOC1"/>
            <w:tabs>
              <w:tab w:val="right" w:leader="dot" w:pos="9062"/>
            </w:tabs>
            <w:rPr>
              <w:rFonts w:ascii="Times New Roman" w:eastAsiaTheme="minorEastAsia" w:hAnsi="Times New Roman"/>
              <w:noProof/>
              <w:kern w:val="2"/>
              <w:sz w:val="24"/>
              <w:szCs w:val="24"/>
              <w14:ligatures w14:val="standardContextual"/>
            </w:rPr>
          </w:pPr>
          <w:hyperlink w:anchor="_Toc204093478" w:history="1">
            <w:r w:rsidRPr="00381A7A">
              <w:rPr>
                <w:rStyle w:val="Hyperlink"/>
                <w:rFonts w:ascii="Times New Roman" w:hAnsi="Times New Roman"/>
                <w:noProof/>
              </w:rPr>
              <w:t>CHƯƠNG 2: PHÂN TÍCH YÊU CẦU</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_Toc204093478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4</w:t>
            </w:r>
            <w:r w:rsidRPr="00381A7A">
              <w:rPr>
                <w:rFonts w:ascii="Times New Roman" w:hAnsi="Times New Roman"/>
                <w:noProof/>
                <w:webHidden/>
              </w:rPr>
              <w:fldChar w:fldCharType="end"/>
            </w:r>
          </w:hyperlink>
        </w:p>
        <w:p w14:paraId="7F9907E9" w14:textId="66126760"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79" w:history="1">
            <w:r w:rsidRPr="00381A7A">
              <w:rPr>
                <w:rStyle w:val="Hyperlink"/>
                <w:rFonts w:ascii="Times New Roman" w:hAnsi="Times New Roman"/>
                <w:noProof/>
              </w:rPr>
              <w:t>2.1</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Các chức năng chính của hệ thống (Functional Requirements)</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_Toc204093479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4</w:t>
            </w:r>
            <w:r w:rsidRPr="00381A7A">
              <w:rPr>
                <w:rFonts w:ascii="Times New Roman" w:hAnsi="Times New Roman"/>
                <w:noProof/>
                <w:webHidden/>
              </w:rPr>
              <w:fldChar w:fldCharType="end"/>
            </w:r>
          </w:hyperlink>
        </w:p>
        <w:p w14:paraId="2CD17074" w14:textId="16723B1D"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80" w:history="1">
            <w:r w:rsidRPr="00381A7A">
              <w:rPr>
                <w:rStyle w:val="Hyperlink"/>
                <w:rFonts w:ascii="Times New Roman" w:hAnsi="Times New Roman"/>
                <w:noProof/>
              </w:rPr>
              <w:t>2.2</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Các yêu cầu phi chức năng (Non-functional Requirements)</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_Toc204093480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4</w:t>
            </w:r>
            <w:r w:rsidRPr="00381A7A">
              <w:rPr>
                <w:rFonts w:ascii="Times New Roman" w:hAnsi="Times New Roman"/>
                <w:noProof/>
                <w:webHidden/>
              </w:rPr>
              <w:fldChar w:fldCharType="end"/>
            </w:r>
          </w:hyperlink>
        </w:p>
        <w:p w14:paraId="79D3E0E3" w14:textId="7695C219" w:rsidR="00381A7A" w:rsidRPr="00381A7A" w:rsidRDefault="00381A7A">
          <w:pPr>
            <w:pStyle w:val="TOC1"/>
            <w:tabs>
              <w:tab w:val="right" w:leader="dot" w:pos="9062"/>
            </w:tabs>
            <w:rPr>
              <w:rFonts w:ascii="Times New Roman" w:eastAsiaTheme="minorEastAsia" w:hAnsi="Times New Roman"/>
              <w:noProof/>
              <w:kern w:val="2"/>
              <w:sz w:val="24"/>
              <w:szCs w:val="24"/>
              <w14:ligatures w14:val="standardContextual"/>
            </w:rPr>
          </w:pPr>
          <w:hyperlink w:anchor="_Toc204093481" w:history="1">
            <w:r w:rsidRPr="00381A7A">
              <w:rPr>
                <w:rStyle w:val="Hyperlink"/>
                <w:rFonts w:ascii="Times New Roman" w:hAnsi="Times New Roman"/>
                <w:noProof/>
              </w:rPr>
              <w:t>CHƯƠNG 3: THIẾT KẾ HỆ THỐNG</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_Toc204093481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6</w:t>
            </w:r>
            <w:r w:rsidRPr="00381A7A">
              <w:rPr>
                <w:rFonts w:ascii="Times New Roman" w:hAnsi="Times New Roman"/>
                <w:noProof/>
                <w:webHidden/>
              </w:rPr>
              <w:fldChar w:fldCharType="end"/>
            </w:r>
          </w:hyperlink>
        </w:p>
        <w:p w14:paraId="506760FF" w14:textId="54D54898"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82" w:history="1">
            <w:r w:rsidRPr="00381A7A">
              <w:rPr>
                <w:rStyle w:val="Hyperlink"/>
                <w:rFonts w:ascii="Times New Roman" w:hAnsi="Times New Roman"/>
                <w:noProof/>
              </w:rPr>
              <w:t>3.1</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Kiến trúc tổng thể</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_Toc204093482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6</w:t>
            </w:r>
            <w:r w:rsidRPr="00381A7A">
              <w:rPr>
                <w:rFonts w:ascii="Times New Roman" w:hAnsi="Times New Roman"/>
                <w:noProof/>
                <w:webHidden/>
              </w:rPr>
              <w:fldChar w:fldCharType="end"/>
            </w:r>
          </w:hyperlink>
        </w:p>
        <w:p w14:paraId="2900EC48" w14:textId="0DC2D0C0"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83" w:history="1">
            <w:r w:rsidRPr="00381A7A">
              <w:rPr>
                <w:rStyle w:val="Hyperlink"/>
                <w:rFonts w:ascii="Times New Roman" w:hAnsi="Times New Roman"/>
                <w:noProof/>
              </w:rPr>
              <w:t>3.2</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Cấu trúc thư mục</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_Toc204093483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6</w:t>
            </w:r>
            <w:r w:rsidRPr="00381A7A">
              <w:rPr>
                <w:rFonts w:ascii="Times New Roman" w:hAnsi="Times New Roman"/>
                <w:noProof/>
                <w:webHidden/>
              </w:rPr>
              <w:fldChar w:fldCharType="end"/>
            </w:r>
          </w:hyperlink>
        </w:p>
        <w:p w14:paraId="2375513D" w14:textId="724E6B7D"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84" w:history="1">
            <w:r w:rsidRPr="00381A7A">
              <w:rPr>
                <w:rStyle w:val="Hyperlink"/>
                <w:rFonts w:ascii="Times New Roman" w:hAnsi="Times New Roman"/>
                <w:noProof/>
              </w:rPr>
              <w:t>3.3</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Thiết kế cơ sở dữ liệu</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_Toc204093484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7</w:t>
            </w:r>
            <w:r w:rsidRPr="00381A7A">
              <w:rPr>
                <w:rFonts w:ascii="Times New Roman" w:hAnsi="Times New Roman"/>
                <w:noProof/>
                <w:webHidden/>
              </w:rPr>
              <w:fldChar w:fldCharType="end"/>
            </w:r>
          </w:hyperlink>
        </w:p>
        <w:p w14:paraId="66BA44C9" w14:textId="2596A3DB"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85" w:history="1">
            <w:r w:rsidRPr="00381A7A">
              <w:rPr>
                <w:rStyle w:val="Hyperlink"/>
                <w:rFonts w:ascii="Times New Roman" w:hAnsi="Times New Roman"/>
                <w:noProof/>
              </w:rPr>
              <w:t>3.4</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Thiết kế API</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_Toc204093485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8</w:t>
            </w:r>
            <w:r w:rsidRPr="00381A7A">
              <w:rPr>
                <w:rFonts w:ascii="Times New Roman" w:hAnsi="Times New Roman"/>
                <w:noProof/>
                <w:webHidden/>
              </w:rPr>
              <w:fldChar w:fldCharType="end"/>
            </w:r>
          </w:hyperlink>
        </w:p>
        <w:p w14:paraId="12EDB2A2" w14:textId="14A4836B"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86" w:history="1">
            <w:r w:rsidRPr="00381A7A">
              <w:rPr>
                <w:rStyle w:val="Hyperlink"/>
                <w:rFonts w:ascii="Times New Roman" w:hAnsi="Times New Roman"/>
                <w:noProof/>
              </w:rPr>
              <w:t>3.5</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Thiết kế giao diện (UI/UX)</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_Toc204093486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11</w:t>
            </w:r>
            <w:r w:rsidRPr="00381A7A">
              <w:rPr>
                <w:rFonts w:ascii="Times New Roman" w:hAnsi="Times New Roman"/>
                <w:noProof/>
                <w:webHidden/>
              </w:rPr>
              <w:fldChar w:fldCharType="end"/>
            </w:r>
          </w:hyperlink>
        </w:p>
        <w:p w14:paraId="43EA9BA3" w14:textId="1DFE3E65" w:rsidR="00381A7A" w:rsidRPr="00381A7A" w:rsidRDefault="00381A7A">
          <w:pPr>
            <w:pStyle w:val="TOC1"/>
            <w:tabs>
              <w:tab w:val="right" w:leader="dot" w:pos="9062"/>
            </w:tabs>
            <w:rPr>
              <w:rFonts w:ascii="Times New Roman" w:eastAsiaTheme="minorEastAsia" w:hAnsi="Times New Roman"/>
              <w:noProof/>
              <w:kern w:val="2"/>
              <w:sz w:val="24"/>
              <w:szCs w:val="24"/>
              <w14:ligatures w14:val="standardContextual"/>
            </w:rPr>
          </w:pPr>
          <w:hyperlink w:anchor="_Toc204093487" w:history="1">
            <w:r w:rsidRPr="00381A7A">
              <w:rPr>
                <w:rStyle w:val="Hyperlink"/>
                <w:rFonts w:ascii="Times New Roman" w:hAnsi="Times New Roman"/>
                <w:noProof/>
              </w:rPr>
              <w:t>CHƯƠNG</w:t>
            </w:r>
            <w:r w:rsidRPr="00381A7A">
              <w:rPr>
                <w:rStyle w:val="Hyperlink"/>
                <w:rFonts w:ascii="Times New Roman" w:hAnsi="Times New Roman"/>
                <w:noProof/>
                <w:lang w:val="vi-VN"/>
              </w:rPr>
              <w:t xml:space="preserve"> 4: </w:t>
            </w:r>
            <w:r w:rsidRPr="00381A7A">
              <w:rPr>
                <w:rStyle w:val="Hyperlink"/>
                <w:rFonts w:ascii="Times New Roman" w:hAnsi="Times New Roman"/>
                <w:noProof/>
              </w:rPr>
              <w:t>TRIỂN KHAI VÀ CÔNG NGHỆ SỬ DỤNG</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_Toc204093487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16</w:t>
            </w:r>
            <w:r w:rsidRPr="00381A7A">
              <w:rPr>
                <w:rFonts w:ascii="Times New Roman" w:hAnsi="Times New Roman"/>
                <w:noProof/>
                <w:webHidden/>
              </w:rPr>
              <w:fldChar w:fldCharType="end"/>
            </w:r>
          </w:hyperlink>
        </w:p>
        <w:p w14:paraId="1A618B31" w14:textId="1CC81C36"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88" w:history="1">
            <w:r w:rsidRPr="00381A7A">
              <w:rPr>
                <w:rStyle w:val="Hyperlink"/>
                <w:rFonts w:ascii="Times New Roman" w:hAnsi="Times New Roman"/>
                <w:noProof/>
              </w:rPr>
              <w:t>4.1</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lang w:val="vi-VN"/>
              </w:rPr>
              <w:t>Các công nghệ đã sử dụng</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_Toc204093488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16</w:t>
            </w:r>
            <w:r w:rsidRPr="00381A7A">
              <w:rPr>
                <w:rFonts w:ascii="Times New Roman" w:hAnsi="Times New Roman"/>
                <w:noProof/>
                <w:webHidden/>
              </w:rPr>
              <w:fldChar w:fldCharType="end"/>
            </w:r>
          </w:hyperlink>
        </w:p>
        <w:p w14:paraId="2B259B83" w14:textId="44BD6088"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89" w:history="1">
            <w:r w:rsidRPr="00381A7A">
              <w:rPr>
                <w:rStyle w:val="Hyperlink"/>
                <w:rFonts w:ascii="Times New Roman" w:hAnsi="Times New Roman"/>
                <w:noProof/>
              </w:rPr>
              <w:t>4.2</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lang w:val="vi-VN"/>
              </w:rPr>
              <w:t>Quy trình CI/CD với GitHub Actions</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_Toc204093489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17</w:t>
            </w:r>
            <w:r w:rsidRPr="00381A7A">
              <w:rPr>
                <w:rFonts w:ascii="Times New Roman" w:hAnsi="Times New Roman"/>
                <w:noProof/>
                <w:webHidden/>
              </w:rPr>
              <w:fldChar w:fldCharType="end"/>
            </w:r>
          </w:hyperlink>
        </w:p>
        <w:p w14:paraId="5CCBB9B8" w14:textId="4FA018DB"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90" w:history="1">
            <w:r w:rsidRPr="00381A7A">
              <w:rPr>
                <w:rStyle w:val="Hyperlink"/>
                <w:rFonts w:ascii="Times New Roman" w:hAnsi="Times New Roman"/>
                <w:noProof/>
              </w:rPr>
              <w:t>4.3</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Cấu hình Docker và quy trình triển khai ứng dụng</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_Toc204093490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19</w:t>
            </w:r>
            <w:r w:rsidRPr="00381A7A">
              <w:rPr>
                <w:rFonts w:ascii="Times New Roman" w:hAnsi="Times New Roman"/>
                <w:noProof/>
                <w:webHidden/>
              </w:rPr>
              <w:fldChar w:fldCharType="end"/>
            </w:r>
          </w:hyperlink>
        </w:p>
        <w:p w14:paraId="0EA0AC7A" w14:textId="6334D28F" w:rsidR="00381A7A" w:rsidRPr="00381A7A" w:rsidRDefault="00381A7A">
          <w:pPr>
            <w:pStyle w:val="TOC1"/>
            <w:tabs>
              <w:tab w:val="right" w:leader="dot" w:pos="9062"/>
            </w:tabs>
            <w:rPr>
              <w:rFonts w:ascii="Times New Roman" w:eastAsiaTheme="minorEastAsia" w:hAnsi="Times New Roman"/>
              <w:noProof/>
              <w:kern w:val="2"/>
              <w:sz w:val="24"/>
              <w:szCs w:val="24"/>
              <w14:ligatures w14:val="standardContextual"/>
            </w:rPr>
          </w:pPr>
          <w:hyperlink w:anchor="_Toc204093491" w:history="1">
            <w:r w:rsidRPr="00381A7A">
              <w:rPr>
                <w:rStyle w:val="Hyperlink"/>
                <w:rFonts w:ascii="Times New Roman" w:hAnsi="Times New Roman"/>
                <w:noProof/>
              </w:rPr>
              <w:t>CHƯƠNG 5: QUẢN LÝ DỰ ÁN</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_Toc204093491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23</w:t>
            </w:r>
            <w:r w:rsidRPr="00381A7A">
              <w:rPr>
                <w:rFonts w:ascii="Times New Roman" w:hAnsi="Times New Roman"/>
                <w:noProof/>
                <w:webHidden/>
              </w:rPr>
              <w:fldChar w:fldCharType="end"/>
            </w:r>
          </w:hyperlink>
        </w:p>
        <w:p w14:paraId="450575A0" w14:textId="1F3E5D76"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92" w:history="1">
            <w:r w:rsidRPr="00381A7A">
              <w:rPr>
                <w:rStyle w:val="Hyperlink"/>
                <w:rFonts w:ascii="Times New Roman" w:hAnsi="Times New Roman"/>
                <w:noProof/>
              </w:rPr>
              <w:t>5.1</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Sử dụng Jira để lập kế hoạch và theo dõi tiến độ</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_Toc204093492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23</w:t>
            </w:r>
            <w:r w:rsidRPr="00381A7A">
              <w:rPr>
                <w:rFonts w:ascii="Times New Roman" w:hAnsi="Times New Roman"/>
                <w:noProof/>
                <w:webHidden/>
              </w:rPr>
              <w:fldChar w:fldCharType="end"/>
            </w:r>
          </w:hyperlink>
        </w:p>
        <w:p w14:paraId="7D7E4287" w14:textId="7040BEC1"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93" w:history="1">
            <w:r w:rsidRPr="00381A7A">
              <w:rPr>
                <w:rStyle w:val="Hyperlink"/>
                <w:rFonts w:ascii="Times New Roman" w:hAnsi="Times New Roman"/>
                <w:noProof/>
              </w:rPr>
              <w:t>5.2</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Phân công nhiệm vụ</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_Toc204093493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23</w:t>
            </w:r>
            <w:r w:rsidRPr="00381A7A">
              <w:rPr>
                <w:rFonts w:ascii="Times New Roman" w:hAnsi="Times New Roman"/>
                <w:noProof/>
                <w:webHidden/>
              </w:rPr>
              <w:fldChar w:fldCharType="end"/>
            </w:r>
          </w:hyperlink>
        </w:p>
        <w:p w14:paraId="6FCB3937" w14:textId="6290E984" w:rsidR="00381A7A" w:rsidRPr="00381A7A" w:rsidRDefault="00381A7A">
          <w:pPr>
            <w:pStyle w:val="TOC1"/>
            <w:tabs>
              <w:tab w:val="right" w:leader="dot" w:pos="9062"/>
            </w:tabs>
            <w:rPr>
              <w:rFonts w:ascii="Times New Roman" w:eastAsiaTheme="minorEastAsia" w:hAnsi="Times New Roman"/>
              <w:noProof/>
              <w:kern w:val="2"/>
              <w:sz w:val="24"/>
              <w:szCs w:val="24"/>
              <w14:ligatures w14:val="standardContextual"/>
            </w:rPr>
          </w:pPr>
          <w:hyperlink w:anchor="_Toc204093494" w:history="1">
            <w:r w:rsidRPr="00381A7A">
              <w:rPr>
                <w:rStyle w:val="Hyperlink"/>
                <w:rFonts w:ascii="Times New Roman" w:hAnsi="Times New Roman"/>
                <w:noProof/>
              </w:rPr>
              <w:t>CHƯƠNG 6: KIỂM THỬ</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_Toc204093494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27</w:t>
            </w:r>
            <w:r w:rsidRPr="00381A7A">
              <w:rPr>
                <w:rFonts w:ascii="Times New Roman" w:hAnsi="Times New Roman"/>
                <w:noProof/>
                <w:webHidden/>
              </w:rPr>
              <w:fldChar w:fldCharType="end"/>
            </w:r>
          </w:hyperlink>
        </w:p>
        <w:p w14:paraId="625EDCB4" w14:textId="091E78BA"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95" w:history="1">
            <w:r w:rsidRPr="00381A7A">
              <w:rPr>
                <w:rStyle w:val="Hyperlink"/>
                <w:rFonts w:ascii="Times New Roman" w:hAnsi="Times New Roman"/>
                <w:noProof/>
              </w:rPr>
              <w:t>6.1</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Chiến lược kiểm thử và công cụ sử dụng</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_Toc204093495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27</w:t>
            </w:r>
            <w:r w:rsidRPr="00381A7A">
              <w:rPr>
                <w:rFonts w:ascii="Times New Roman" w:hAnsi="Times New Roman"/>
                <w:noProof/>
                <w:webHidden/>
              </w:rPr>
              <w:fldChar w:fldCharType="end"/>
            </w:r>
          </w:hyperlink>
        </w:p>
        <w:p w14:paraId="6C45CA9E" w14:textId="2D75C4CB" w:rsidR="00381A7A" w:rsidRPr="00381A7A" w:rsidRDefault="00381A7A">
          <w:pPr>
            <w:pStyle w:val="TOC2"/>
            <w:tabs>
              <w:tab w:val="left" w:pos="960"/>
              <w:tab w:val="right" w:leader="dot" w:pos="9062"/>
            </w:tabs>
            <w:rPr>
              <w:rFonts w:ascii="Times New Roman" w:eastAsiaTheme="minorEastAsia" w:hAnsi="Times New Roman"/>
              <w:noProof/>
              <w:kern w:val="2"/>
              <w:sz w:val="24"/>
              <w:szCs w:val="24"/>
              <w14:ligatures w14:val="standardContextual"/>
            </w:rPr>
          </w:pPr>
          <w:hyperlink w:anchor="_Toc204093496" w:history="1">
            <w:r w:rsidRPr="00381A7A">
              <w:rPr>
                <w:rStyle w:val="Hyperlink"/>
                <w:rFonts w:ascii="Times New Roman" w:hAnsi="Times New Roman"/>
                <w:noProof/>
              </w:rPr>
              <w:t>6.2</w:t>
            </w:r>
            <w:r w:rsidRPr="00381A7A">
              <w:rPr>
                <w:rFonts w:ascii="Times New Roman" w:eastAsiaTheme="minorEastAsia" w:hAnsi="Times New Roman"/>
                <w:noProof/>
                <w:kern w:val="2"/>
                <w:sz w:val="24"/>
                <w:szCs w:val="24"/>
                <w14:ligatures w14:val="standardContextual"/>
              </w:rPr>
              <w:tab/>
            </w:r>
            <w:r w:rsidRPr="00381A7A">
              <w:rPr>
                <w:rStyle w:val="Hyperlink"/>
                <w:rFonts w:ascii="Times New Roman" w:hAnsi="Times New Roman"/>
                <w:noProof/>
              </w:rPr>
              <w:t>Kết quả kiểm thử API với  Postman</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_Toc204093496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27</w:t>
            </w:r>
            <w:r w:rsidRPr="00381A7A">
              <w:rPr>
                <w:rFonts w:ascii="Times New Roman" w:hAnsi="Times New Roman"/>
                <w:noProof/>
                <w:webHidden/>
              </w:rPr>
              <w:fldChar w:fldCharType="end"/>
            </w:r>
          </w:hyperlink>
        </w:p>
        <w:p w14:paraId="4C7AF873" w14:textId="42086669" w:rsidR="00381A7A" w:rsidRPr="00381A7A" w:rsidRDefault="00381A7A">
          <w:pPr>
            <w:pStyle w:val="TOC1"/>
            <w:tabs>
              <w:tab w:val="right" w:leader="dot" w:pos="9062"/>
            </w:tabs>
            <w:rPr>
              <w:rFonts w:ascii="Times New Roman" w:eastAsiaTheme="minorEastAsia" w:hAnsi="Times New Roman"/>
              <w:noProof/>
              <w:kern w:val="2"/>
              <w:sz w:val="24"/>
              <w:szCs w:val="24"/>
              <w14:ligatures w14:val="standardContextual"/>
            </w:rPr>
          </w:pPr>
          <w:hyperlink w:anchor="_Toc204093497" w:history="1">
            <w:r w:rsidRPr="00381A7A">
              <w:rPr>
                <w:rStyle w:val="Hyperlink"/>
                <w:rFonts w:ascii="Times New Roman" w:hAnsi="Times New Roman"/>
                <w:noProof/>
              </w:rPr>
              <w:t>CHƯƠNG 7: ĐÁNH GIÁ VÀ KẾT LUẬN</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_Toc204093497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36</w:t>
            </w:r>
            <w:r w:rsidRPr="00381A7A">
              <w:rPr>
                <w:rFonts w:ascii="Times New Roman" w:hAnsi="Times New Roman"/>
                <w:noProof/>
                <w:webHidden/>
              </w:rPr>
              <w:fldChar w:fldCharType="end"/>
            </w:r>
          </w:hyperlink>
        </w:p>
        <w:p w14:paraId="249A20BB" w14:textId="582B9122" w:rsidR="00381A7A" w:rsidRPr="00381A7A" w:rsidRDefault="00381A7A">
          <w:pPr>
            <w:pStyle w:val="TOC1"/>
            <w:tabs>
              <w:tab w:val="right" w:leader="dot" w:pos="9062"/>
            </w:tabs>
            <w:rPr>
              <w:rFonts w:ascii="Times New Roman" w:eastAsiaTheme="minorEastAsia" w:hAnsi="Times New Roman"/>
              <w:noProof/>
              <w:kern w:val="2"/>
              <w:sz w:val="24"/>
              <w:szCs w:val="24"/>
              <w14:ligatures w14:val="standardContextual"/>
            </w:rPr>
          </w:pPr>
          <w:hyperlink w:anchor="_Toc204093498" w:history="1">
            <w:r w:rsidRPr="00381A7A">
              <w:rPr>
                <w:rStyle w:val="Hyperlink"/>
                <w:rFonts w:ascii="Times New Roman" w:hAnsi="Times New Roman"/>
                <w:noProof/>
              </w:rPr>
              <w:t>TÀI LIỆU THAM KHẢO</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_Toc204093498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38</w:t>
            </w:r>
            <w:r w:rsidRPr="00381A7A">
              <w:rPr>
                <w:rFonts w:ascii="Times New Roman" w:hAnsi="Times New Roman"/>
                <w:noProof/>
                <w:webHidden/>
              </w:rPr>
              <w:fldChar w:fldCharType="end"/>
            </w:r>
          </w:hyperlink>
        </w:p>
        <w:p w14:paraId="47E66E50" w14:textId="2E2E67D1" w:rsidR="00381A7A" w:rsidRPr="00381A7A" w:rsidRDefault="00381A7A">
          <w:pPr>
            <w:pStyle w:val="TOC1"/>
            <w:tabs>
              <w:tab w:val="right" w:leader="dot" w:pos="9062"/>
            </w:tabs>
            <w:rPr>
              <w:rFonts w:ascii="Times New Roman" w:eastAsiaTheme="minorEastAsia" w:hAnsi="Times New Roman"/>
              <w:noProof/>
              <w:kern w:val="2"/>
              <w:sz w:val="24"/>
              <w:szCs w:val="24"/>
              <w14:ligatures w14:val="standardContextual"/>
            </w:rPr>
          </w:pPr>
          <w:hyperlink w:anchor="_Toc204093499" w:history="1">
            <w:r w:rsidRPr="00381A7A">
              <w:rPr>
                <w:rStyle w:val="Hyperlink"/>
                <w:rFonts w:ascii="Times New Roman" w:hAnsi="Times New Roman"/>
                <w:noProof/>
              </w:rPr>
              <w:t>PHỤ LỤC</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_Toc204093499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39</w:t>
            </w:r>
            <w:r w:rsidRPr="00381A7A">
              <w:rPr>
                <w:rFonts w:ascii="Times New Roman" w:hAnsi="Times New Roman"/>
                <w:noProof/>
                <w:webHidden/>
              </w:rPr>
              <w:fldChar w:fldCharType="end"/>
            </w:r>
          </w:hyperlink>
        </w:p>
        <w:p w14:paraId="7DB17399" w14:textId="6E22DEBB" w:rsidR="001549E2" w:rsidRPr="002D0489" w:rsidRDefault="001549E2">
          <w:pPr>
            <w:rPr>
              <w:rFonts w:ascii="Times New Roman" w:hAnsi="Times New Roman"/>
            </w:rPr>
          </w:pPr>
          <w:r w:rsidRPr="00381A7A">
            <w:rPr>
              <w:rFonts w:ascii="Times New Roman" w:hAnsi="Times New Roman"/>
              <w:noProof/>
            </w:rPr>
            <w:fldChar w:fldCharType="end"/>
          </w:r>
        </w:p>
      </w:sdtContent>
    </w:sdt>
    <w:p w14:paraId="3371ABD4" w14:textId="77777777" w:rsidR="001549E2" w:rsidRPr="002D0489" w:rsidRDefault="001549E2" w:rsidP="008E345C">
      <w:pPr>
        <w:spacing w:line="360" w:lineRule="auto"/>
        <w:jc w:val="center"/>
        <w:rPr>
          <w:rFonts w:ascii="Times New Roman" w:hAnsi="Times New Roman"/>
        </w:rPr>
      </w:pPr>
    </w:p>
    <w:p w14:paraId="487A6D72" w14:textId="336E295B" w:rsidR="002B2D54" w:rsidRPr="002D0489" w:rsidRDefault="00A75E8B" w:rsidP="00EA2705">
      <w:pPr>
        <w:keepNext/>
        <w:pageBreakBefore/>
        <w:widowControl w:val="0"/>
        <w:jc w:val="center"/>
        <w:rPr>
          <w:rFonts w:ascii="Times New Roman" w:hAnsi="Times New Roman"/>
          <w:b/>
          <w:bCs/>
          <w:sz w:val="28"/>
          <w:szCs w:val="28"/>
        </w:rPr>
      </w:pPr>
      <w:r w:rsidRPr="002D0489">
        <w:rPr>
          <w:rFonts w:ascii="Times New Roman" w:hAnsi="Times New Roman"/>
          <w:b/>
          <w:bCs/>
          <w:sz w:val="28"/>
          <w:szCs w:val="28"/>
        </w:rPr>
        <w:lastRenderedPageBreak/>
        <w:t>DANH MỤC TỪ VIẾT TẮT</w:t>
      </w:r>
    </w:p>
    <w:tbl>
      <w:tblPr>
        <w:tblStyle w:val="TableGrid"/>
        <w:tblW w:w="0" w:type="auto"/>
        <w:tblLook w:val="04A0" w:firstRow="1" w:lastRow="0" w:firstColumn="1" w:lastColumn="0" w:noHBand="0" w:noVBand="1"/>
      </w:tblPr>
      <w:tblGrid>
        <w:gridCol w:w="2405"/>
        <w:gridCol w:w="6657"/>
      </w:tblGrid>
      <w:tr w:rsidR="00206005" w:rsidRPr="002D0489" w14:paraId="37E1F278" w14:textId="77777777" w:rsidTr="00495CCB">
        <w:tc>
          <w:tcPr>
            <w:tcW w:w="2405" w:type="dxa"/>
          </w:tcPr>
          <w:p w14:paraId="0BA6851A" w14:textId="722FA09E" w:rsidR="00206005" w:rsidRPr="003A4C94" w:rsidRDefault="00206005" w:rsidP="00B533EC">
            <w:pPr>
              <w:spacing w:line="360" w:lineRule="auto"/>
              <w:jc w:val="center"/>
              <w:rPr>
                <w:rFonts w:ascii="Times New Roman" w:hAnsi="Times New Roman"/>
                <w:b/>
                <w:bCs/>
              </w:rPr>
            </w:pPr>
            <w:r w:rsidRPr="003A4C94">
              <w:rPr>
                <w:rFonts w:ascii="Times New Roman" w:hAnsi="Times New Roman"/>
                <w:b/>
                <w:bCs/>
              </w:rPr>
              <w:t>Từ viết tắt</w:t>
            </w:r>
          </w:p>
        </w:tc>
        <w:tc>
          <w:tcPr>
            <w:tcW w:w="6657" w:type="dxa"/>
          </w:tcPr>
          <w:p w14:paraId="0E4CEB0C" w14:textId="7E17960D" w:rsidR="00206005" w:rsidRPr="003A4C94" w:rsidRDefault="00495CCB" w:rsidP="00B533EC">
            <w:pPr>
              <w:spacing w:line="360" w:lineRule="auto"/>
              <w:jc w:val="center"/>
              <w:rPr>
                <w:rFonts w:ascii="Times New Roman" w:hAnsi="Times New Roman"/>
                <w:b/>
                <w:bCs/>
              </w:rPr>
            </w:pPr>
            <w:r w:rsidRPr="003A4C94">
              <w:rPr>
                <w:rFonts w:ascii="Times New Roman" w:hAnsi="Times New Roman"/>
                <w:b/>
                <w:bCs/>
              </w:rPr>
              <w:t>Từ gốc</w:t>
            </w:r>
          </w:p>
        </w:tc>
      </w:tr>
      <w:tr w:rsidR="00E34CBA" w:rsidRPr="002D0489" w14:paraId="533A5112" w14:textId="77777777" w:rsidTr="00495CCB">
        <w:tc>
          <w:tcPr>
            <w:tcW w:w="2405" w:type="dxa"/>
          </w:tcPr>
          <w:p w14:paraId="3CE10230" w14:textId="0BF7C98B" w:rsidR="00E34CBA" w:rsidRPr="00DF4184" w:rsidRDefault="00DF4184" w:rsidP="00EA2705">
            <w:pPr>
              <w:spacing w:line="360" w:lineRule="auto"/>
              <w:jc w:val="center"/>
              <w:rPr>
                <w:rFonts w:ascii="Times New Roman" w:hAnsi="Times New Roman"/>
              </w:rPr>
            </w:pPr>
            <w:r w:rsidRPr="00DF4184">
              <w:rPr>
                <w:rFonts w:ascii="Times New Roman" w:hAnsi="Times New Roman"/>
              </w:rPr>
              <w:t>API</w:t>
            </w:r>
          </w:p>
        </w:tc>
        <w:tc>
          <w:tcPr>
            <w:tcW w:w="6657" w:type="dxa"/>
          </w:tcPr>
          <w:p w14:paraId="1F1DBF22" w14:textId="0DA7BC29" w:rsidR="00E34CBA" w:rsidRPr="00DF4184" w:rsidRDefault="00DF4184" w:rsidP="003A4C94">
            <w:pPr>
              <w:spacing w:line="360" w:lineRule="auto"/>
              <w:jc w:val="both"/>
              <w:rPr>
                <w:rFonts w:ascii="Times New Roman" w:hAnsi="Times New Roman"/>
              </w:rPr>
            </w:pPr>
            <w:r w:rsidRPr="00DF4184">
              <w:rPr>
                <w:rFonts w:ascii="Times New Roman" w:hAnsi="Times New Roman"/>
              </w:rPr>
              <w:t>Application Programming Interface</w:t>
            </w:r>
          </w:p>
        </w:tc>
      </w:tr>
      <w:tr w:rsidR="003A4C94" w:rsidRPr="002D0489" w14:paraId="3966F24B" w14:textId="77777777" w:rsidTr="00495CCB">
        <w:tc>
          <w:tcPr>
            <w:tcW w:w="2405" w:type="dxa"/>
          </w:tcPr>
          <w:p w14:paraId="50F153BD" w14:textId="4A80DFA6" w:rsidR="003A4C94" w:rsidRPr="00DF4184" w:rsidRDefault="00DF4184" w:rsidP="00EA2705">
            <w:pPr>
              <w:jc w:val="center"/>
              <w:rPr>
                <w:rFonts w:ascii="Times New Roman" w:hAnsi="Times New Roman"/>
              </w:rPr>
            </w:pPr>
            <w:r w:rsidRPr="00DF4184">
              <w:rPr>
                <w:rFonts w:ascii="Times New Roman" w:hAnsi="Times New Roman"/>
              </w:rPr>
              <w:t>CI</w:t>
            </w:r>
          </w:p>
        </w:tc>
        <w:tc>
          <w:tcPr>
            <w:tcW w:w="6657" w:type="dxa"/>
          </w:tcPr>
          <w:p w14:paraId="55264D0E" w14:textId="1A7BF9D8" w:rsidR="003A4C94" w:rsidRPr="00DF4184" w:rsidRDefault="00DF4184" w:rsidP="003A4C94">
            <w:pPr>
              <w:spacing w:line="360" w:lineRule="auto"/>
              <w:jc w:val="both"/>
              <w:rPr>
                <w:rFonts w:ascii="Times New Roman" w:hAnsi="Times New Roman"/>
              </w:rPr>
            </w:pPr>
            <w:r w:rsidRPr="00DF4184">
              <w:rPr>
                <w:rFonts w:ascii="Times New Roman" w:hAnsi="Times New Roman"/>
              </w:rPr>
              <w:t>Continuous Integration</w:t>
            </w:r>
          </w:p>
        </w:tc>
      </w:tr>
      <w:tr w:rsidR="003A4C94" w:rsidRPr="002D0489" w14:paraId="4E79F392" w14:textId="77777777" w:rsidTr="00E34CBA">
        <w:trPr>
          <w:trHeight w:val="397"/>
        </w:trPr>
        <w:tc>
          <w:tcPr>
            <w:tcW w:w="2405" w:type="dxa"/>
          </w:tcPr>
          <w:p w14:paraId="135E23D0" w14:textId="49BB0F13" w:rsidR="003A4C94" w:rsidRPr="00DF4184" w:rsidRDefault="00DF4184" w:rsidP="00EA2705">
            <w:pPr>
              <w:spacing w:line="360" w:lineRule="auto"/>
              <w:jc w:val="center"/>
              <w:rPr>
                <w:rFonts w:ascii="Times New Roman" w:hAnsi="Times New Roman"/>
              </w:rPr>
            </w:pPr>
            <w:r w:rsidRPr="00DF4184">
              <w:rPr>
                <w:rFonts w:ascii="Times New Roman" w:hAnsi="Times New Roman"/>
              </w:rPr>
              <w:t>CD</w:t>
            </w:r>
          </w:p>
        </w:tc>
        <w:tc>
          <w:tcPr>
            <w:tcW w:w="6657" w:type="dxa"/>
          </w:tcPr>
          <w:p w14:paraId="1D909391" w14:textId="169A2EF3" w:rsidR="003A4C94" w:rsidRPr="00DF4184" w:rsidRDefault="00DF4184" w:rsidP="003A4C94">
            <w:pPr>
              <w:spacing w:line="360" w:lineRule="auto"/>
              <w:jc w:val="both"/>
              <w:rPr>
                <w:rFonts w:ascii="Times New Roman" w:hAnsi="Times New Roman"/>
              </w:rPr>
            </w:pPr>
            <w:r w:rsidRPr="00DF4184">
              <w:rPr>
                <w:rFonts w:ascii="Times New Roman" w:hAnsi="Times New Roman"/>
              </w:rPr>
              <w:t>Continuous Deployment </w:t>
            </w:r>
          </w:p>
        </w:tc>
      </w:tr>
      <w:tr w:rsidR="003A4C94" w:rsidRPr="002D0489" w14:paraId="165F0A21" w14:textId="77777777" w:rsidTr="00495CCB">
        <w:tc>
          <w:tcPr>
            <w:tcW w:w="2405" w:type="dxa"/>
          </w:tcPr>
          <w:p w14:paraId="4B410FAF" w14:textId="448EF590" w:rsidR="003A4C94" w:rsidRPr="00DF4184" w:rsidRDefault="00DF4184" w:rsidP="00EA2705">
            <w:pPr>
              <w:spacing w:line="360" w:lineRule="auto"/>
              <w:jc w:val="center"/>
              <w:rPr>
                <w:rFonts w:ascii="Times New Roman" w:hAnsi="Times New Roman"/>
              </w:rPr>
            </w:pPr>
            <w:r w:rsidRPr="00DF4184">
              <w:rPr>
                <w:rFonts w:ascii="Times New Roman" w:hAnsi="Times New Roman"/>
              </w:rPr>
              <w:t>SE</w:t>
            </w:r>
          </w:p>
        </w:tc>
        <w:tc>
          <w:tcPr>
            <w:tcW w:w="6657" w:type="dxa"/>
          </w:tcPr>
          <w:p w14:paraId="1A03945A" w14:textId="23036BA6" w:rsidR="003A4C94" w:rsidRPr="00DF4184" w:rsidRDefault="00DF4184" w:rsidP="003A4C94">
            <w:pPr>
              <w:spacing w:line="360" w:lineRule="auto"/>
              <w:jc w:val="both"/>
              <w:rPr>
                <w:rFonts w:ascii="Times New Roman" w:hAnsi="Times New Roman"/>
              </w:rPr>
            </w:pPr>
            <w:r w:rsidRPr="00DF4184">
              <w:rPr>
                <w:rFonts w:ascii="Times New Roman" w:hAnsi="Times New Roman"/>
              </w:rPr>
              <w:t>Software Engineering</w:t>
            </w:r>
          </w:p>
        </w:tc>
      </w:tr>
      <w:tr w:rsidR="00DF4184" w:rsidRPr="002D0489" w14:paraId="1DD5FE6F" w14:textId="77777777" w:rsidTr="00495CCB">
        <w:tc>
          <w:tcPr>
            <w:tcW w:w="2405" w:type="dxa"/>
          </w:tcPr>
          <w:p w14:paraId="76AE0E75" w14:textId="3B3DF62C" w:rsidR="00DF4184" w:rsidRPr="00DF4184" w:rsidRDefault="00DF4184" w:rsidP="00EA2705">
            <w:pPr>
              <w:spacing w:line="360" w:lineRule="auto"/>
              <w:jc w:val="center"/>
              <w:rPr>
                <w:rFonts w:ascii="Times New Roman" w:hAnsi="Times New Roman"/>
              </w:rPr>
            </w:pPr>
            <w:r w:rsidRPr="00DF4184">
              <w:rPr>
                <w:rFonts w:ascii="Times New Roman" w:hAnsi="Times New Roman"/>
              </w:rPr>
              <w:t>UI</w:t>
            </w:r>
          </w:p>
        </w:tc>
        <w:tc>
          <w:tcPr>
            <w:tcW w:w="6657" w:type="dxa"/>
          </w:tcPr>
          <w:p w14:paraId="0E6D9ABD" w14:textId="138F6FF3" w:rsidR="00DF4184" w:rsidRPr="00DF4184" w:rsidRDefault="00DF4184" w:rsidP="003A4C94">
            <w:pPr>
              <w:spacing w:line="360" w:lineRule="auto"/>
              <w:jc w:val="both"/>
              <w:rPr>
                <w:rFonts w:ascii="Times New Roman" w:hAnsi="Times New Roman"/>
              </w:rPr>
            </w:pPr>
            <w:r w:rsidRPr="00DF4184">
              <w:rPr>
                <w:rFonts w:ascii="Times New Roman" w:hAnsi="Times New Roman"/>
              </w:rPr>
              <w:t>User Interface</w:t>
            </w:r>
          </w:p>
        </w:tc>
      </w:tr>
      <w:tr w:rsidR="00DF4184" w:rsidRPr="002D0489" w14:paraId="4FD347FE" w14:textId="77777777" w:rsidTr="00495CCB">
        <w:tc>
          <w:tcPr>
            <w:tcW w:w="2405" w:type="dxa"/>
          </w:tcPr>
          <w:p w14:paraId="6DAA9D22" w14:textId="15A26DF1" w:rsidR="00DF4184" w:rsidRPr="00DF4184" w:rsidRDefault="00DF4184" w:rsidP="00EA2705">
            <w:pPr>
              <w:spacing w:line="360" w:lineRule="auto"/>
              <w:jc w:val="center"/>
              <w:rPr>
                <w:rFonts w:ascii="Times New Roman" w:hAnsi="Times New Roman"/>
              </w:rPr>
            </w:pPr>
            <w:r w:rsidRPr="00DF4184">
              <w:rPr>
                <w:rFonts w:ascii="Times New Roman" w:hAnsi="Times New Roman"/>
              </w:rPr>
              <w:t>UX</w:t>
            </w:r>
          </w:p>
        </w:tc>
        <w:tc>
          <w:tcPr>
            <w:tcW w:w="6657" w:type="dxa"/>
          </w:tcPr>
          <w:p w14:paraId="455B04C8" w14:textId="66D73C46" w:rsidR="00DF4184" w:rsidRPr="00DF4184" w:rsidRDefault="00DF4184" w:rsidP="003A4C94">
            <w:pPr>
              <w:spacing w:line="360" w:lineRule="auto"/>
              <w:jc w:val="both"/>
              <w:rPr>
                <w:rFonts w:ascii="Times New Roman" w:hAnsi="Times New Roman"/>
              </w:rPr>
            </w:pPr>
            <w:r w:rsidRPr="00DF4184">
              <w:rPr>
                <w:rFonts w:ascii="Times New Roman" w:hAnsi="Times New Roman"/>
              </w:rPr>
              <w:t>User Experience</w:t>
            </w:r>
          </w:p>
        </w:tc>
      </w:tr>
    </w:tbl>
    <w:p w14:paraId="64A0994A" w14:textId="43031A74" w:rsidR="00A75E8B" w:rsidRPr="002D0489" w:rsidRDefault="00A75E8B" w:rsidP="008E345C">
      <w:pPr>
        <w:spacing w:line="360" w:lineRule="auto"/>
        <w:ind w:firstLine="720"/>
        <w:jc w:val="both"/>
        <w:rPr>
          <w:rFonts w:ascii="Times New Roman" w:hAnsi="Times New Roman"/>
          <w:color w:val="FF0000"/>
        </w:rPr>
      </w:pPr>
      <w:r w:rsidRPr="002D0489">
        <w:rPr>
          <w:rFonts w:ascii="Times New Roman" w:hAnsi="Times New Roman"/>
          <w:color w:val="FF0000"/>
        </w:rPr>
        <w:br w:type="page"/>
      </w:r>
    </w:p>
    <w:p w14:paraId="5260DC73" w14:textId="1CB3CE22" w:rsidR="00B01DE1" w:rsidRDefault="00A75E8B" w:rsidP="00F73C64">
      <w:pPr>
        <w:spacing w:line="360" w:lineRule="auto"/>
        <w:jc w:val="center"/>
        <w:rPr>
          <w:rFonts w:ascii="Times New Roman" w:hAnsi="Times New Roman"/>
          <w:b/>
          <w:bCs/>
          <w:sz w:val="28"/>
          <w:szCs w:val="28"/>
        </w:rPr>
      </w:pPr>
      <w:r w:rsidRPr="002D0489">
        <w:rPr>
          <w:rFonts w:ascii="Times New Roman" w:hAnsi="Times New Roman"/>
          <w:b/>
          <w:bCs/>
          <w:sz w:val="28"/>
          <w:szCs w:val="28"/>
        </w:rPr>
        <w:lastRenderedPageBreak/>
        <w:t>DANH MỤC HÌNH ẢNH</w:t>
      </w:r>
    </w:p>
    <w:p w14:paraId="33E7446E" w14:textId="5C05BB9B" w:rsidR="00381A7A" w:rsidRPr="00381A7A" w:rsidRDefault="00F73C64" w:rsidP="00381A7A">
      <w:pPr>
        <w:pStyle w:val="TableofFigures"/>
        <w:tabs>
          <w:tab w:val="right" w:leader="dot" w:pos="9062"/>
        </w:tabs>
        <w:spacing w:line="360" w:lineRule="auto"/>
        <w:rPr>
          <w:rFonts w:ascii="Times New Roman" w:eastAsiaTheme="minorEastAsia" w:hAnsi="Times New Roman"/>
          <w:noProof/>
          <w:kern w:val="2"/>
          <w:sz w:val="24"/>
          <w:szCs w:val="24"/>
          <w14:ligatures w14:val="standardContextual"/>
        </w:rPr>
      </w:pPr>
      <w:r w:rsidRPr="00381A7A">
        <w:rPr>
          <w:rFonts w:ascii="Times New Roman" w:hAnsi="Times New Roman"/>
        </w:rPr>
        <w:fldChar w:fldCharType="begin"/>
      </w:r>
      <w:r w:rsidRPr="00381A7A">
        <w:rPr>
          <w:rFonts w:ascii="Times New Roman" w:hAnsi="Times New Roman"/>
        </w:rPr>
        <w:instrText xml:space="preserve"> TOC \h \z \c "Hình" </w:instrText>
      </w:r>
      <w:r w:rsidRPr="00381A7A">
        <w:rPr>
          <w:rFonts w:ascii="Times New Roman" w:hAnsi="Times New Roman"/>
        </w:rPr>
        <w:fldChar w:fldCharType="separate"/>
      </w:r>
      <w:hyperlink w:anchor="_Toc204093445" w:history="1">
        <w:r w:rsidR="00381A7A" w:rsidRPr="00381A7A">
          <w:rPr>
            <w:rStyle w:val="Hyperlink"/>
            <w:rFonts w:ascii="Times New Roman" w:hAnsi="Times New Roman"/>
            <w:noProof/>
          </w:rPr>
          <w:t>Hình 1: Kiến trúc tổng thể</w:t>
        </w:r>
        <w:r w:rsidR="00381A7A" w:rsidRPr="00381A7A">
          <w:rPr>
            <w:rFonts w:ascii="Times New Roman" w:hAnsi="Times New Roman"/>
            <w:noProof/>
            <w:webHidden/>
          </w:rPr>
          <w:tab/>
        </w:r>
        <w:r w:rsidR="00381A7A" w:rsidRPr="00381A7A">
          <w:rPr>
            <w:rFonts w:ascii="Times New Roman" w:hAnsi="Times New Roman"/>
            <w:noProof/>
            <w:webHidden/>
          </w:rPr>
          <w:fldChar w:fldCharType="begin"/>
        </w:r>
        <w:r w:rsidR="00381A7A" w:rsidRPr="00381A7A">
          <w:rPr>
            <w:rFonts w:ascii="Times New Roman" w:hAnsi="Times New Roman"/>
            <w:noProof/>
            <w:webHidden/>
          </w:rPr>
          <w:instrText xml:space="preserve"> PAGEREF _Toc204093445 \h </w:instrText>
        </w:r>
        <w:r w:rsidR="00381A7A" w:rsidRPr="00381A7A">
          <w:rPr>
            <w:rFonts w:ascii="Times New Roman" w:hAnsi="Times New Roman"/>
            <w:noProof/>
            <w:webHidden/>
          </w:rPr>
        </w:r>
        <w:r w:rsidR="00381A7A" w:rsidRPr="00381A7A">
          <w:rPr>
            <w:rFonts w:ascii="Times New Roman" w:hAnsi="Times New Roman"/>
            <w:noProof/>
            <w:webHidden/>
          </w:rPr>
          <w:fldChar w:fldCharType="separate"/>
        </w:r>
        <w:r w:rsidR="006C0D70">
          <w:rPr>
            <w:rFonts w:ascii="Times New Roman" w:hAnsi="Times New Roman"/>
            <w:noProof/>
            <w:webHidden/>
          </w:rPr>
          <w:t>6</w:t>
        </w:r>
        <w:r w:rsidR="00381A7A" w:rsidRPr="00381A7A">
          <w:rPr>
            <w:rFonts w:ascii="Times New Roman" w:hAnsi="Times New Roman"/>
            <w:noProof/>
            <w:webHidden/>
          </w:rPr>
          <w:fldChar w:fldCharType="end"/>
        </w:r>
      </w:hyperlink>
    </w:p>
    <w:p w14:paraId="4A390FF2" w14:textId="565510B4" w:rsidR="00381A7A" w:rsidRPr="00381A7A" w:rsidRDefault="00381A7A" w:rsidP="00381A7A">
      <w:pPr>
        <w:pStyle w:val="TableofFigures"/>
        <w:tabs>
          <w:tab w:val="right" w:leader="dot" w:pos="9062"/>
        </w:tabs>
        <w:spacing w:line="360" w:lineRule="auto"/>
        <w:rPr>
          <w:rFonts w:ascii="Times New Roman" w:eastAsiaTheme="minorEastAsia" w:hAnsi="Times New Roman"/>
          <w:noProof/>
          <w:kern w:val="2"/>
          <w:sz w:val="24"/>
          <w:szCs w:val="24"/>
          <w14:ligatures w14:val="standardContextual"/>
        </w:rPr>
      </w:pPr>
      <w:hyperlink w:anchor="_Toc204093446" w:history="1">
        <w:r w:rsidRPr="00381A7A">
          <w:rPr>
            <w:rStyle w:val="Hyperlink"/>
            <w:rFonts w:ascii="Times New Roman" w:hAnsi="Times New Roman"/>
            <w:noProof/>
          </w:rPr>
          <w:t>Hình 2: Cấu trúc thư mục</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_Toc204093446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7</w:t>
        </w:r>
        <w:r w:rsidRPr="00381A7A">
          <w:rPr>
            <w:rFonts w:ascii="Times New Roman" w:hAnsi="Times New Roman"/>
            <w:noProof/>
            <w:webHidden/>
          </w:rPr>
          <w:fldChar w:fldCharType="end"/>
        </w:r>
      </w:hyperlink>
    </w:p>
    <w:p w14:paraId="0A25848B" w14:textId="69252CD5" w:rsidR="00381A7A" w:rsidRPr="00381A7A" w:rsidRDefault="00381A7A" w:rsidP="00381A7A">
      <w:pPr>
        <w:pStyle w:val="TableofFigures"/>
        <w:tabs>
          <w:tab w:val="right" w:leader="dot" w:pos="9062"/>
        </w:tabs>
        <w:spacing w:line="360" w:lineRule="auto"/>
        <w:rPr>
          <w:rFonts w:ascii="Times New Roman" w:eastAsiaTheme="minorEastAsia" w:hAnsi="Times New Roman"/>
          <w:noProof/>
          <w:kern w:val="2"/>
          <w:sz w:val="24"/>
          <w:szCs w:val="24"/>
          <w14:ligatures w14:val="standardContextual"/>
        </w:rPr>
      </w:pPr>
      <w:hyperlink w:anchor="_Toc204093447" w:history="1">
        <w:r w:rsidRPr="00381A7A">
          <w:rPr>
            <w:rStyle w:val="Hyperlink"/>
            <w:rFonts w:ascii="Times New Roman" w:hAnsi="Times New Roman"/>
            <w:noProof/>
          </w:rPr>
          <w:t>Hình 3: Cơ sở dữ liệu</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_Toc204093447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8</w:t>
        </w:r>
        <w:r w:rsidRPr="00381A7A">
          <w:rPr>
            <w:rFonts w:ascii="Times New Roman" w:hAnsi="Times New Roman"/>
            <w:noProof/>
            <w:webHidden/>
          </w:rPr>
          <w:fldChar w:fldCharType="end"/>
        </w:r>
      </w:hyperlink>
    </w:p>
    <w:p w14:paraId="5C5A82DD" w14:textId="78E831F6" w:rsidR="00381A7A" w:rsidRPr="00381A7A" w:rsidRDefault="00381A7A" w:rsidP="00381A7A">
      <w:pPr>
        <w:pStyle w:val="TableofFigures"/>
        <w:tabs>
          <w:tab w:val="right" w:leader="dot" w:pos="9062"/>
        </w:tabs>
        <w:spacing w:line="360" w:lineRule="auto"/>
        <w:rPr>
          <w:rFonts w:ascii="Times New Roman" w:eastAsiaTheme="minorEastAsia" w:hAnsi="Times New Roman"/>
          <w:noProof/>
          <w:kern w:val="2"/>
          <w:sz w:val="24"/>
          <w:szCs w:val="24"/>
          <w14:ligatures w14:val="standardContextual"/>
        </w:rPr>
      </w:pPr>
      <w:hyperlink w:anchor="_Toc204093448" w:history="1">
        <w:r w:rsidRPr="00381A7A">
          <w:rPr>
            <w:rStyle w:val="Hyperlink"/>
            <w:rFonts w:ascii="Times New Roman" w:hAnsi="Times New Roman"/>
            <w:noProof/>
          </w:rPr>
          <w:t>Hình 4: Bản vẽ giao diện trên Figma</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_Toc204093448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11</w:t>
        </w:r>
        <w:r w:rsidRPr="00381A7A">
          <w:rPr>
            <w:rFonts w:ascii="Times New Roman" w:hAnsi="Times New Roman"/>
            <w:noProof/>
            <w:webHidden/>
          </w:rPr>
          <w:fldChar w:fldCharType="end"/>
        </w:r>
      </w:hyperlink>
    </w:p>
    <w:p w14:paraId="175B453C" w14:textId="4C4757AF" w:rsidR="00381A7A" w:rsidRPr="00381A7A" w:rsidRDefault="00381A7A" w:rsidP="00381A7A">
      <w:pPr>
        <w:pStyle w:val="TableofFigures"/>
        <w:tabs>
          <w:tab w:val="right" w:leader="dot" w:pos="9062"/>
        </w:tabs>
        <w:spacing w:line="360" w:lineRule="auto"/>
        <w:rPr>
          <w:rFonts w:ascii="Times New Roman" w:eastAsiaTheme="minorEastAsia" w:hAnsi="Times New Roman"/>
          <w:noProof/>
          <w:kern w:val="2"/>
          <w:sz w:val="24"/>
          <w:szCs w:val="24"/>
          <w14:ligatures w14:val="standardContextual"/>
        </w:rPr>
      </w:pPr>
      <w:hyperlink w:anchor="_Toc204093449" w:history="1">
        <w:r w:rsidRPr="00381A7A">
          <w:rPr>
            <w:rStyle w:val="Hyperlink"/>
            <w:rFonts w:ascii="Times New Roman" w:hAnsi="Times New Roman"/>
            <w:noProof/>
          </w:rPr>
          <w:t>Hình 5: Giao diện trang chủ (chưa đăng nhập)</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_Toc204093449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12</w:t>
        </w:r>
        <w:r w:rsidRPr="00381A7A">
          <w:rPr>
            <w:rFonts w:ascii="Times New Roman" w:hAnsi="Times New Roman"/>
            <w:noProof/>
            <w:webHidden/>
          </w:rPr>
          <w:fldChar w:fldCharType="end"/>
        </w:r>
      </w:hyperlink>
    </w:p>
    <w:p w14:paraId="237BC652" w14:textId="40054BA9" w:rsidR="00381A7A" w:rsidRPr="00381A7A" w:rsidRDefault="00381A7A" w:rsidP="00381A7A">
      <w:pPr>
        <w:pStyle w:val="TableofFigures"/>
        <w:tabs>
          <w:tab w:val="right" w:leader="dot" w:pos="9062"/>
        </w:tabs>
        <w:spacing w:line="360" w:lineRule="auto"/>
        <w:rPr>
          <w:rFonts w:ascii="Times New Roman" w:eastAsiaTheme="minorEastAsia" w:hAnsi="Times New Roman"/>
          <w:noProof/>
          <w:kern w:val="2"/>
          <w:sz w:val="24"/>
          <w:szCs w:val="24"/>
          <w14:ligatures w14:val="standardContextual"/>
        </w:rPr>
      </w:pPr>
      <w:hyperlink w:anchor="_Toc204093450" w:history="1">
        <w:r w:rsidRPr="00381A7A">
          <w:rPr>
            <w:rStyle w:val="Hyperlink"/>
            <w:rFonts w:ascii="Times New Roman" w:hAnsi="Times New Roman"/>
            <w:noProof/>
          </w:rPr>
          <w:t>Hình 6: Giao diện xem chi tiết một khóa học</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_Toc204093450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13</w:t>
        </w:r>
        <w:r w:rsidRPr="00381A7A">
          <w:rPr>
            <w:rFonts w:ascii="Times New Roman" w:hAnsi="Times New Roman"/>
            <w:noProof/>
            <w:webHidden/>
          </w:rPr>
          <w:fldChar w:fldCharType="end"/>
        </w:r>
      </w:hyperlink>
    </w:p>
    <w:p w14:paraId="5E74021E" w14:textId="42126386" w:rsidR="00381A7A" w:rsidRPr="00381A7A" w:rsidRDefault="00381A7A" w:rsidP="00381A7A">
      <w:pPr>
        <w:pStyle w:val="TableofFigures"/>
        <w:tabs>
          <w:tab w:val="right" w:leader="dot" w:pos="9062"/>
        </w:tabs>
        <w:spacing w:line="360" w:lineRule="auto"/>
        <w:rPr>
          <w:rFonts w:ascii="Times New Roman" w:eastAsiaTheme="minorEastAsia" w:hAnsi="Times New Roman"/>
          <w:noProof/>
          <w:kern w:val="2"/>
          <w:sz w:val="24"/>
          <w:szCs w:val="24"/>
          <w14:ligatures w14:val="standardContextual"/>
        </w:rPr>
      </w:pPr>
      <w:hyperlink w:anchor="_Toc204093451" w:history="1">
        <w:r w:rsidRPr="00381A7A">
          <w:rPr>
            <w:rStyle w:val="Hyperlink"/>
            <w:rFonts w:ascii="Times New Roman" w:hAnsi="Times New Roman"/>
            <w:noProof/>
          </w:rPr>
          <w:t>Hình 7: Giao diện trang chủ (đã đăng nhập)</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_Toc204093451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13</w:t>
        </w:r>
        <w:r w:rsidRPr="00381A7A">
          <w:rPr>
            <w:rFonts w:ascii="Times New Roman" w:hAnsi="Times New Roman"/>
            <w:noProof/>
            <w:webHidden/>
          </w:rPr>
          <w:fldChar w:fldCharType="end"/>
        </w:r>
      </w:hyperlink>
    </w:p>
    <w:p w14:paraId="238219EF" w14:textId="29C3F30F" w:rsidR="00381A7A" w:rsidRPr="00381A7A" w:rsidRDefault="00381A7A" w:rsidP="00381A7A">
      <w:pPr>
        <w:pStyle w:val="TableofFigures"/>
        <w:tabs>
          <w:tab w:val="right" w:leader="dot" w:pos="9062"/>
        </w:tabs>
        <w:spacing w:line="360" w:lineRule="auto"/>
        <w:rPr>
          <w:rFonts w:ascii="Times New Roman" w:eastAsiaTheme="minorEastAsia" w:hAnsi="Times New Roman"/>
          <w:noProof/>
          <w:kern w:val="2"/>
          <w:sz w:val="24"/>
          <w:szCs w:val="24"/>
          <w14:ligatures w14:val="standardContextual"/>
        </w:rPr>
      </w:pPr>
      <w:hyperlink w:anchor="_Toc204093452" w:history="1">
        <w:r w:rsidRPr="00381A7A">
          <w:rPr>
            <w:rStyle w:val="Hyperlink"/>
            <w:rFonts w:ascii="Times New Roman" w:hAnsi="Times New Roman"/>
            <w:noProof/>
          </w:rPr>
          <w:t>Hình 8: Giao diện xem tất cả khóa học</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_Toc204093452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14</w:t>
        </w:r>
        <w:r w:rsidRPr="00381A7A">
          <w:rPr>
            <w:rFonts w:ascii="Times New Roman" w:hAnsi="Times New Roman"/>
            <w:noProof/>
            <w:webHidden/>
          </w:rPr>
          <w:fldChar w:fldCharType="end"/>
        </w:r>
      </w:hyperlink>
    </w:p>
    <w:p w14:paraId="5129A1EA" w14:textId="6DDB9BF3" w:rsidR="00381A7A" w:rsidRPr="00381A7A" w:rsidRDefault="00381A7A" w:rsidP="00381A7A">
      <w:pPr>
        <w:pStyle w:val="TableofFigures"/>
        <w:tabs>
          <w:tab w:val="right" w:leader="dot" w:pos="9062"/>
        </w:tabs>
        <w:spacing w:line="360" w:lineRule="auto"/>
        <w:rPr>
          <w:rFonts w:ascii="Times New Roman" w:eastAsiaTheme="minorEastAsia" w:hAnsi="Times New Roman"/>
          <w:noProof/>
          <w:kern w:val="2"/>
          <w:sz w:val="24"/>
          <w:szCs w:val="24"/>
          <w14:ligatures w14:val="standardContextual"/>
        </w:rPr>
      </w:pPr>
      <w:hyperlink w:anchor="_Toc204093453" w:history="1">
        <w:r w:rsidRPr="00381A7A">
          <w:rPr>
            <w:rStyle w:val="Hyperlink"/>
            <w:rFonts w:ascii="Times New Roman" w:hAnsi="Times New Roman"/>
            <w:noProof/>
          </w:rPr>
          <w:t>Hình 9: Giao diện xem khóa học đã đăng ký</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_Toc204093453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14</w:t>
        </w:r>
        <w:r w:rsidRPr="00381A7A">
          <w:rPr>
            <w:rFonts w:ascii="Times New Roman" w:hAnsi="Times New Roman"/>
            <w:noProof/>
            <w:webHidden/>
          </w:rPr>
          <w:fldChar w:fldCharType="end"/>
        </w:r>
      </w:hyperlink>
    </w:p>
    <w:p w14:paraId="453581C6" w14:textId="5A3FEEB4" w:rsidR="00381A7A" w:rsidRPr="00381A7A" w:rsidRDefault="00381A7A" w:rsidP="00381A7A">
      <w:pPr>
        <w:pStyle w:val="TableofFigures"/>
        <w:tabs>
          <w:tab w:val="right" w:leader="dot" w:pos="9062"/>
        </w:tabs>
        <w:spacing w:line="360" w:lineRule="auto"/>
        <w:rPr>
          <w:rFonts w:ascii="Times New Roman" w:eastAsiaTheme="minorEastAsia" w:hAnsi="Times New Roman"/>
          <w:noProof/>
          <w:kern w:val="2"/>
          <w:sz w:val="24"/>
          <w:szCs w:val="24"/>
          <w14:ligatures w14:val="standardContextual"/>
        </w:rPr>
      </w:pPr>
      <w:hyperlink w:anchor="_Toc204093454" w:history="1">
        <w:r w:rsidRPr="00381A7A">
          <w:rPr>
            <w:rStyle w:val="Hyperlink"/>
            <w:rFonts w:ascii="Times New Roman" w:hAnsi="Times New Roman"/>
            <w:noProof/>
          </w:rPr>
          <w:t>Hình 10: Giao diện xem thông tin tài khoản</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_Toc204093454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15</w:t>
        </w:r>
        <w:r w:rsidRPr="00381A7A">
          <w:rPr>
            <w:rFonts w:ascii="Times New Roman" w:hAnsi="Times New Roman"/>
            <w:noProof/>
            <w:webHidden/>
          </w:rPr>
          <w:fldChar w:fldCharType="end"/>
        </w:r>
      </w:hyperlink>
    </w:p>
    <w:p w14:paraId="30C054C2" w14:textId="0622A771" w:rsidR="00381A7A" w:rsidRPr="00381A7A" w:rsidRDefault="00381A7A" w:rsidP="00381A7A">
      <w:pPr>
        <w:pStyle w:val="TableofFigures"/>
        <w:tabs>
          <w:tab w:val="right" w:leader="dot" w:pos="9062"/>
        </w:tabs>
        <w:spacing w:line="360" w:lineRule="auto"/>
        <w:rPr>
          <w:rFonts w:ascii="Times New Roman" w:eastAsiaTheme="minorEastAsia" w:hAnsi="Times New Roman"/>
          <w:noProof/>
          <w:kern w:val="2"/>
          <w:sz w:val="24"/>
          <w:szCs w:val="24"/>
          <w14:ligatures w14:val="standardContextual"/>
        </w:rPr>
      </w:pPr>
      <w:hyperlink w:anchor="_Toc204093455" w:history="1">
        <w:r w:rsidRPr="00381A7A">
          <w:rPr>
            <w:rStyle w:val="Hyperlink"/>
            <w:rFonts w:ascii="Times New Roman" w:hAnsi="Times New Roman"/>
            <w:noProof/>
          </w:rPr>
          <w:t>Hình 11: Giao diện trang quản trị</w:t>
        </w:r>
        <w:r w:rsidRPr="00381A7A">
          <w:rPr>
            <w:rFonts w:ascii="Times New Roman" w:hAnsi="Times New Roman"/>
            <w:noProof/>
            <w:webHidden/>
          </w:rPr>
          <w:tab/>
        </w:r>
        <w:r w:rsidRPr="00381A7A">
          <w:rPr>
            <w:rFonts w:ascii="Times New Roman" w:hAnsi="Times New Roman"/>
            <w:noProof/>
            <w:webHidden/>
          </w:rPr>
          <w:fldChar w:fldCharType="begin"/>
        </w:r>
        <w:r w:rsidRPr="00381A7A">
          <w:rPr>
            <w:rFonts w:ascii="Times New Roman" w:hAnsi="Times New Roman"/>
            <w:noProof/>
            <w:webHidden/>
          </w:rPr>
          <w:instrText xml:space="preserve"> PAGEREF _Toc204093455 \h </w:instrText>
        </w:r>
        <w:r w:rsidRPr="00381A7A">
          <w:rPr>
            <w:rFonts w:ascii="Times New Roman" w:hAnsi="Times New Roman"/>
            <w:noProof/>
            <w:webHidden/>
          </w:rPr>
        </w:r>
        <w:r w:rsidRPr="00381A7A">
          <w:rPr>
            <w:rFonts w:ascii="Times New Roman" w:hAnsi="Times New Roman"/>
            <w:noProof/>
            <w:webHidden/>
          </w:rPr>
          <w:fldChar w:fldCharType="separate"/>
        </w:r>
        <w:r w:rsidR="006C0D70">
          <w:rPr>
            <w:rFonts w:ascii="Times New Roman" w:hAnsi="Times New Roman"/>
            <w:noProof/>
            <w:webHidden/>
          </w:rPr>
          <w:t>15</w:t>
        </w:r>
        <w:r w:rsidRPr="00381A7A">
          <w:rPr>
            <w:rFonts w:ascii="Times New Roman" w:hAnsi="Times New Roman"/>
            <w:noProof/>
            <w:webHidden/>
          </w:rPr>
          <w:fldChar w:fldCharType="end"/>
        </w:r>
      </w:hyperlink>
    </w:p>
    <w:p w14:paraId="67F36242" w14:textId="5D80696C" w:rsidR="00F73C64" w:rsidRPr="00EA2705" w:rsidRDefault="00F73C64" w:rsidP="00381A7A">
      <w:pPr>
        <w:spacing w:line="360" w:lineRule="auto"/>
        <w:rPr>
          <w:rFonts w:ascii="Times New Roman" w:hAnsi="Times New Roman"/>
        </w:rPr>
      </w:pPr>
      <w:r w:rsidRPr="00381A7A">
        <w:rPr>
          <w:rFonts w:ascii="Times New Roman" w:hAnsi="Times New Roman"/>
        </w:rPr>
        <w:fldChar w:fldCharType="end"/>
      </w:r>
    </w:p>
    <w:p w14:paraId="3092F821" w14:textId="77777777" w:rsidR="00F73C64" w:rsidRPr="00F73C64" w:rsidRDefault="00F73C64" w:rsidP="00F73C64">
      <w:pPr>
        <w:sectPr w:rsidR="00F73C64" w:rsidRPr="00F73C64" w:rsidSect="009035C4">
          <w:headerReference w:type="default" r:id="rId10"/>
          <w:footerReference w:type="default" r:id="rId11"/>
          <w:pgSz w:w="11907" w:h="16840" w:code="9"/>
          <w:pgMar w:top="1134" w:right="1134" w:bottom="1134" w:left="1701" w:header="720" w:footer="720" w:gutter="0"/>
          <w:cols w:space="720"/>
          <w:titlePg/>
          <w:docGrid w:linePitch="354"/>
        </w:sectPr>
      </w:pPr>
      <w:bookmarkStart w:id="0" w:name="_Toc187132396"/>
    </w:p>
    <w:p w14:paraId="28B7ED29" w14:textId="4A8FCACB" w:rsidR="000E7322" w:rsidRPr="00DF4184" w:rsidRDefault="00062CFB" w:rsidP="00DF4184">
      <w:pPr>
        <w:pStyle w:val="Heading1"/>
        <w:pageBreakBefore/>
        <w:spacing w:before="120" w:after="120" w:line="360" w:lineRule="auto"/>
        <w:rPr>
          <w:b/>
          <w:bCs/>
          <w:sz w:val="28"/>
          <w:szCs w:val="28"/>
        </w:rPr>
      </w:pPr>
      <w:bookmarkStart w:id="1" w:name="_Toc204093470"/>
      <w:r w:rsidRPr="00DF4184">
        <w:rPr>
          <w:b/>
          <w:bCs/>
          <w:sz w:val="28"/>
          <w:szCs w:val="28"/>
        </w:rPr>
        <w:lastRenderedPageBreak/>
        <w:t xml:space="preserve">CHƯƠNG 1: </w:t>
      </w:r>
      <w:bookmarkEnd w:id="0"/>
      <w:r w:rsidR="00D82888" w:rsidRPr="00DF4184">
        <w:rPr>
          <w:b/>
          <w:bCs/>
          <w:sz w:val="28"/>
          <w:szCs w:val="28"/>
        </w:rPr>
        <w:t>GIỚI THIỆU</w:t>
      </w:r>
      <w:bookmarkEnd w:id="1"/>
    </w:p>
    <w:p w14:paraId="03B2E611" w14:textId="63D20BA9" w:rsidR="004D2929" w:rsidRPr="00DF4184" w:rsidRDefault="004D2929" w:rsidP="00DF4184">
      <w:pPr>
        <w:pStyle w:val="binhthuong"/>
        <w:numPr>
          <w:ilvl w:val="0"/>
          <w:numId w:val="1"/>
        </w:numPr>
        <w:spacing w:before="120" w:after="120"/>
        <w:ind w:left="426" w:hanging="426"/>
        <w:outlineLvl w:val="1"/>
        <w:rPr>
          <w:b/>
          <w:bCs/>
        </w:rPr>
      </w:pPr>
      <w:bookmarkStart w:id="2" w:name="_Toc204093471"/>
      <w:r w:rsidRPr="00DF4184">
        <w:rPr>
          <w:b/>
          <w:bCs/>
        </w:rPr>
        <w:t>Tổng quan về công nghệ phần mềm</w:t>
      </w:r>
      <w:bookmarkEnd w:id="2"/>
    </w:p>
    <w:p w14:paraId="4E9C9291" w14:textId="54D57D02" w:rsidR="004D2929" w:rsidRPr="00DF4184" w:rsidRDefault="0008593E" w:rsidP="00DF4184">
      <w:pPr>
        <w:pStyle w:val="1cham1cham"/>
        <w:spacing w:before="120" w:after="120"/>
        <w:ind w:left="567" w:hanging="425"/>
        <w:outlineLvl w:val="2"/>
      </w:pPr>
      <w:r w:rsidRPr="00DF4184">
        <w:t xml:space="preserve"> </w:t>
      </w:r>
      <w:bookmarkStart w:id="3" w:name="_Toc204093472"/>
      <w:r w:rsidRPr="00DF4184">
        <w:t>Các khái niệm cơ bản về công nghệ phần mềm</w:t>
      </w:r>
      <w:bookmarkEnd w:id="3"/>
    </w:p>
    <w:p w14:paraId="5F92D0D6" w14:textId="30B2F5A3" w:rsidR="00BE7C6F" w:rsidRPr="00DF4184" w:rsidRDefault="0008593E" w:rsidP="00DF4184">
      <w:pPr>
        <w:pStyle w:val="binhthuong"/>
        <w:spacing w:before="120" w:after="120"/>
        <w:ind w:firstLine="426"/>
      </w:pPr>
      <w:r w:rsidRPr="00DF4184">
        <w:t>Công nghệ phần mềm</w:t>
      </w:r>
      <w:r w:rsidR="00BE7C6F" w:rsidRPr="00DF4184">
        <w:t xml:space="preserve"> (Software Engineering)</w:t>
      </w:r>
      <w:r w:rsidRPr="00DF4184">
        <w:t xml:space="preserve"> bao gồm tất cả các pha của vòng đời phát triển phần mềm, bao gồm phân tích, thiết kế, phát triển, thử nghiệm, tích hợp, triển khai, bảo trì và thậm chí là khai tử phần mềm.</w:t>
      </w:r>
      <w:r w:rsidR="00914BC0">
        <w:t xml:space="preserve"> </w:t>
      </w:r>
      <w:r w:rsidR="001B48A6">
        <w:fldChar w:fldCharType="begin"/>
      </w:r>
      <w:r w:rsidR="001B48A6">
        <w:instrText xml:space="preserve"> ADDIN ZOTERO_ITEM CSL_CITATION {"citationID":"sQ2Agkbs","properties":{"formattedCitation":"[1]","plainCitation":"[1]","noteIndex":0},"citationItems":[{"id":23,"uris":["http://zotero.org/users/local/1YABPvOJ/items/XLNNUYKB"],"itemData":{"id":23,"type":"entry-encyclopedia","abstract":"Công nghệ phần mềm (tiếng Anh: software engineering) là sự áp dụng một cách tiếp cận có hệ thống, có kỷ luật, và định lượng được cho việc phát triển, sử dụng và bảo trì phần mềm. Ngành học kỹ sư phần mềm bao trùm kiến thức, các công cụ, và các phương pháp cho việc định nghĩa yêu cầu phần mềm, và thực hiện các tác vụ thiết kế, xây dựng, kiểm thử (software testing), và bảo trì phần mềm. Kỹ sư phần mềm còn sử dụng kiến thức của các lĩnh vực như kỹ thuật máy tính, khoa học máy tính, quản lý, toán học, quản lý dự án, quản lý chất lượng, công thái học phần mềm (software ergonomics), và kỹ sư hệ thống (systems engineering).","container-title":"Wikipedia tiếng Việt","language":"vi","license":"Creative Commons Attribution-ShareAlike License","note":"Page Version ID: 73510016","source":"Wikipedia","title":"Công nghệ phần mềm","URL":"https://vi.wikipedia.org/w/index.php?title=C%C3%B4ng_ngh%E1%BB%87_ph%E1%BA%A7n_m%E1%BB%81m&amp;oldid=73510016","accessed":{"date-parts":[["2025",7,22]]},"issued":{"date-parts":[["2025",5,14]]}}}],"schema":"https://github.com/citation-style-language/schema/raw/master/csl-citation.json"} </w:instrText>
      </w:r>
      <w:r w:rsidR="001B48A6">
        <w:fldChar w:fldCharType="separate"/>
      </w:r>
      <w:r w:rsidR="001B48A6" w:rsidRPr="001B48A6">
        <w:t>[1]</w:t>
      </w:r>
      <w:r w:rsidR="001B48A6">
        <w:fldChar w:fldCharType="end"/>
      </w:r>
    </w:p>
    <w:p w14:paraId="6C35BF27" w14:textId="1E6291EA" w:rsidR="0008593E" w:rsidRPr="00DF4184" w:rsidRDefault="00BE7C6F" w:rsidP="00DF4184">
      <w:pPr>
        <w:pStyle w:val="binhthuong"/>
        <w:spacing w:before="120" w:after="120"/>
        <w:ind w:firstLine="426"/>
      </w:pPr>
      <w:r w:rsidRPr="00DF4184">
        <w:t>SE là việc áp dụng một cách tiếp cận có hệ thống, có kỷ luật, có thể định lượng để phát triển, vận hành và bảo trì phần mềm; nghĩa là ứng dụng kỹ thuật vào phần mềm.</w:t>
      </w:r>
    </w:p>
    <w:p w14:paraId="584419BA" w14:textId="003394C2" w:rsidR="00BE7C6F" w:rsidRPr="00DF4184" w:rsidRDefault="00BE7C6F" w:rsidP="00DF4184">
      <w:pPr>
        <w:pStyle w:val="binhthuong"/>
        <w:spacing w:before="120" w:after="120"/>
        <w:ind w:firstLine="426"/>
      </w:pPr>
      <w:r w:rsidRPr="00DF4184">
        <w:t>Hai phần của SE: Phần mềm (Software) và Kỹ thuật (Engineering):</w:t>
      </w:r>
    </w:p>
    <w:p w14:paraId="4197A94E" w14:textId="77777777" w:rsidR="00BE7C6F" w:rsidRPr="00DF4184" w:rsidRDefault="00BE7C6F" w:rsidP="00DF4184">
      <w:pPr>
        <w:pStyle w:val="binhthuong"/>
        <w:numPr>
          <w:ilvl w:val="0"/>
          <w:numId w:val="28"/>
        </w:numPr>
        <w:spacing w:before="120" w:after="120"/>
      </w:pPr>
      <w:r w:rsidRPr="00DF4184">
        <w:t xml:space="preserve">Phần mềm (S) là tập hợp các mã, tài liệu và trình kích hoạt thực hiện một công việc cụ thể và đáp ứng một yêu cầu cụ thể. </w:t>
      </w:r>
    </w:p>
    <w:p w14:paraId="60B183B5" w14:textId="2C3F8929" w:rsidR="00BE7C6F" w:rsidRPr="00DF4184" w:rsidRDefault="00BE7C6F" w:rsidP="00DF4184">
      <w:pPr>
        <w:pStyle w:val="binhthuong"/>
        <w:numPr>
          <w:ilvl w:val="0"/>
          <w:numId w:val="28"/>
        </w:numPr>
        <w:spacing w:before="120" w:after="120"/>
      </w:pPr>
      <w:r w:rsidRPr="00DF4184">
        <w:t>Kỹ thuật (E) là sự phát triển của các sản phẩm bằng cách sử dụng các phương pháp, nguyên tắc và phương pháp tốt nhất.</w:t>
      </w:r>
    </w:p>
    <w:p w14:paraId="5FF3CE25" w14:textId="7D345FAC" w:rsidR="0008593E" w:rsidRPr="00DF4184" w:rsidRDefault="005A0230" w:rsidP="00DF4184">
      <w:pPr>
        <w:pStyle w:val="1cham1cham"/>
        <w:spacing w:before="120" w:after="120"/>
        <w:ind w:left="567" w:hanging="425"/>
        <w:outlineLvl w:val="2"/>
      </w:pPr>
      <w:r w:rsidRPr="00DF4184">
        <w:t xml:space="preserve"> </w:t>
      </w:r>
      <w:bookmarkStart w:id="4" w:name="_Toc204093473"/>
      <w:r w:rsidRPr="00DF4184">
        <w:t>Các mô hình phát triển phần mềm</w:t>
      </w:r>
      <w:bookmarkEnd w:id="4"/>
    </w:p>
    <w:p w14:paraId="1E0D4904" w14:textId="735892D1" w:rsidR="005A0230" w:rsidRPr="00DF4184" w:rsidRDefault="0072639A" w:rsidP="00DF4184">
      <w:pPr>
        <w:pStyle w:val="binhthuong"/>
        <w:spacing w:before="120" w:after="120"/>
        <w:ind w:firstLine="360"/>
      </w:pPr>
      <w:r w:rsidRPr="00DF4184">
        <w:t>Có nhiều mô hình phát triển phần mềm khác nhau, mỗi mô hình có những ưu nhược điểm riêng và phù hợp với các loại dự án khác nhau. Một số mô hình phổ biến như sau:</w:t>
      </w:r>
    </w:p>
    <w:p w14:paraId="6FAF3B1D" w14:textId="7C44C621" w:rsidR="0072639A" w:rsidRPr="00DF4184" w:rsidRDefault="0072639A" w:rsidP="00DF4184">
      <w:pPr>
        <w:pStyle w:val="binhthuong"/>
        <w:numPr>
          <w:ilvl w:val="0"/>
          <w:numId w:val="29"/>
        </w:numPr>
        <w:spacing w:before="120" w:after="120"/>
      </w:pPr>
      <w:r w:rsidRPr="00DF4184">
        <w:t>Mô hình thác nước - Waterfall model</w:t>
      </w:r>
    </w:p>
    <w:p w14:paraId="2DFFFA8C" w14:textId="67DAE9A9" w:rsidR="0072639A" w:rsidRPr="00DF4184" w:rsidRDefault="0072639A" w:rsidP="00DF4184">
      <w:pPr>
        <w:pStyle w:val="binhthuong"/>
        <w:numPr>
          <w:ilvl w:val="0"/>
          <w:numId w:val="29"/>
        </w:numPr>
        <w:spacing w:before="120" w:after="120"/>
      </w:pPr>
      <w:r w:rsidRPr="00DF4184">
        <w:t>Mô hình Agile</w:t>
      </w:r>
    </w:p>
    <w:p w14:paraId="232ED1F8" w14:textId="377161EC" w:rsidR="0072639A" w:rsidRPr="00DF4184" w:rsidRDefault="0072639A" w:rsidP="00DF4184">
      <w:pPr>
        <w:pStyle w:val="binhthuong"/>
        <w:numPr>
          <w:ilvl w:val="0"/>
          <w:numId w:val="29"/>
        </w:numPr>
        <w:spacing w:before="120" w:after="120"/>
      </w:pPr>
      <w:r w:rsidRPr="00DF4184">
        <w:t>Mô hình Scrum</w:t>
      </w:r>
    </w:p>
    <w:p w14:paraId="3E002DC2" w14:textId="4E064113" w:rsidR="0072639A" w:rsidRPr="00DF4184" w:rsidRDefault="0072639A" w:rsidP="00DF4184">
      <w:pPr>
        <w:pStyle w:val="binhthuong"/>
        <w:numPr>
          <w:ilvl w:val="0"/>
          <w:numId w:val="29"/>
        </w:numPr>
        <w:spacing w:before="120" w:after="120"/>
      </w:pPr>
      <w:r w:rsidRPr="00DF4184">
        <w:t>Mô hình xoắn ốc - Spiral model</w:t>
      </w:r>
    </w:p>
    <w:p w14:paraId="2603889E" w14:textId="01724E90" w:rsidR="0072639A" w:rsidRPr="00DF4184" w:rsidRDefault="0072639A" w:rsidP="00DF4184">
      <w:pPr>
        <w:pStyle w:val="binhthuong"/>
        <w:numPr>
          <w:ilvl w:val="0"/>
          <w:numId w:val="29"/>
        </w:numPr>
        <w:spacing w:before="120" w:after="120"/>
      </w:pPr>
      <w:r w:rsidRPr="00DF4184">
        <w:t>Mô hình tiếp cận lặp -  Iterative model</w:t>
      </w:r>
    </w:p>
    <w:p w14:paraId="32A6E551" w14:textId="3B07CA0D" w:rsidR="0072639A" w:rsidRPr="00DF4184" w:rsidRDefault="0072639A" w:rsidP="00DF4184">
      <w:pPr>
        <w:pStyle w:val="binhthuong"/>
        <w:numPr>
          <w:ilvl w:val="0"/>
          <w:numId w:val="29"/>
        </w:numPr>
        <w:spacing w:before="120" w:after="120"/>
      </w:pPr>
      <w:r w:rsidRPr="00DF4184">
        <w:t>Mô hình tăng trưởng - Incremental model</w:t>
      </w:r>
    </w:p>
    <w:p w14:paraId="4245252C" w14:textId="26359D33" w:rsidR="0072639A" w:rsidRPr="00DF4184" w:rsidRDefault="0072639A" w:rsidP="00DF4184">
      <w:pPr>
        <w:pStyle w:val="binhthuong"/>
        <w:numPr>
          <w:ilvl w:val="0"/>
          <w:numId w:val="29"/>
        </w:numPr>
        <w:spacing w:before="120" w:after="120"/>
      </w:pPr>
      <w:r w:rsidRPr="00DF4184">
        <w:t>Mô hình chữ V</w:t>
      </w:r>
    </w:p>
    <w:p w14:paraId="71A27521" w14:textId="5DF79465" w:rsidR="0072639A" w:rsidRPr="00DF4184" w:rsidRDefault="0002142B" w:rsidP="00DF4184">
      <w:pPr>
        <w:pStyle w:val="binhthuong"/>
        <w:numPr>
          <w:ilvl w:val="0"/>
          <w:numId w:val="29"/>
        </w:numPr>
        <w:spacing w:before="120" w:after="120"/>
      </w:pPr>
      <w:r>
        <w:t>RAD model (</w:t>
      </w:r>
      <w:r w:rsidR="0072639A" w:rsidRPr="00DF4184">
        <w:t>Rapid Application Development)</w:t>
      </w:r>
      <w:r w:rsidR="00914BC0">
        <w:t xml:space="preserve"> </w:t>
      </w:r>
      <w:r w:rsidR="001B48A6">
        <w:fldChar w:fldCharType="begin"/>
      </w:r>
      <w:r w:rsidR="001B48A6">
        <w:instrText xml:space="preserve"> ADDIN ZOTERO_ITEM CSL_CITATION {"citationID":"omnxhrcl","properties":{"formattedCitation":"[2]","plainCitation":"[2]","noteIndex":0},"citationItems":[{"id":25,"uris":["http://zotero.org/users/local/1YABPvOJ/items/RAC4UTQ3"],"itemData":{"id":25,"type":"webpage","abstract":"Những mô hình phát triển phần mềm, hay quy trình phát triển phần mềm phổ biến như Waterfall, Agile, V model, Scrum, RAD model,... sẽ giúp xác định các pha, hay các giai đoạn khác nhau trong xây dựng phần mềm. Sau khi tìm hiểu các nội dung quan trọng ở mỗi mô hình, bạn có thể lựa chọn mô hình phù hợp.","language":"en","title":"Các Mô Hình Phát Triển Phần Mềm - Viblo","URL":"https://viblo.asia/p/cac-mo-hinh-phat-trien-phan-mem-GrLZDwbgKk0","accessed":{"date-parts":[["2025",7,22]]},"issued":{"date-parts":[["2018",5,14]]}}}],"schema":"https://github.com/citation-style-language/schema/raw/master/csl-citation.json"} </w:instrText>
      </w:r>
      <w:r w:rsidR="001B48A6">
        <w:fldChar w:fldCharType="separate"/>
      </w:r>
      <w:r w:rsidR="001B48A6" w:rsidRPr="001B48A6">
        <w:t>[2]</w:t>
      </w:r>
      <w:r w:rsidR="001B48A6">
        <w:fldChar w:fldCharType="end"/>
      </w:r>
    </w:p>
    <w:p w14:paraId="6EA7E827" w14:textId="34182D7E" w:rsidR="0046612C" w:rsidRPr="00DF4184" w:rsidRDefault="00D92AAC" w:rsidP="00DF4184">
      <w:pPr>
        <w:pStyle w:val="1cham1cham"/>
        <w:spacing w:before="120" w:after="120"/>
        <w:ind w:left="426" w:hanging="284"/>
        <w:outlineLvl w:val="2"/>
      </w:pPr>
      <w:r w:rsidRPr="00DF4184">
        <w:t xml:space="preserve"> </w:t>
      </w:r>
      <w:bookmarkStart w:id="5" w:name="_Toc204093474"/>
      <w:r w:rsidR="0046612C" w:rsidRPr="00DF4184">
        <w:t>Tổng quan về client/server</w:t>
      </w:r>
      <w:bookmarkEnd w:id="5"/>
    </w:p>
    <w:p w14:paraId="46CA103C" w14:textId="031821EB" w:rsidR="0046612C" w:rsidRPr="00DF4184" w:rsidRDefault="0046612C" w:rsidP="00DF4184">
      <w:pPr>
        <w:pStyle w:val="NormalWeb"/>
        <w:spacing w:before="120" w:beforeAutospacing="0" w:after="120" w:afterAutospacing="0" w:line="360" w:lineRule="auto"/>
        <w:ind w:firstLine="360"/>
        <w:rPr>
          <w:sz w:val="26"/>
          <w:szCs w:val="26"/>
        </w:rPr>
      </w:pPr>
      <w:r w:rsidRPr="00DF4184">
        <w:rPr>
          <w:rStyle w:val="Strong"/>
          <w:b w:val="0"/>
          <w:bCs w:val="0"/>
          <w:sz w:val="26"/>
          <w:szCs w:val="26"/>
        </w:rPr>
        <w:lastRenderedPageBreak/>
        <w:t>Client (máy khách)</w:t>
      </w:r>
      <w:r w:rsidRPr="00DF4184">
        <w:rPr>
          <w:b/>
          <w:bCs/>
          <w:sz w:val="26"/>
          <w:szCs w:val="26"/>
        </w:rPr>
        <w:t>:</w:t>
      </w:r>
      <w:r w:rsidRPr="00DF4184">
        <w:rPr>
          <w:sz w:val="26"/>
          <w:szCs w:val="26"/>
        </w:rPr>
        <w:t xml:space="preserve"> Thường là các </w:t>
      </w:r>
      <w:r w:rsidRPr="00DF4184">
        <w:rPr>
          <w:rStyle w:val="Strong"/>
          <w:b w:val="0"/>
          <w:bCs w:val="0"/>
          <w:sz w:val="26"/>
          <w:szCs w:val="26"/>
        </w:rPr>
        <w:t>trình duyệt web</w:t>
      </w:r>
      <w:r w:rsidRPr="00DF4184">
        <w:rPr>
          <w:sz w:val="26"/>
          <w:szCs w:val="26"/>
        </w:rPr>
        <w:t xml:space="preserve"> (Chrome, Firefox, Safari, v.v.) chạy trên thiết bị của người dùng. Nó gửi các yêu cầu đến server để truy cập nội dung.</w:t>
      </w:r>
    </w:p>
    <w:p w14:paraId="50DD98A6" w14:textId="5B6E2A34" w:rsidR="0046612C" w:rsidRPr="00DF4184" w:rsidRDefault="0046612C" w:rsidP="00DF4184">
      <w:pPr>
        <w:pStyle w:val="NormalWeb"/>
        <w:spacing w:before="120" w:beforeAutospacing="0" w:after="120" w:afterAutospacing="0" w:line="360" w:lineRule="auto"/>
        <w:ind w:firstLine="360"/>
        <w:rPr>
          <w:sz w:val="26"/>
          <w:szCs w:val="26"/>
        </w:rPr>
      </w:pPr>
      <w:r w:rsidRPr="00DF4184">
        <w:rPr>
          <w:rStyle w:val="Strong"/>
          <w:b w:val="0"/>
          <w:bCs w:val="0"/>
          <w:sz w:val="26"/>
          <w:szCs w:val="26"/>
        </w:rPr>
        <w:t>Server (máy chủ)</w:t>
      </w:r>
      <w:r w:rsidRPr="00DF4184">
        <w:rPr>
          <w:b/>
          <w:bCs/>
          <w:sz w:val="26"/>
          <w:szCs w:val="26"/>
        </w:rPr>
        <w:t>:</w:t>
      </w:r>
      <w:r w:rsidRPr="00DF4184">
        <w:rPr>
          <w:sz w:val="26"/>
          <w:szCs w:val="26"/>
        </w:rPr>
        <w:t xml:space="preserve"> Là nơi lưu trữ website, xử lý logic, truy xuất cơ sở dữ liệu và phản hồi lại client bằng HTML/CSS/JS hoặc dữ liệu (JSON/XML).</w:t>
      </w:r>
    </w:p>
    <w:p w14:paraId="5E3C480A" w14:textId="68E965DB" w:rsidR="0046612C" w:rsidRPr="00DF4184" w:rsidRDefault="0046612C" w:rsidP="00DF4184">
      <w:pPr>
        <w:pStyle w:val="binhthuong"/>
        <w:spacing w:before="120" w:after="120"/>
        <w:ind w:firstLine="360"/>
        <w:rPr>
          <w:b/>
          <w:bCs/>
        </w:rPr>
      </w:pPr>
      <w:r w:rsidRPr="00DF4184">
        <w:rPr>
          <w:b/>
          <w:bCs/>
        </w:rPr>
        <w:t xml:space="preserve">Ưu điểm: </w:t>
      </w:r>
    </w:p>
    <w:p w14:paraId="1D27885B" w14:textId="4C6691F8" w:rsidR="00DE1C48" w:rsidRPr="00DF4184" w:rsidRDefault="00DE1C48" w:rsidP="00DF4184">
      <w:pPr>
        <w:pStyle w:val="binhthuong"/>
        <w:numPr>
          <w:ilvl w:val="0"/>
          <w:numId w:val="32"/>
        </w:numPr>
        <w:spacing w:before="120" w:after="120"/>
      </w:pPr>
      <w:r w:rsidRPr="00DF4184">
        <w:t>Tách biệt giao diện và xử lý: Client xử lý giao diện (frontend), Server xử lý logic và dữ liệu (backend</w:t>
      </w:r>
      <w:r w:rsidR="00847CD1">
        <w:t>).</w:t>
      </w:r>
    </w:p>
    <w:p w14:paraId="3A341AAE" w14:textId="15FAB176" w:rsidR="00DE1C48" w:rsidRPr="00DF4184" w:rsidRDefault="00DE1C48" w:rsidP="00DF4184">
      <w:pPr>
        <w:pStyle w:val="binhthuong"/>
        <w:numPr>
          <w:ilvl w:val="0"/>
          <w:numId w:val="33"/>
        </w:numPr>
        <w:spacing w:before="120" w:after="120"/>
      </w:pPr>
      <w:r w:rsidRPr="00DF4184">
        <w:t>Tập trung dữ liệu: Dữ liệu được quản lý tập trung tại server, dễ backup, cập nhật, phân quyền</w:t>
      </w:r>
      <w:r w:rsidR="00847CD1">
        <w:t>.</w:t>
      </w:r>
    </w:p>
    <w:p w14:paraId="3B80F76E" w14:textId="4D76B197" w:rsidR="00DE1C48" w:rsidRPr="00DF4184" w:rsidRDefault="00DE1C48" w:rsidP="00DF4184">
      <w:pPr>
        <w:pStyle w:val="binhthuong"/>
        <w:numPr>
          <w:ilvl w:val="0"/>
          <w:numId w:val="33"/>
        </w:numPr>
        <w:spacing w:before="120" w:after="120"/>
      </w:pPr>
      <w:r w:rsidRPr="00DF4184">
        <w:t>Khả năng mở rộng: Có thể mở rộng server (tăng cấu hình, dùng load balancer) để phục vụ nhiều người dùng hơn</w:t>
      </w:r>
      <w:r w:rsidR="00847CD1">
        <w:t>.</w:t>
      </w:r>
    </w:p>
    <w:p w14:paraId="727FF032" w14:textId="5D87D0C2" w:rsidR="00DE1C48" w:rsidRPr="00DF4184" w:rsidRDefault="00DE1C48" w:rsidP="00DF4184">
      <w:pPr>
        <w:pStyle w:val="binhthuong"/>
        <w:numPr>
          <w:ilvl w:val="0"/>
          <w:numId w:val="33"/>
        </w:numPr>
        <w:spacing w:before="120" w:after="120"/>
      </w:pPr>
      <w:r w:rsidRPr="00DF4184">
        <w:t>Bảo mật tốt hơn: Server có thể kiểm soát truy cập, xác thực người dùng, và mã hóa dữ liệu</w:t>
      </w:r>
      <w:r w:rsidR="00847CD1">
        <w:t>.</w:t>
      </w:r>
    </w:p>
    <w:p w14:paraId="70BC8D1A" w14:textId="44224A0F" w:rsidR="0046612C" w:rsidRPr="00DF4184" w:rsidRDefault="0046612C" w:rsidP="00DF4184">
      <w:pPr>
        <w:pStyle w:val="binhthuong"/>
        <w:spacing w:before="120" w:after="120"/>
        <w:ind w:firstLine="360"/>
        <w:rPr>
          <w:b/>
          <w:bCs/>
        </w:rPr>
      </w:pPr>
      <w:r w:rsidRPr="00DF4184">
        <w:rPr>
          <w:b/>
          <w:bCs/>
        </w:rPr>
        <w:t xml:space="preserve">Nhược điểm: </w:t>
      </w:r>
    </w:p>
    <w:p w14:paraId="6BE7B166" w14:textId="0132280B" w:rsidR="00DE1C48" w:rsidRPr="00DF4184" w:rsidRDefault="00DE1C48" w:rsidP="00DF4184">
      <w:pPr>
        <w:pStyle w:val="binhthuong"/>
        <w:numPr>
          <w:ilvl w:val="0"/>
          <w:numId w:val="34"/>
        </w:numPr>
        <w:spacing w:before="120" w:after="120"/>
      </w:pPr>
      <w:r w:rsidRPr="00DF4184">
        <w:t>Phụ thuộc vào server: Nếu server lỗi hoặc bị tấn công, website sẽ không thể truy cập được.</w:t>
      </w:r>
    </w:p>
    <w:p w14:paraId="792888D6" w14:textId="0D52CDD2" w:rsidR="0046612C" w:rsidRPr="00DF4184" w:rsidRDefault="00DE1C48" w:rsidP="00DF4184">
      <w:pPr>
        <w:pStyle w:val="binhthuong"/>
        <w:numPr>
          <w:ilvl w:val="0"/>
          <w:numId w:val="34"/>
        </w:numPr>
        <w:spacing w:before="120" w:after="120"/>
      </w:pPr>
      <w:r w:rsidRPr="00DF4184">
        <w:t>Yêu cầu kỹ thuật cao: Việc phát triển backend và triển khai server đòi hỏi kiến thức lập trình và quản trị hệ thống</w:t>
      </w:r>
      <w:r w:rsidR="007361A3">
        <w:t xml:space="preserve">. </w:t>
      </w:r>
      <w:r w:rsidR="001B48A6">
        <w:fldChar w:fldCharType="begin"/>
      </w:r>
      <w:r w:rsidR="001B48A6">
        <w:instrText xml:space="preserve"> ADDIN ZOTERO_ITEM CSL_CITATION {"citationID":"oF7XDqmc","properties":{"formattedCitation":"[3]","plainCitation":"[3]","noteIndex":0},"citationItems":[{"id":27,"uris":["http://zotero.org/users/local/1YABPvOJ/items/YXFLN87E"],"itemData":{"id":27,"type":"webpage","abstract":"Với tất cả các trang web đã bao giờ bạn nghĩ hoặc tưởng tượng luồng kiến trúc của hệ thống được thiết kế và chạy như thế nào chưa, đằng sau chúng nó sẽ hoạt động ra sao để trả về cho chúng ta 1 trang...","language":"en","title":"Tổng quan về kiến trúc hệ thống","URL":"https://viblo.asia/p/tong-quan-ve-kien-truc-he-thong-4P856nAL5Y3","accessed":{"date-parts":[["2025",7,22]]},"issued":{"date-parts":[["2020",10,18]]}}}],"schema":"https://github.com/citation-style-language/schema/raw/master/csl-citation.json"} </w:instrText>
      </w:r>
      <w:r w:rsidR="001B48A6">
        <w:fldChar w:fldCharType="separate"/>
      </w:r>
      <w:r w:rsidR="001B48A6" w:rsidRPr="001B48A6">
        <w:t>[3]</w:t>
      </w:r>
      <w:r w:rsidR="001B48A6">
        <w:fldChar w:fldCharType="end"/>
      </w:r>
    </w:p>
    <w:p w14:paraId="502D76ED" w14:textId="0A308D8C" w:rsidR="00BC4BA6" w:rsidRPr="00DF4184" w:rsidRDefault="00D82888" w:rsidP="00DF4184">
      <w:pPr>
        <w:pStyle w:val="binhthuong"/>
        <w:numPr>
          <w:ilvl w:val="0"/>
          <w:numId w:val="1"/>
        </w:numPr>
        <w:spacing w:before="120" w:after="120"/>
        <w:ind w:left="426" w:hanging="426"/>
        <w:outlineLvl w:val="1"/>
        <w:rPr>
          <w:b/>
          <w:bCs/>
        </w:rPr>
      </w:pPr>
      <w:bookmarkStart w:id="6" w:name="_Toc204093475"/>
      <w:r w:rsidRPr="00DF4184">
        <w:rPr>
          <w:b/>
          <w:bCs/>
        </w:rPr>
        <w:t>Tên dự án và chủ đề</w:t>
      </w:r>
      <w:bookmarkEnd w:id="6"/>
    </w:p>
    <w:p w14:paraId="7692425D" w14:textId="27CC025B" w:rsidR="00D82888" w:rsidRPr="00DF4184" w:rsidRDefault="00D82888" w:rsidP="00DF4184">
      <w:pPr>
        <w:pStyle w:val="binhthuong"/>
        <w:spacing w:before="120" w:after="120"/>
        <w:ind w:firstLine="426"/>
      </w:pPr>
      <w:r w:rsidRPr="00DF4184">
        <w:t>Tên dự án: Ứng dụng web đăng ký học ngoại ngữ.</w:t>
      </w:r>
    </w:p>
    <w:p w14:paraId="687F83DD" w14:textId="58832ECE" w:rsidR="00BC4BA6" w:rsidRPr="00DF4184" w:rsidRDefault="00D82888" w:rsidP="00DF4184">
      <w:pPr>
        <w:pStyle w:val="binhthuong"/>
        <w:spacing w:before="120" w:after="120"/>
        <w:ind w:firstLine="426"/>
      </w:pPr>
      <w:r w:rsidRPr="00DF4184">
        <w:t>Chủ đề: Phát triển hệ thống thông tin phục vụ cho việc quản lý và đăng ký khóa học ngoại ngữ tại trung tâm ngoại ngữ.</w:t>
      </w:r>
    </w:p>
    <w:p w14:paraId="7BA274E4" w14:textId="77777777" w:rsidR="00D82888" w:rsidRPr="00DF4184" w:rsidRDefault="00D82888" w:rsidP="00DF4184">
      <w:pPr>
        <w:pStyle w:val="binhthuong"/>
        <w:numPr>
          <w:ilvl w:val="0"/>
          <w:numId w:val="1"/>
        </w:numPr>
        <w:spacing w:before="120" w:after="120"/>
        <w:ind w:left="426" w:hanging="426"/>
        <w:outlineLvl w:val="1"/>
        <w:rPr>
          <w:b/>
          <w:bCs/>
        </w:rPr>
      </w:pPr>
      <w:bookmarkStart w:id="7" w:name="_Toc204093476"/>
      <w:r w:rsidRPr="00DF4184">
        <w:rPr>
          <w:b/>
          <w:bCs/>
        </w:rPr>
        <w:t>Lí do chọn đề tài</w:t>
      </w:r>
      <w:bookmarkEnd w:id="7"/>
    </w:p>
    <w:p w14:paraId="4BF44DD2" w14:textId="7E8CB007" w:rsidR="00D82888" w:rsidRPr="00DF4184" w:rsidRDefault="00D82888" w:rsidP="00DF4184">
      <w:pPr>
        <w:pStyle w:val="binhthuong"/>
        <w:spacing w:before="120" w:after="120"/>
        <w:ind w:firstLine="426"/>
      </w:pPr>
      <w:r w:rsidRPr="00DF4184">
        <w:t xml:space="preserve">Hiện nay, nhu cầu học ngoại ngữ ngày càng gia tăng, đặc biệt là tại các thành phố lớn và </w:t>
      </w:r>
      <w:r w:rsidR="004B2EC2" w:rsidRPr="00DF4184">
        <w:t>là điều kiện cần để xin được việc làm</w:t>
      </w:r>
      <w:r w:rsidRPr="00DF4184">
        <w:t xml:space="preserve">. Tuy nhiên, </w:t>
      </w:r>
      <w:r w:rsidR="004B2EC2" w:rsidRPr="00DF4184">
        <w:t>một số</w:t>
      </w:r>
      <w:r w:rsidRPr="00DF4184">
        <w:t xml:space="preserve"> trung tâm ngoại ngữ vẫn còn áp dụng hình thức đăng ký học truyền thống như ghi danh trực tiếp, quản lý bằng giấy tờ</w:t>
      </w:r>
      <w:r w:rsidR="004B2EC2" w:rsidRPr="00DF4184">
        <w:t>,…</w:t>
      </w:r>
      <w:r w:rsidRPr="00DF4184">
        <w:t xml:space="preserve"> – gây nhiều bất tiện và dễ sai sót.</w:t>
      </w:r>
    </w:p>
    <w:p w14:paraId="249F49E8" w14:textId="7B861C7C" w:rsidR="00D82888" w:rsidRPr="00DF4184" w:rsidRDefault="00D82888" w:rsidP="00DF4184">
      <w:pPr>
        <w:pStyle w:val="binhthuong"/>
        <w:spacing w:before="120" w:after="120"/>
        <w:ind w:firstLine="426"/>
      </w:pPr>
      <w:r w:rsidRPr="00DF4184">
        <w:lastRenderedPageBreak/>
        <w:t xml:space="preserve">Chính vì vậy, nhóm lựa chọn đề tài </w:t>
      </w:r>
      <w:r w:rsidR="004B2EC2" w:rsidRPr="00DF4184">
        <w:t>“</w:t>
      </w:r>
      <w:r w:rsidRPr="00DF4184">
        <w:t>Xây dựng ứng dụng web đăng ký học ngoại ngữ</w:t>
      </w:r>
      <w:r w:rsidR="004B2EC2" w:rsidRPr="00DF4184">
        <w:t>”</w:t>
      </w:r>
      <w:r w:rsidRPr="00DF4184">
        <w:t xml:space="preserve"> nhằm giải quyết các vấn đề tồn tại trong thực tế, đồng thời áp dụng kiến thức đã học về phát triển hệ thống thông tin,</w:t>
      </w:r>
      <w:r w:rsidR="004B2EC2" w:rsidRPr="00DF4184">
        <w:t xml:space="preserve"> công nghệ phần mềm,</w:t>
      </w:r>
      <w:r w:rsidRPr="00DF4184">
        <w:t xml:space="preserve"> lập trình web, quản lý cơ sở dữ liệu</w:t>
      </w:r>
      <w:r w:rsidR="004B2EC2" w:rsidRPr="00DF4184">
        <w:t>,</w:t>
      </w:r>
      <w:r w:rsidRPr="00DF4184">
        <w:t>… vào một bài toán có ý nghĩa thực tiễn cao.</w:t>
      </w:r>
    </w:p>
    <w:p w14:paraId="2CE4D9AB" w14:textId="4A92EBAB" w:rsidR="00062CFB" w:rsidRPr="00DF4184" w:rsidRDefault="00BC4BA6" w:rsidP="00DF4184">
      <w:pPr>
        <w:pStyle w:val="binhthuong"/>
        <w:numPr>
          <w:ilvl w:val="0"/>
          <w:numId w:val="1"/>
        </w:numPr>
        <w:spacing w:before="120" w:after="120"/>
        <w:ind w:left="426" w:hanging="426"/>
        <w:outlineLvl w:val="1"/>
        <w:rPr>
          <w:b/>
          <w:bCs/>
        </w:rPr>
      </w:pPr>
      <w:bookmarkStart w:id="8" w:name="_Toc204093477"/>
      <w:r w:rsidRPr="00DF4184">
        <w:rPr>
          <w:b/>
          <w:bCs/>
        </w:rPr>
        <w:t>Mục</w:t>
      </w:r>
      <w:r w:rsidR="00062CFB" w:rsidRPr="00DF4184">
        <w:rPr>
          <w:b/>
          <w:bCs/>
        </w:rPr>
        <w:t xml:space="preserve"> tiêu </w:t>
      </w:r>
      <w:r w:rsidR="00D82888" w:rsidRPr="00DF4184">
        <w:rPr>
          <w:b/>
          <w:bCs/>
        </w:rPr>
        <w:t>của ứng dụng</w:t>
      </w:r>
      <w:bookmarkEnd w:id="8"/>
    </w:p>
    <w:p w14:paraId="210F8B81" w14:textId="714FDEB9" w:rsidR="00D82888" w:rsidRPr="00DF4184" w:rsidRDefault="00D82888" w:rsidP="00DF4184">
      <w:pPr>
        <w:pStyle w:val="binhthuong"/>
        <w:spacing w:before="120" w:after="120"/>
        <w:ind w:firstLine="426"/>
      </w:pPr>
      <w:r w:rsidRPr="00DF4184">
        <w:t>Ứng dụng web đăng ký học ngoại ngữ được xây dựng nhằm phục vụ nhu cầu quản lý thông tin khóa học, học viên, giáo viên, ngôn ngữ giảng dạy và quá trình đăng ký học của học viên một cách tiện lợi, nhanh chóng và chính xác. Ứng dụng hướng tới các mục tiêu cụ thể như sau:</w:t>
      </w:r>
    </w:p>
    <w:p w14:paraId="5B8BFD18" w14:textId="202047F6" w:rsidR="00D82888" w:rsidRPr="00DF4184" w:rsidRDefault="00D82888" w:rsidP="00DF4184">
      <w:pPr>
        <w:pStyle w:val="binhthuong"/>
        <w:spacing w:before="120" w:after="120"/>
        <w:ind w:firstLine="426"/>
      </w:pPr>
      <w:r w:rsidRPr="00DF4184">
        <w:t>Cung cấp cho học viên khả năng xem thông tin các khóa học và đăng ký học trực tuyến.</w:t>
      </w:r>
    </w:p>
    <w:p w14:paraId="60D0F691" w14:textId="02DA3F65" w:rsidR="00D82888" w:rsidRPr="00DF4184" w:rsidRDefault="00D82888" w:rsidP="00DF4184">
      <w:pPr>
        <w:pStyle w:val="binhthuong"/>
        <w:spacing w:before="120" w:after="120"/>
        <w:ind w:firstLine="426"/>
      </w:pPr>
      <w:r w:rsidRPr="00DF4184">
        <w:t>Hỗ trợ quản trị trung tâm dễ dàng quản lý khóa học, học viên, giáo viên, ngôn ngữ, trình độ, lịch học,...</w:t>
      </w:r>
    </w:p>
    <w:p w14:paraId="6C63031B" w14:textId="5DF54347" w:rsidR="00D82888" w:rsidRPr="00DF4184" w:rsidRDefault="00D82888" w:rsidP="00DF4184">
      <w:pPr>
        <w:pStyle w:val="binhthuong"/>
        <w:spacing w:before="120" w:after="120"/>
        <w:ind w:firstLine="426"/>
      </w:pPr>
      <w:r w:rsidRPr="00DF4184">
        <w:t>Tạo giao diện thân thiện với người dùng, dễ sử dụng, phù hợp với cả học viên và nhân viên trung tâm.</w:t>
      </w:r>
    </w:p>
    <w:p w14:paraId="65715910" w14:textId="2522E4F8" w:rsidR="00D82888" w:rsidRPr="00DF4184" w:rsidRDefault="00D82888" w:rsidP="00DF4184">
      <w:pPr>
        <w:pStyle w:val="binhthuong"/>
        <w:spacing w:before="120" w:after="120"/>
        <w:ind w:firstLine="426"/>
      </w:pPr>
      <w:r w:rsidRPr="00DF4184">
        <w:t>Hạn chế các sai sót và giảm tải công việc thủ công trong quá trình quản lý đăng ký học.</w:t>
      </w:r>
    </w:p>
    <w:p w14:paraId="31686EA9" w14:textId="5EBA1AA8" w:rsidR="00636315" w:rsidRPr="00DF4184" w:rsidRDefault="00D82888" w:rsidP="00DF4184">
      <w:pPr>
        <w:pStyle w:val="binhthuong"/>
        <w:spacing w:before="120" w:after="120"/>
        <w:ind w:firstLine="426"/>
      </w:pPr>
      <w:r w:rsidRPr="00DF4184">
        <w:t>Tối ưu hóa quy trình xử lý thông tin và cập nhật dữ liệu.</w:t>
      </w:r>
      <w:r w:rsidR="00636315" w:rsidRPr="00DF4184">
        <w:br w:type="page"/>
      </w:r>
    </w:p>
    <w:p w14:paraId="5810EDAD" w14:textId="4DB1B0BF" w:rsidR="002749E1" w:rsidRPr="00DF4184" w:rsidRDefault="008123AF" w:rsidP="00DF4184">
      <w:pPr>
        <w:pStyle w:val="Heading1"/>
        <w:pageBreakBefore/>
        <w:widowControl w:val="0"/>
        <w:spacing w:before="120" w:after="120" w:line="360" w:lineRule="auto"/>
        <w:rPr>
          <w:b/>
          <w:bCs/>
          <w:sz w:val="28"/>
          <w:szCs w:val="28"/>
        </w:rPr>
      </w:pPr>
      <w:bookmarkStart w:id="9" w:name="_Toc204093478"/>
      <w:r w:rsidRPr="00DF4184">
        <w:rPr>
          <w:b/>
          <w:bCs/>
          <w:sz w:val="28"/>
          <w:szCs w:val="28"/>
        </w:rPr>
        <w:lastRenderedPageBreak/>
        <w:t xml:space="preserve">CHƯƠNG 2: </w:t>
      </w:r>
      <w:r w:rsidR="004B2EC2" w:rsidRPr="00DF4184">
        <w:rPr>
          <w:b/>
          <w:bCs/>
          <w:sz w:val="28"/>
          <w:szCs w:val="28"/>
        </w:rPr>
        <w:t>PHÂN TÍCH YÊU CẦU</w:t>
      </w:r>
      <w:bookmarkEnd w:id="9"/>
    </w:p>
    <w:p w14:paraId="115288B0" w14:textId="0ED5B560" w:rsidR="00A06A3D" w:rsidRPr="00DF4184" w:rsidRDefault="00663594" w:rsidP="00DF4184">
      <w:pPr>
        <w:pStyle w:val="chng22"/>
        <w:spacing w:before="120" w:after="120"/>
      </w:pPr>
      <w:r w:rsidRPr="00DF4184">
        <w:t xml:space="preserve"> </w:t>
      </w:r>
      <w:bookmarkStart w:id="10" w:name="_Toc204093479"/>
      <w:r w:rsidR="004B2EC2" w:rsidRPr="00DF4184">
        <w:t>Các chức năng chính của hệ thống (Functional Requirements)</w:t>
      </w:r>
      <w:bookmarkEnd w:id="10"/>
    </w:p>
    <w:p w14:paraId="7CAF4F75" w14:textId="77777777" w:rsidR="004B2EC2" w:rsidRPr="00DF4184" w:rsidRDefault="004B2EC2" w:rsidP="00DF4184">
      <w:pPr>
        <w:pStyle w:val="binhthuong"/>
        <w:spacing w:before="120" w:after="120"/>
        <w:ind w:firstLine="360"/>
      </w:pPr>
      <w:r w:rsidRPr="00DF4184">
        <w:t>Hệ thống được chia thành 2 nhóm người dùng chính: Học viên và Quản trị viên (Admin). Các chức năng chính cho từng nhóm người dùng bao gồm:</w:t>
      </w:r>
    </w:p>
    <w:p w14:paraId="625B7ABC" w14:textId="77777777" w:rsidR="004B2EC2" w:rsidRPr="00DF4184" w:rsidRDefault="004B2EC2" w:rsidP="00DF4184">
      <w:pPr>
        <w:pStyle w:val="binhthuong"/>
        <w:spacing w:before="120" w:after="120"/>
        <w:ind w:firstLine="360"/>
        <w:rPr>
          <w:b/>
          <w:bCs/>
        </w:rPr>
      </w:pPr>
      <w:r w:rsidRPr="00DF4184">
        <w:rPr>
          <w:b/>
          <w:bCs/>
        </w:rPr>
        <w:t>Đối với học viên:</w:t>
      </w:r>
    </w:p>
    <w:p w14:paraId="220F67D2" w14:textId="61664241" w:rsidR="004B2EC2" w:rsidRPr="00DF4184" w:rsidRDefault="004B2EC2" w:rsidP="00DF4184">
      <w:pPr>
        <w:pStyle w:val="binhthuong"/>
        <w:spacing w:before="120" w:after="120"/>
        <w:ind w:firstLine="360"/>
      </w:pPr>
      <w:r w:rsidRPr="00DF4184">
        <w:t>Chức năng đăng ký, đăng nhập</w:t>
      </w:r>
      <w:r w:rsidR="00DF4184" w:rsidRPr="00DF4184">
        <w:t>, quên mật khẩu</w:t>
      </w:r>
      <w:r w:rsidRPr="00DF4184">
        <w:t>.</w:t>
      </w:r>
    </w:p>
    <w:p w14:paraId="0B76B5EA" w14:textId="7159DA60" w:rsidR="004B2EC2" w:rsidRPr="00DF4184" w:rsidRDefault="004B2EC2" w:rsidP="00DF4184">
      <w:pPr>
        <w:pStyle w:val="binhthuong"/>
        <w:spacing w:before="120" w:after="120"/>
        <w:ind w:firstLine="360"/>
      </w:pPr>
      <w:r w:rsidRPr="00DF4184">
        <w:t>Chức năng cập nhật thông tin cá nhân.</w:t>
      </w:r>
    </w:p>
    <w:p w14:paraId="79C4D15A" w14:textId="77777777" w:rsidR="004B2EC2" w:rsidRPr="00DF4184" w:rsidRDefault="004B2EC2" w:rsidP="00DF4184">
      <w:pPr>
        <w:pStyle w:val="binhthuong"/>
        <w:spacing w:before="120" w:after="120"/>
        <w:ind w:firstLine="360"/>
      </w:pPr>
      <w:r w:rsidRPr="00DF4184">
        <w:t>Chức năng xem giao diện trang chủ.</w:t>
      </w:r>
    </w:p>
    <w:p w14:paraId="1424CF01" w14:textId="77777777" w:rsidR="004B2EC2" w:rsidRPr="00DF4184" w:rsidRDefault="004B2EC2" w:rsidP="00DF4184">
      <w:pPr>
        <w:pStyle w:val="binhthuong"/>
        <w:spacing w:before="120" w:after="120"/>
        <w:ind w:firstLine="360"/>
      </w:pPr>
      <w:r w:rsidRPr="00DF4184">
        <w:t>Chức năng xem tất cả các khóa học.</w:t>
      </w:r>
    </w:p>
    <w:p w14:paraId="1FAAC88C" w14:textId="617EA399" w:rsidR="004B2EC2" w:rsidRPr="00DF4184" w:rsidRDefault="004B2EC2" w:rsidP="00DF4184">
      <w:pPr>
        <w:pStyle w:val="binhthuong"/>
        <w:spacing w:before="120" w:after="120"/>
        <w:ind w:firstLine="360"/>
      </w:pPr>
      <w:r w:rsidRPr="00DF4184">
        <w:t>Chức năng xem chi tiết 1 khóa học.</w:t>
      </w:r>
    </w:p>
    <w:p w14:paraId="7195E26F" w14:textId="66230790" w:rsidR="004B2EC2" w:rsidRPr="00DF4184" w:rsidRDefault="004B2EC2" w:rsidP="00DF4184">
      <w:pPr>
        <w:pStyle w:val="binhthuong"/>
        <w:spacing w:before="120" w:after="120"/>
        <w:ind w:firstLine="360"/>
      </w:pPr>
      <w:r w:rsidRPr="00DF4184">
        <w:t>Chức năng đăng ký khóa học.</w:t>
      </w:r>
    </w:p>
    <w:p w14:paraId="4A311D39" w14:textId="58130B69" w:rsidR="00A06A3D" w:rsidRPr="00DF4184" w:rsidRDefault="004B2EC2" w:rsidP="00DF4184">
      <w:pPr>
        <w:pStyle w:val="binhthuong"/>
        <w:spacing w:before="120" w:after="120"/>
        <w:ind w:firstLine="360"/>
      </w:pPr>
      <w:r w:rsidRPr="00DF4184">
        <w:t xml:space="preserve">Chức năng xem khóa học đã đăng ký. </w:t>
      </w:r>
    </w:p>
    <w:p w14:paraId="09529C6B" w14:textId="5B489FB0" w:rsidR="004B2EC2" w:rsidRPr="00DF4184" w:rsidRDefault="004B2EC2" w:rsidP="00DF4184">
      <w:pPr>
        <w:pStyle w:val="binhthuong"/>
        <w:spacing w:before="120" w:after="120"/>
        <w:ind w:firstLine="360"/>
      </w:pPr>
      <w:r w:rsidRPr="00DF4184">
        <w:t>Chức năng hủy đăng ký khóa học.</w:t>
      </w:r>
    </w:p>
    <w:p w14:paraId="37141B46" w14:textId="66EC606A" w:rsidR="004B2EC2" w:rsidRPr="00DF4184" w:rsidRDefault="00D051E0" w:rsidP="00DF4184">
      <w:pPr>
        <w:pStyle w:val="binhthuong"/>
        <w:spacing w:before="120" w:after="120"/>
        <w:ind w:firstLine="360"/>
        <w:rPr>
          <w:b/>
          <w:bCs/>
        </w:rPr>
      </w:pPr>
      <w:r w:rsidRPr="00DF4184">
        <w:rPr>
          <w:b/>
          <w:bCs/>
        </w:rPr>
        <w:t>Đối với quản trị viên (Admin):</w:t>
      </w:r>
    </w:p>
    <w:p w14:paraId="1A9F28C9" w14:textId="7B6C6E2C" w:rsidR="00D051E0" w:rsidRPr="00DF4184" w:rsidRDefault="00D051E0" w:rsidP="00DF4184">
      <w:pPr>
        <w:pStyle w:val="binhthuong"/>
        <w:spacing w:before="120" w:after="120"/>
        <w:ind w:firstLine="360"/>
      </w:pPr>
      <w:r w:rsidRPr="00DF4184">
        <w:t>Chức năng đăng ký, đăng nhập và truy cập vào trang quản trị, đồng thời có tất cả các chức năng mà học viên có.</w:t>
      </w:r>
    </w:p>
    <w:p w14:paraId="3DD0C83E" w14:textId="01D9CF49" w:rsidR="00D051E0" w:rsidRPr="00DF4184" w:rsidRDefault="00D051E0" w:rsidP="00DF4184">
      <w:pPr>
        <w:pStyle w:val="binhthuong"/>
        <w:spacing w:before="120" w:after="120"/>
        <w:ind w:firstLine="360"/>
      </w:pPr>
      <w:r w:rsidRPr="00DF4184">
        <w:t>Chức năng quản lý người dùng (Thêm/Xóa/Sửa).</w:t>
      </w:r>
    </w:p>
    <w:p w14:paraId="7C980D87" w14:textId="52E26CE2" w:rsidR="00D051E0" w:rsidRPr="00DF4184" w:rsidRDefault="00D051E0" w:rsidP="00DF4184">
      <w:pPr>
        <w:pStyle w:val="binhthuong"/>
        <w:spacing w:before="120" w:after="120"/>
        <w:ind w:firstLine="360"/>
      </w:pPr>
      <w:r w:rsidRPr="00DF4184">
        <w:t>Chức năng quản lý giảng viên (Thêm/Xóa/Sửa).</w:t>
      </w:r>
    </w:p>
    <w:p w14:paraId="704BDE10" w14:textId="4DFDD6A6" w:rsidR="00D051E0" w:rsidRPr="00DF4184" w:rsidRDefault="00D051E0" w:rsidP="00DF4184">
      <w:pPr>
        <w:pStyle w:val="binhthuong"/>
        <w:spacing w:before="120" w:after="120"/>
        <w:ind w:firstLine="360"/>
      </w:pPr>
      <w:r w:rsidRPr="00DF4184">
        <w:t>Chức năng quản lý ngôn ngữ (Thêm/Xóa/Sửa).</w:t>
      </w:r>
    </w:p>
    <w:p w14:paraId="29930CEA" w14:textId="09991352" w:rsidR="00D051E0" w:rsidRPr="00DF4184" w:rsidRDefault="00D051E0" w:rsidP="00DF4184">
      <w:pPr>
        <w:pStyle w:val="binhthuong"/>
        <w:spacing w:before="120" w:after="120"/>
        <w:ind w:firstLine="360"/>
      </w:pPr>
      <w:r w:rsidRPr="00DF4184">
        <w:t>Chức năng quản lý trình độ ngôn ngữ (Thêm/Xóa/Sửa).</w:t>
      </w:r>
    </w:p>
    <w:p w14:paraId="096345A7" w14:textId="4C736DF9" w:rsidR="00D051E0" w:rsidRPr="00DF4184" w:rsidRDefault="00D051E0" w:rsidP="00DF4184">
      <w:pPr>
        <w:pStyle w:val="binhthuong"/>
        <w:spacing w:before="120" w:after="120"/>
        <w:ind w:firstLine="360"/>
      </w:pPr>
      <w:r w:rsidRPr="00DF4184">
        <w:t>Chức năng quản lý khóa học (Thêm/Xóa/Sửa).</w:t>
      </w:r>
    </w:p>
    <w:p w14:paraId="198E442A" w14:textId="5482DF43" w:rsidR="00D051E0" w:rsidRPr="00DF4184" w:rsidRDefault="00D051E0" w:rsidP="00DF4184">
      <w:pPr>
        <w:pStyle w:val="binhthuong"/>
        <w:spacing w:before="120" w:after="120"/>
        <w:ind w:firstLine="360"/>
      </w:pPr>
      <w:r w:rsidRPr="00DF4184">
        <w:t>Chức năng quản lý khóa học đã đăng ký (Thêm/Xóa/Sửa).</w:t>
      </w:r>
    </w:p>
    <w:p w14:paraId="593AF809" w14:textId="13A8B8EC" w:rsidR="00A06A3D" w:rsidRPr="00DF4184" w:rsidRDefault="00663594" w:rsidP="00DF4184">
      <w:pPr>
        <w:pStyle w:val="chng22"/>
        <w:spacing w:before="120" w:after="120"/>
      </w:pPr>
      <w:r w:rsidRPr="00DF4184">
        <w:t xml:space="preserve"> </w:t>
      </w:r>
      <w:bookmarkStart w:id="11" w:name="_Toc204093480"/>
      <w:r w:rsidR="00D051E0" w:rsidRPr="00DF4184">
        <w:t>Các yêu cầu phi chức năng (Non-functional Requirements)</w:t>
      </w:r>
      <w:bookmarkEnd w:id="11"/>
    </w:p>
    <w:p w14:paraId="2AB95E2C" w14:textId="77777777" w:rsidR="00D051E0" w:rsidRPr="00DF4184" w:rsidRDefault="00D051E0" w:rsidP="00DF4184">
      <w:pPr>
        <w:pStyle w:val="binhthuong"/>
        <w:spacing w:before="120" w:after="120"/>
        <w:rPr>
          <w:b/>
          <w:bCs/>
        </w:rPr>
      </w:pPr>
      <w:r w:rsidRPr="00DF4184">
        <w:rPr>
          <w:b/>
          <w:bCs/>
        </w:rPr>
        <w:t>Tính dễ sử dụng (Usability)</w:t>
      </w:r>
    </w:p>
    <w:p w14:paraId="5B6C3167" w14:textId="5A9B075A" w:rsidR="00D051E0" w:rsidRPr="00DF4184" w:rsidRDefault="00D051E0" w:rsidP="00DF4184">
      <w:pPr>
        <w:pStyle w:val="binhthuong"/>
        <w:numPr>
          <w:ilvl w:val="0"/>
          <w:numId w:val="11"/>
        </w:numPr>
        <w:spacing w:before="120" w:after="120"/>
      </w:pPr>
      <w:r w:rsidRPr="00DF4184">
        <w:t>Giao diện đơn giản, rõ ràng, dễ thao tác cho cả người dùng phổ thông và admin.</w:t>
      </w:r>
    </w:p>
    <w:p w14:paraId="60B017AE" w14:textId="291489FB" w:rsidR="00D051E0" w:rsidRPr="00DF4184" w:rsidRDefault="00D051E0" w:rsidP="00DF4184">
      <w:pPr>
        <w:pStyle w:val="binhthuong"/>
        <w:numPr>
          <w:ilvl w:val="0"/>
          <w:numId w:val="11"/>
        </w:numPr>
        <w:spacing w:before="120" w:after="120"/>
      </w:pPr>
      <w:r w:rsidRPr="00DF4184">
        <w:t>Hỗ trợ toàn bộ bằng tiếng Việt, bố cục dễ hiểu.</w:t>
      </w:r>
    </w:p>
    <w:p w14:paraId="5E895131" w14:textId="77777777" w:rsidR="00D051E0" w:rsidRPr="00DF4184" w:rsidRDefault="00D051E0" w:rsidP="00DF4184">
      <w:pPr>
        <w:pStyle w:val="binhthuong"/>
        <w:spacing w:before="120" w:after="120"/>
      </w:pPr>
    </w:p>
    <w:p w14:paraId="54FC9C9E" w14:textId="603D120D" w:rsidR="00D051E0" w:rsidRPr="00DF4184" w:rsidRDefault="00D051E0" w:rsidP="00DF4184">
      <w:pPr>
        <w:pStyle w:val="binhthuong"/>
        <w:spacing w:before="120" w:after="120"/>
        <w:rPr>
          <w:b/>
          <w:bCs/>
        </w:rPr>
      </w:pPr>
      <w:r w:rsidRPr="00DF4184">
        <w:rPr>
          <w:b/>
          <w:bCs/>
        </w:rPr>
        <w:t>Tính bảo mật (Security)</w:t>
      </w:r>
    </w:p>
    <w:p w14:paraId="003B0499" w14:textId="6E7E1144" w:rsidR="00D051E0" w:rsidRPr="00DF4184" w:rsidRDefault="00D051E0" w:rsidP="00DF4184">
      <w:pPr>
        <w:pStyle w:val="binhthuong"/>
        <w:numPr>
          <w:ilvl w:val="0"/>
          <w:numId w:val="12"/>
        </w:numPr>
        <w:spacing w:before="120" w:after="120"/>
      </w:pPr>
      <w:r w:rsidRPr="00DF4184">
        <w:t>Tài khoản học viên và admin được bảo vệ bằng mật khẩu.</w:t>
      </w:r>
    </w:p>
    <w:p w14:paraId="79F4D75D" w14:textId="75694061" w:rsidR="00D051E0" w:rsidRPr="00DF4184" w:rsidRDefault="00D051E0" w:rsidP="00DF4184">
      <w:pPr>
        <w:pStyle w:val="binhthuong"/>
        <w:numPr>
          <w:ilvl w:val="0"/>
          <w:numId w:val="12"/>
        </w:numPr>
        <w:spacing w:before="120" w:after="120"/>
      </w:pPr>
      <w:r w:rsidRPr="00DF4184">
        <w:t>Admin có quyền cao hơn học viên và không thể bị học viên truy cập trái phép.</w:t>
      </w:r>
    </w:p>
    <w:p w14:paraId="622809BD" w14:textId="61D7D1FB" w:rsidR="00D051E0" w:rsidRPr="00DF4184" w:rsidRDefault="00D051E0" w:rsidP="00DF4184">
      <w:pPr>
        <w:pStyle w:val="binhthuong"/>
        <w:numPr>
          <w:ilvl w:val="0"/>
          <w:numId w:val="12"/>
        </w:numPr>
        <w:spacing w:before="120" w:after="120"/>
      </w:pPr>
      <w:r w:rsidRPr="00DF4184">
        <w:t>Dữ liệu người dùng được bảo vệ, không để lộ thông tin cá nhân.</w:t>
      </w:r>
    </w:p>
    <w:p w14:paraId="350A898D" w14:textId="362F30F3" w:rsidR="00D051E0" w:rsidRPr="00DF4184" w:rsidRDefault="00D051E0" w:rsidP="00DF4184">
      <w:pPr>
        <w:pStyle w:val="binhthuong"/>
        <w:spacing w:before="120" w:after="120"/>
        <w:rPr>
          <w:b/>
          <w:bCs/>
        </w:rPr>
      </w:pPr>
      <w:r w:rsidRPr="00DF4184">
        <w:rPr>
          <w:b/>
          <w:bCs/>
        </w:rPr>
        <w:t>Khả năng mở rộng (Scalability)</w:t>
      </w:r>
    </w:p>
    <w:p w14:paraId="259DF147" w14:textId="55E157AC" w:rsidR="00D051E0" w:rsidRPr="00DF4184" w:rsidRDefault="00D051E0" w:rsidP="00DF4184">
      <w:pPr>
        <w:pStyle w:val="binhthuong"/>
        <w:numPr>
          <w:ilvl w:val="0"/>
          <w:numId w:val="13"/>
        </w:numPr>
        <w:spacing w:before="120" w:after="120"/>
      </w:pPr>
      <w:r w:rsidRPr="00DF4184">
        <w:t>Hệ thống được xây dựng có khả năng mở rộng để tích hợp thêm chức năng như thanh toán học phí, gửi email xác nhận, thêm lịch học chi tiết...</w:t>
      </w:r>
    </w:p>
    <w:p w14:paraId="373E0457" w14:textId="40937A61" w:rsidR="00D051E0" w:rsidRPr="00DF4184" w:rsidRDefault="00D051E0" w:rsidP="00DF4184">
      <w:pPr>
        <w:pStyle w:val="binhthuong"/>
        <w:spacing w:before="120" w:after="120"/>
        <w:rPr>
          <w:b/>
          <w:bCs/>
        </w:rPr>
      </w:pPr>
      <w:r w:rsidRPr="00DF4184">
        <w:rPr>
          <w:b/>
          <w:bCs/>
        </w:rPr>
        <w:t>Khả năng bảo trì (Maintainability)</w:t>
      </w:r>
    </w:p>
    <w:p w14:paraId="6D27C140" w14:textId="55AA4F8A" w:rsidR="00D051E0" w:rsidRPr="00DF4184" w:rsidRDefault="00D051E0" w:rsidP="00DF4184">
      <w:pPr>
        <w:pStyle w:val="binhthuong"/>
        <w:numPr>
          <w:ilvl w:val="0"/>
          <w:numId w:val="13"/>
        </w:numPr>
        <w:spacing w:before="120" w:after="120"/>
      </w:pPr>
      <w:r w:rsidRPr="00DF4184">
        <w:t>Mã nguồn rõ ràng, tách biệt từng phần chức năng, dễ bảo trì hoặc nâng cấp trong tương lai.</w:t>
      </w:r>
    </w:p>
    <w:p w14:paraId="292DAFBC" w14:textId="5430C839" w:rsidR="00D051E0" w:rsidRPr="00DF4184" w:rsidRDefault="00D051E0" w:rsidP="00DF4184">
      <w:pPr>
        <w:pStyle w:val="binhthuong"/>
        <w:spacing w:before="120" w:after="120"/>
        <w:rPr>
          <w:b/>
          <w:bCs/>
        </w:rPr>
      </w:pPr>
      <w:r w:rsidRPr="00DF4184">
        <w:rPr>
          <w:b/>
          <w:bCs/>
        </w:rPr>
        <w:t>Hiệu năng (Performance)</w:t>
      </w:r>
    </w:p>
    <w:p w14:paraId="3F27CF74" w14:textId="149DB6D1" w:rsidR="002E1F7E" w:rsidRPr="00DF4184" w:rsidRDefault="00D051E0" w:rsidP="00DF4184">
      <w:pPr>
        <w:pStyle w:val="binhthuong"/>
        <w:numPr>
          <w:ilvl w:val="0"/>
          <w:numId w:val="13"/>
        </w:numPr>
        <w:spacing w:before="120" w:after="120"/>
      </w:pPr>
      <w:r w:rsidRPr="00DF4184">
        <w:t xml:space="preserve">Hệ thống </w:t>
      </w:r>
      <w:r w:rsidR="00325D92" w:rsidRPr="00DF4184">
        <w:t>phản hồi nhanh</w:t>
      </w:r>
      <w:r w:rsidRPr="00DF4184">
        <w:t xml:space="preserve"> với</w:t>
      </w:r>
      <w:r w:rsidR="00325D92" w:rsidRPr="00DF4184">
        <w:t xml:space="preserve"> các tác vụ</w:t>
      </w:r>
      <w:r w:rsidRPr="00DF4184">
        <w:t xml:space="preserve"> trong môi trường thử nghiệm</w:t>
      </w:r>
      <w:r w:rsidR="00325D92" w:rsidRPr="00DF4184">
        <w:t>.</w:t>
      </w:r>
      <w:r w:rsidR="002E1F7E" w:rsidRPr="00DF4184">
        <w:br w:type="page"/>
      </w:r>
    </w:p>
    <w:p w14:paraId="5B972DD6" w14:textId="1D64FDC0" w:rsidR="002E1F7E" w:rsidRPr="00DF4184" w:rsidRDefault="002E1F7E" w:rsidP="00DF4184">
      <w:pPr>
        <w:pStyle w:val="binhthuong"/>
        <w:keepNext/>
        <w:pageBreakBefore/>
        <w:widowControl w:val="0"/>
        <w:spacing w:before="120" w:after="120"/>
        <w:jc w:val="center"/>
        <w:outlineLvl w:val="0"/>
        <w:rPr>
          <w:b/>
          <w:bCs/>
          <w:sz w:val="28"/>
          <w:szCs w:val="28"/>
        </w:rPr>
      </w:pPr>
      <w:bookmarkStart w:id="12" w:name="_Toc204093481"/>
      <w:r w:rsidRPr="00DF4184">
        <w:rPr>
          <w:b/>
          <w:bCs/>
          <w:sz w:val="28"/>
          <w:szCs w:val="28"/>
        </w:rPr>
        <w:lastRenderedPageBreak/>
        <w:t xml:space="preserve">CHƯƠNG 3: </w:t>
      </w:r>
      <w:r w:rsidR="00325D92" w:rsidRPr="00DF4184">
        <w:rPr>
          <w:b/>
          <w:bCs/>
          <w:sz w:val="28"/>
          <w:szCs w:val="28"/>
        </w:rPr>
        <w:t>THIẾT KẾ HỆ THỐNG</w:t>
      </w:r>
      <w:bookmarkEnd w:id="12"/>
    </w:p>
    <w:p w14:paraId="156E30F4" w14:textId="3CE057BF" w:rsidR="00884168" w:rsidRPr="00DF4184" w:rsidRDefault="00325D92" w:rsidP="00DF4184">
      <w:pPr>
        <w:pStyle w:val="Style12332"/>
        <w:spacing w:before="120" w:after="120"/>
        <w:ind w:left="426" w:hanging="426"/>
      </w:pPr>
      <w:bookmarkStart w:id="13" w:name="_Toc204093482"/>
      <w:r w:rsidRPr="00DF4184">
        <w:t>Kiến trúc tổng thể</w:t>
      </w:r>
      <w:bookmarkEnd w:id="13"/>
    </w:p>
    <w:p w14:paraId="6E23A0AB" w14:textId="0D8C6866" w:rsidR="0003104B" w:rsidRPr="00DF4184" w:rsidRDefault="0003104B" w:rsidP="00DF4184">
      <w:pPr>
        <w:pStyle w:val="binhthuong"/>
        <w:spacing w:before="120" w:after="120"/>
        <w:ind w:firstLine="426"/>
      </w:pPr>
      <w:r w:rsidRPr="00DF4184">
        <w:t>Hệ thống được thiết kế theo mô hình Client – Server, gồm ba thành phần chính: giao diện người dùng (frontend), máy chủ API (backend) và cơ sở dữ liệu (MongoDB).</w:t>
      </w:r>
    </w:p>
    <w:p w14:paraId="6AE159DE" w14:textId="77777777" w:rsidR="00F73C64" w:rsidRPr="00DF4184" w:rsidRDefault="0003104B" w:rsidP="00DF4184">
      <w:pPr>
        <w:pStyle w:val="binhthuong"/>
        <w:keepNext/>
        <w:spacing w:before="120" w:after="120"/>
      </w:pPr>
      <w:r w:rsidRPr="00DF4184">
        <w:rPr>
          <w:noProof/>
        </w:rPr>
        <w:drawing>
          <wp:inline distT="0" distB="0" distL="0" distR="0" wp14:anchorId="50676C58" wp14:editId="66BA2C01">
            <wp:extent cx="5760720" cy="480060"/>
            <wp:effectExtent l="0" t="0" r="0" b="0"/>
            <wp:docPr id="76262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21850" name=""/>
                    <pic:cNvPicPr/>
                  </pic:nvPicPr>
                  <pic:blipFill rotWithShape="1">
                    <a:blip r:embed="rId12"/>
                    <a:srcRect t="16190" b="23809"/>
                    <a:stretch>
                      <a:fillRect/>
                    </a:stretch>
                  </pic:blipFill>
                  <pic:spPr bwMode="auto">
                    <a:xfrm>
                      <a:off x="0" y="0"/>
                      <a:ext cx="5760720" cy="480060"/>
                    </a:xfrm>
                    <a:prstGeom prst="rect">
                      <a:avLst/>
                    </a:prstGeom>
                    <a:ln>
                      <a:noFill/>
                    </a:ln>
                    <a:extLst>
                      <a:ext uri="{53640926-AAD7-44D8-BBD7-CCE9431645EC}">
                        <a14:shadowObscured xmlns:a14="http://schemas.microsoft.com/office/drawing/2010/main"/>
                      </a:ext>
                    </a:extLst>
                  </pic:spPr>
                </pic:pic>
              </a:graphicData>
            </a:graphic>
          </wp:inline>
        </w:drawing>
      </w:r>
    </w:p>
    <w:p w14:paraId="4223BB7C" w14:textId="44851986" w:rsidR="00F0634F" w:rsidRPr="00DF4184" w:rsidRDefault="00F73C64" w:rsidP="00DF4184">
      <w:pPr>
        <w:pStyle w:val="Hnh"/>
        <w:spacing w:before="120" w:after="120"/>
      </w:pPr>
      <w:bookmarkStart w:id="14" w:name="_Toc204093445"/>
      <w:r w:rsidRPr="00DF4184">
        <w:t xml:space="preserve">Hình </w:t>
      </w:r>
      <w:r w:rsidR="0042618E">
        <w:rPr>
          <w:noProof/>
        </w:rPr>
        <w:fldChar w:fldCharType="begin"/>
      </w:r>
      <w:r w:rsidR="0042618E">
        <w:rPr>
          <w:noProof/>
        </w:rPr>
        <w:instrText xml:space="preserve"> SEQ Hình \* ARABIC </w:instrText>
      </w:r>
      <w:r w:rsidR="0042618E">
        <w:rPr>
          <w:noProof/>
        </w:rPr>
        <w:fldChar w:fldCharType="separate"/>
      </w:r>
      <w:r w:rsidR="006C0D70">
        <w:rPr>
          <w:noProof/>
        </w:rPr>
        <w:t>1</w:t>
      </w:r>
      <w:r w:rsidR="0042618E">
        <w:rPr>
          <w:noProof/>
        </w:rPr>
        <w:fldChar w:fldCharType="end"/>
      </w:r>
      <w:r w:rsidRPr="00DF4184">
        <w:t>: Kiến trúc tổng thể</w:t>
      </w:r>
      <w:bookmarkEnd w:id="14"/>
    </w:p>
    <w:p w14:paraId="022A8C54" w14:textId="3EA9C66B" w:rsidR="0003104B" w:rsidRPr="00DF4184" w:rsidRDefault="0003104B" w:rsidP="00DF4184">
      <w:pPr>
        <w:pStyle w:val="binhthuong"/>
        <w:spacing w:before="120" w:after="120"/>
      </w:pPr>
      <w:r w:rsidRPr="00DF4184">
        <w:t>Luồng hoạt động của hệ thống:</w:t>
      </w:r>
    </w:p>
    <w:p w14:paraId="46D0DDDE" w14:textId="1A5803FD" w:rsidR="0003104B" w:rsidRPr="00DF4184" w:rsidRDefault="0003104B" w:rsidP="00DF4184">
      <w:pPr>
        <w:pStyle w:val="binhthuong"/>
        <w:spacing w:before="120" w:after="120"/>
        <w:ind w:firstLine="426"/>
      </w:pPr>
      <w:r w:rsidRPr="00DF4184">
        <w:t>Người dùng truy cập hệ thống thông qua trình duyệt và gửi yêu cầu HTTP đến giao diện frontend tại cổng 3000.</w:t>
      </w:r>
    </w:p>
    <w:p w14:paraId="03EDF2EA" w14:textId="6B5C2879" w:rsidR="0003104B" w:rsidRPr="00DF4184" w:rsidRDefault="0003104B" w:rsidP="00DF4184">
      <w:pPr>
        <w:pStyle w:val="binhthuong"/>
        <w:spacing w:before="120" w:after="120"/>
        <w:ind w:firstLine="426"/>
      </w:pPr>
      <w:r w:rsidRPr="00DF4184">
        <w:t xml:space="preserve">Giao diện frontend xử lý tương tác và gửi yêu cầu API đến backend qua cổng </w:t>
      </w:r>
      <w:r w:rsidR="005859F2" w:rsidRPr="00DF4184">
        <w:t>3005</w:t>
      </w:r>
      <w:r w:rsidRPr="00DF4184">
        <w:t>.</w:t>
      </w:r>
    </w:p>
    <w:p w14:paraId="60487127" w14:textId="66E74295" w:rsidR="0003104B" w:rsidRPr="00DF4184" w:rsidRDefault="0003104B" w:rsidP="00DF4184">
      <w:pPr>
        <w:pStyle w:val="binhthuong"/>
        <w:spacing w:before="120" w:after="120"/>
        <w:ind w:firstLine="426"/>
      </w:pPr>
      <w:r w:rsidRPr="00DF4184">
        <w:t>Backend xử lý logic nghiệp vụ, xác thực quyền truy cập, và tương tác với MongoDB để truy vấn hoặc cập nhật dữ liệu.</w:t>
      </w:r>
    </w:p>
    <w:p w14:paraId="7F4F0BDC" w14:textId="5629BD82" w:rsidR="0003104B" w:rsidRPr="00DF4184" w:rsidRDefault="0003104B" w:rsidP="00DF4184">
      <w:pPr>
        <w:pStyle w:val="binhthuong"/>
        <w:spacing w:before="120" w:after="120"/>
        <w:ind w:firstLine="426"/>
      </w:pPr>
      <w:r w:rsidRPr="00DF4184">
        <w:t>Sau khi có dữ liệu từ MongoDB, backend gửi phản hồi về cho frontend, sau đó frontend hiển thị thông tin cho người dùng.</w:t>
      </w:r>
    </w:p>
    <w:p w14:paraId="1AAD58CE" w14:textId="449E59AE" w:rsidR="0053241E" w:rsidRPr="00DF4184" w:rsidRDefault="0053241E" w:rsidP="00DF4184">
      <w:pPr>
        <w:pStyle w:val="Style12332"/>
        <w:spacing w:before="120" w:after="120"/>
        <w:ind w:left="426" w:hanging="426"/>
      </w:pPr>
      <w:bookmarkStart w:id="15" w:name="_Toc204093483"/>
      <w:r w:rsidRPr="00DF4184">
        <w:t>Cấu trúc thư mục</w:t>
      </w:r>
      <w:bookmarkEnd w:id="15"/>
    </w:p>
    <w:p w14:paraId="6FCB4E7C" w14:textId="1DA9F59A" w:rsidR="0053241E" w:rsidRPr="00DF4184" w:rsidRDefault="0053241E" w:rsidP="00DF4184">
      <w:pPr>
        <w:pStyle w:val="binhthuong"/>
        <w:spacing w:before="120" w:after="120"/>
        <w:ind w:firstLine="426"/>
      </w:pPr>
      <w:r w:rsidRPr="00DF4184">
        <w:t>Cấu trúc thư mục được xây dựng như sau:</w:t>
      </w:r>
    </w:p>
    <w:p w14:paraId="5D339C2A" w14:textId="01476E1A" w:rsidR="00F73C64" w:rsidRPr="00DF4184" w:rsidRDefault="004919C4" w:rsidP="00DF4184">
      <w:pPr>
        <w:pStyle w:val="binhthuong"/>
        <w:keepNext/>
        <w:spacing w:before="120" w:after="120"/>
        <w:jc w:val="center"/>
      </w:pPr>
      <w:r w:rsidRPr="004919C4">
        <w:lastRenderedPageBreak/>
        <w:drawing>
          <wp:inline distT="0" distB="0" distL="0" distR="0" wp14:anchorId="2C5797C4" wp14:editId="0447871C">
            <wp:extent cx="2484120" cy="4380679"/>
            <wp:effectExtent l="0" t="0" r="0" b="1270"/>
            <wp:docPr id="146036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64635" name=""/>
                    <pic:cNvPicPr/>
                  </pic:nvPicPr>
                  <pic:blipFill>
                    <a:blip r:embed="rId13"/>
                    <a:stretch>
                      <a:fillRect/>
                    </a:stretch>
                  </pic:blipFill>
                  <pic:spPr>
                    <a:xfrm>
                      <a:off x="0" y="0"/>
                      <a:ext cx="2495132" cy="4400099"/>
                    </a:xfrm>
                    <a:prstGeom prst="rect">
                      <a:avLst/>
                    </a:prstGeom>
                  </pic:spPr>
                </pic:pic>
              </a:graphicData>
            </a:graphic>
          </wp:inline>
        </w:drawing>
      </w:r>
    </w:p>
    <w:p w14:paraId="5BD12CC3" w14:textId="3494972D" w:rsidR="00EA2705" w:rsidRDefault="00F73C64" w:rsidP="004919C4">
      <w:pPr>
        <w:pStyle w:val="Hnh"/>
        <w:spacing w:before="120" w:after="120"/>
      </w:pPr>
      <w:bookmarkStart w:id="16" w:name="_Toc204093446"/>
      <w:r w:rsidRPr="00DF4184">
        <w:t xml:space="preserve">Hình </w:t>
      </w:r>
      <w:r w:rsidR="0042618E">
        <w:rPr>
          <w:noProof/>
        </w:rPr>
        <w:fldChar w:fldCharType="begin"/>
      </w:r>
      <w:r w:rsidR="0042618E">
        <w:rPr>
          <w:noProof/>
        </w:rPr>
        <w:instrText xml:space="preserve"> SEQ Hình \* ARABIC </w:instrText>
      </w:r>
      <w:r w:rsidR="0042618E">
        <w:rPr>
          <w:noProof/>
        </w:rPr>
        <w:fldChar w:fldCharType="separate"/>
      </w:r>
      <w:r w:rsidR="006C0D70">
        <w:rPr>
          <w:noProof/>
        </w:rPr>
        <w:t>2</w:t>
      </w:r>
      <w:r w:rsidR="0042618E">
        <w:rPr>
          <w:noProof/>
        </w:rPr>
        <w:fldChar w:fldCharType="end"/>
      </w:r>
      <w:r w:rsidRPr="00DF4184">
        <w:t>: Cấu trúc thư mục</w:t>
      </w:r>
      <w:bookmarkEnd w:id="16"/>
    </w:p>
    <w:p w14:paraId="10F0833A" w14:textId="1AF4CE68" w:rsidR="0053241E" w:rsidRPr="00DF4184" w:rsidRDefault="00EC0E05" w:rsidP="00DF4184">
      <w:pPr>
        <w:pStyle w:val="binhthuong"/>
        <w:spacing w:before="120" w:after="120"/>
        <w:ind w:firstLine="426"/>
      </w:pPr>
      <w:r w:rsidRPr="00DF4184">
        <w:t>Thư mục backend/ chứa toàn bộ mã nguồn phía server, nơi xử lý logic nghiệp vụ, kết nối cơ sở dữ liệu, xác thực người dùng, phân quyền và cung cấp các API cho frontend gọi đến. Thư mục backend/</w:t>
      </w:r>
      <w:r w:rsidR="00C31AE8" w:rsidRPr="00DF4184">
        <w:t>src/</w:t>
      </w:r>
      <w:r w:rsidRPr="00DF4184">
        <w:t xml:space="preserve"> gồm các thư mục như models/ để định nghĩa dữ liệu (MongoDB), controllers/ để xử lý request, r</w:t>
      </w:r>
      <w:r w:rsidR="00847CD1">
        <w:t>outes/ để khai báo các endpoint</w:t>
      </w:r>
      <w:r w:rsidRPr="00DF4184">
        <w:t xml:space="preserve"> và services/ để xử lý logic nghiệp vụ. Backend đóng vai trò là trung tâm xử lý và giao tiếp với frontend thông qua RESTful API.</w:t>
      </w:r>
    </w:p>
    <w:p w14:paraId="4D883540" w14:textId="7D6FB861" w:rsidR="0033747F" w:rsidRPr="00DF4184" w:rsidRDefault="0033747F" w:rsidP="00DF4184">
      <w:pPr>
        <w:pStyle w:val="binhthuong"/>
        <w:spacing w:before="120" w:after="120"/>
        <w:ind w:firstLine="426"/>
      </w:pPr>
      <w:r w:rsidRPr="00DF4184">
        <w:t>Thư mục frontend/ là nơi xây dựng giao diện người dùng bằng công nghệ React. Đây là ứng dụng client-side, nơi người dùng tương tác trực tiếp thông qua trình duyệt, thực hiện các hành động như đăng nhập, đăng ký khóa học,… Frontend gửi request tới backend qua HTTP (dùng axios), nhận dữ liệu JSON và hiển thị ra màn hình. Toàn bộ điều hướng, xử lý trạng thái và logic hiển thị đều nằm trong phần này, giúp tách biệt hoàn toàn khỏi backend.</w:t>
      </w:r>
    </w:p>
    <w:p w14:paraId="14F9BB91" w14:textId="53165450" w:rsidR="00185B33" w:rsidRPr="00DF4184" w:rsidRDefault="00325D92" w:rsidP="00DF4184">
      <w:pPr>
        <w:pStyle w:val="Style12332"/>
        <w:spacing w:before="120" w:after="120"/>
        <w:ind w:left="426" w:hanging="426"/>
      </w:pPr>
      <w:bookmarkStart w:id="17" w:name="_Toc204093484"/>
      <w:r w:rsidRPr="00DF4184">
        <w:t>Thiết kế cơ sở dữ liệu</w:t>
      </w:r>
      <w:bookmarkEnd w:id="17"/>
    </w:p>
    <w:p w14:paraId="4325A5B5" w14:textId="1652ED25" w:rsidR="000545B0" w:rsidRDefault="00F30AAA" w:rsidP="000545B0">
      <w:pPr>
        <w:pStyle w:val="binhthuong"/>
        <w:spacing w:before="120" w:after="120"/>
        <w:ind w:firstLine="426"/>
      </w:pPr>
      <w:r w:rsidRPr="00DF4184">
        <w:lastRenderedPageBreak/>
        <w:t xml:space="preserve">Nhóm xây dựng cơ sở dữ liệu để quản lý việc đăng ký khóa học ngoại ngữ gồm 5 bảng </w:t>
      </w:r>
      <w:r w:rsidR="00FC0371" w:rsidRPr="00DF4184">
        <w:t>như sau</w:t>
      </w:r>
      <w:r w:rsidRPr="00DF4184">
        <w:t>:</w:t>
      </w:r>
    </w:p>
    <w:p w14:paraId="2ADDDD0B" w14:textId="144556F5" w:rsidR="00F73C64" w:rsidRPr="00DF4184" w:rsidRDefault="00F30AAA" w:rsidP="00DF4184">
      <w:pPr>
        <w:pStyle w:val="binhthuong"/>
        <w:keepNext/>
        <w:spacing w:before="120" w:after="120"/>
      </w:pPr>
      <w:r w:rsidRPr="00DF4184">
        <w:rPr>
          <w:noProof/>
        </w:rPr>
        <w:drawing>
          <wp:inline distT="0" distB="0" distL="0" distR="0" wp14:anchorId="188632A6" wp14:editId="085A88F8">
            <wp:extent cx="5760720" cy="3208020"/>
            <wp:effectExtent l="0" t="0" r="0" b="0"/>
            <wp:docPr id="1721586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86952" name="Picture 1721586952"/>
                    <pic:cNvPicPr/>
                  </pic:nvPicPr>
                  <pic:blipFill rotWithShape="1">
                    <a:blip r:embed="rId14">
                      <a:extLst>
                        <a:ext uri="{28A0092B-C50C-407E-A947-70E740481C1C}">
                          <a14:useLocalDpi xmlns:a14="http://schemas.microsoft.com/office/drawing/2010/main" val="0"/>
                        </a:ext>
                      </a:extLst>
                    </a:blip>
                    <a:srcRect t="5294" b="1857"/>
                    <a:stretch>
                      <a:fillRect/>
                    </a:stretch>
                  </pic:blipFill>
                  <pic:spPr bwMode="auto">
                    <a:xfrm>
                      <a:off x="0" y="0"/>
                      <a:ext cx="5760720" cy="3208020"/>
                    </a:xfrm>
                    <a:prstGeom prst="rect">
                      <a:avLst/>
                    </a:prstGeom>
                    <a:ln>
                      <a:noFill/>
                    </a:ln>
                    <a:extLst>
                      <a:ext uri="{53640926-AAD7-44D8-BBD7-CCE9431645EC}">
                        <a14:shadowObscured xmlns:a14="http://schemas.microsoft.com/office/drawing/2010/main"/>
                      </a:ext>
                    </a:extLst>
                  </pic:spPr>
                </pic:pic>
              </a:graphicData>
            </a:graphic>
          </wp:inline>
        </w:drawing>
      </w:r>
    </w:p>
    <w:p w14:paraId="71C9C72F" w14:textId="6B2C80D9" w:rsidR="004D3DC3" w:rsidRPr="00DF4184" w:rsidRDefault="00F73C64" w:rsidP="00DF4184">
      <w:pPr>
        <w:pStyle w:val="Hnh"/>
        <w:spacing w:before="120" w:after="120"/>
      </w:pPr>
      <w:bookmarkStart w:id="18" w:name="_Toc204093447"/>
      <w:r w:rsidRPr="00DF4184">
        <w:t xml:space="preserve">Hình </w:t>
      </w:r>
      <w:r w:rsidR="0042618E">
        <w:rPr>
          <w:noProof/>
        </w:rPr>
        <w:fldChar w:fldCharType="begin"/>
      </w:r>
      <w:r w:rsidR="0042618E">
        <w:rPr>
          <w:noProof/>
        </w:rPr>
        <w:instrText xml:space="preserve"> SEQ Hình \* ARABIC </w:instrText>
      </w:r>
      <w:r w:rsidR="0042618E">
        <w:rPr>
          <w:noProof/>
        </w:rPr>
        <w:fldChar w:fldCharType="separate"/>
      </w:r>
      <w:r w:rsidR="006C0D70">
        <w:rPr>
          <w:noProof/>
        </w:rPr>
        <w:t>3</w:t>
      </w:r>
      <w:r w:rsidR="0042618E">
        <w:rPr>
          <w:noProof/>
        </w:rPr>
        <w:fldChar w:fldCharType="end"/>
      </w:r>
      <w:r w:rsidRPr="00DF4184">
        <w:t>: Cơ sở dữ liệu</w:t>
      </w:r>
      <w:bookmarkEnd w:id="18"/>
    </w:p>
    <w:p w14:paraId="3E29EA77" w14:textId="77777777" w:rsidR="00FC0371" w:rsidRPr="00DF4184" w:rsidRDefault="00FC0371" w:rsidP="00DF4184">
      <w:pPr>
        <w:pStyle w:val="binhthuong"/>
        <w:spacing w:before="120" w:after="120"/>
        <w:ind w:firstLine="426"/>
      </w:pPr>
      <w:r w:rsidRPr="00DF4184">
        <w:t>User: Quản lý người dùng là học viên và admin, với user_ID chính là mã học viên được cấp cho mỗi học viên khi đăng ký tài khoản. Ngoài ra còn có trường registrationCourses[] là một mảng để lưu khóa học mà học viên đã đăng ký.</w:t>
      </w:r>
    </w:p>
    <w:p w14:paraId="6914BD95" w14:textId="77777777" w:rsidR="00FC0371" w:rsidRPr="00DF4184" w:rsidRDefault="00FC0371" w:rsidP="00DF4184">
      <w:pPr>
        <w:pStyle w:val="binhthuong"/>
        <w:spacing w:before="120" w:after="120"/>
        <w:ind w:firstLine="426"/>
      </w:pPr>
      <w:r w:rsidRPr="00DF4184">
        <w:t>Language: Quản lý ngôn ngữ của trung tâm ngoại ngữ. Mỗi ngôn ngữ sẽ có một language_id.</w:t>
      </w:r>
    </w:p>
    <w:p w14:paraId="5BB9DB9D" w14:textId="77777777" w:rsidR="00FC0371" w:rsidRPr="00DF4184" w:rsidRDefault="00FC0371" w:rsidP="00DF4184">
      <w:pPr>
        <w:pStyle w:val="binhthuong"/>
        <w:spacing w:before="120" w:after="120"/>
        <w:ind w:firstLine="426"/>
      </w:pPr>
      <w:r w:rsidRPr="00DF4184">
        <w:t>Teacher: Quản lý giảng viên giảng dạy. Trường language_id lấy từ bảng Language cho biết giảng viên nào dạy ngôn ngữ nào.</w:t>
      </w:r>
    </w:p>
    <w:p w14:paraId="042AF1C0" w14:textId="77777777" w:rsidR="00FC0371" w:rsidRPr="00DF4184" w:rsidRDefault="00FC0371" w:rsidP="00DF4184">
      <w:pPr>
        <w:pStyle w:val="binhthuong"/>
        <w:spacing w:before="120" w:after="120"/>
        <w:ind w:firstLine="426"/>
      </w:pPr>
      <w:r w:rsidRPr="00DF4184">
        <w:t>Language_Level: Quản lý trình độ ngôn ngữ. Mỗi trình độ ngôn ngữ có một language_level_id.</w:t>
      </w:r>
    </w:p>
    <w:p w14:paraId="1802CAC7" w14:textId="6BA39B03" w:rsidR="00FC0371" w:rsidRPr="00DF4184" w:rsidRDefault="00FC0371" w:rsidP="00DF4184">
      <w:pPr>
        <w:pStyle w:val="binhthuong"/>
        <w:spacing w:before="120" w:after="120"/>
        <w:ind w:firstLine="426"/>
      </w:pPr>
      <w:r w:rsidRPr="00DF4184">
        <w:t xml:space="preserve">Course: Quản lý khóa học. Mỗi khóa học sẽ có các thành phần chính như mã khóa học (course_id), mã ngôn ngữ (language_id) lấy từ bảng Language, mã trình độ (language_level_id) lấy từ bảng Language_Level và mã giảng viên (teacher_id) lấy từ bảng Teacher. </w:t>
      </w:r>
    </w:p>
    <w:p w14:paraId="66FFDE91" w14:textId="23FF0DC5" w:rsidR="008D73DA" w:rsidRPr="00DF4184" w:rsidRDefault="008D73DA" w:rsidP="00DF4184">
      <w:pPr>
        <w:pStyle w:val="Style12332"/>
        <w:spacing w:before="120" w:after="120"/>
        <w:ind w:left="426" w:hanging="426"/>
      </w:pPr>
      <w:r w:rsidRPr="00DF4184">
        <w:t xml:space="preserve"> </w:t>
      </w:r>
      <w:bookmarkStart w:id="19" w:name="_Toc204093485"/>
      <w:r w:rsidR="00325D92" w:rsidRPr="00DF4184">
        <w:t>Thiết kế API</w:t>
      </w:r>
      <w:bookmarkEnd w:id="19"/>
    </w:p>
    <w:p w14:paraId="38DE2732" w14:textId="290B581E" w:rsidR="008D73DA" w:rsidRPr="00DF4184" w:rsidRDefault="00292BDA" w:rsidP="00DF4184">
      <w:pPr>
        <w:pStyle w:val="binhthuong"/>
        <w:spacing w:before="120" w:after="120"/>
        <w:ind w:firstLine="426"/>
      </w:pPr>
      <w:r w:rsidRPr="00DF4184">
        <w:lastRenderedPageBreak/>
        <w:t xml:space="preserve">Ứng dụng Web đăng ký học ngoại ngữ được xây dựng với các Endpoint chính như sau (tiền tố các Endpoint: </w:t>
      </w:r>
      <w:r w:rsidR="007168D4" w:rsidRPr="00DF4184">
        <w:t>http://3005/api</w:t>
      </w:r>
      <w:r w:rsidRPr="00DF4184">
        <w:t>):</w:t>
      </w:r>
    </w:p>
    <w:p w14:paraId="15A66C09" w14:textId="448A9352" w:rsidR="00292BDA" w:rsidRPr="00DF4184" w:rsidRDefault="00292BDA" w:rsidP="00DF4184">
      <w:pPr>
        <w:pStyle w:val="binhthuong"/>
        <w:spacing w:before="120" w:after="120"/>
        <w:rPr>
          <w:b/>
          <w:bCs/>
        </w:rPr>
      </w:pPr>
      <w:r w:rsidRPr="00DF4184">
        <w:rPr>
          <w:b/>
          <w:bCs/>
        </w:rPr>
        <w:t>Authentication:</w:t>
      </w:r>
    </w:p>
    <w:tbl>
      <w:tblPr>
        <w:tblStyle w:val="TableGrid"/>
        <w:tblW w:w="0" w:type="auto"/>
        <w:tblLook w:val="04A0" w:firstRow="1" w:lastRow="0" w:firstColumn="1" w:lastColumn="0" w:noHBand="0" w:noVBand="1"/>
      </w:tblPr>
      <w:tblGrid>
        <w:gridCol w:w="1980"/>
        <w:gridCol w:w="2835"/>
        <w:gridCol w:w="4247"/>
      </w:tblGrid>
      <w:tr w:rsidR="00292BDA" w:rsidRPr="00DF4184" w14:paraId="08C8D531" w14:textId="77777777" w:rsidTr="00DC5F8F">
        <w:tc>
          <w:tcPr>
            <w:tcW w:w="1980" w:type="dxa"/>
          </w:tcPr>
          <w:p w14:paraId="55C01F26" w14:textId="6334F0F7" w:rsidR="00292BDA" w:rsidRPr="00DF4184" w:rsidRDefault="00292BDA" w:rsidP="00DF4184">
            <w:pPr>
              <w:pStyle w:val="binhthuong"/>
              <w:spacing w:before="120" w:after="120"/>
              <w:jc w:val="center"/>
              <w:rPr>
                <w:b/>
                <w:bCs/>
              </w:rPr>
            </w:pPr>
            <w:r w:rsidRPr="00DF4184">
              <w:rPr>
                <w:b/>
                <w:bCs/>
              </w:rPr>
              <w:t>Method</w:t>
            </w:r>
          </w:p>
        </w:tc>
        <w:tc>
          <w:tcPr>
            <w:tcW w:w="2835" w:type="dxa"/>
          </w:tcPr>
          <w:p w14:paraId="4677EA38" w14:textId="4B8A6EE6" w:rsidR="00292BDA" w:rsidRPr="00DF4184" w:rsidRDefault="00292BDA" w:rsidP="00DF4184">
            <w:pPr>
              <w:pStyle w:val="binhthuong"/>
              <w:spacing w:before="120" w:after="120"/>
              <w:jc w:val="center"/>
              <w:rPr>
                <w:b/>
                <w:bCs/>
              </w:rPr>
            </w:pPr>
            <w:r w:rsidRPr="00DF4184">
              <w:rPr>
                <w:b/>
                <w:bCs/>
              </w:rPr>
              <w:t>Endpoint</w:t>
            </w:r>
          </w:p>
        </w:tc>
        <w:tc>
          <w:tcPr>
            <w:tcW w:w="4247" w:type="dxa"/>
          </w:tcPr>
          <w:p w14:paraId="01613207" w14:textId="5544AF66" w:rsidR="00292BDA" w:rsidRPr="00DF4184" w:rsidRDefault="00292BDA" w:rsidP="00DF4184">
            <w:pPr>
              <w:pStyle w:val="binhthuong"/>
              <w:spacing w:before="120" w:after="120"/>
              <w:jc w:val="center"/>
              <w:rPr>
                <w:b/>
                <w:bCs/>
              </w:rPr>
            </w:pPr>
            <w:r w:rsidRPr="00DF4184">
              <w:rPr>
                <w:b/>
                <w:bCs/>
              </w:rPr>
              <w:t>Mô tả</w:t>
            </w:r>
          </w:p>
        </w:tc>
      </w:tr>
      <w:tr w:rsidR="00292BDA" w:rsidRPr="00DF4184" w14:paraId="4A31FD6B" w14:textId="77777777" w:rsidTr="00DC5F8F">
        <w:tc>
          <w:tcPr>
            <w:tcW w:w="1980" w:type="dxa"/>
          </w:tcPr>
          <w:p w14:paraId="1BA77772" w14:textId="1FF40178" w:rsidR="00292BDA" w:rsidRPr="00DF4184" w:rsidRDefault="00292BDA" w:rsidP="00DF4184">
            <w:pPr>
              <w:pStyle w:val="binhthuong"/>
              <w:spacing w:before="120" w:after="120"/>
            </w:pPr>
            <w:r w:rsidRPr="00DF4184">
              <w:t>POST</w:t>
            </w:r>
          </w:p>
        </w:tc>
        <w:tc>
          <w:tcPr>
            <w:tcW w:w="2835" w:type="dxa"/>
          </w:tcPr>
          <w:p w14:paraId="029E09B3" w14:textId="0694712F" w:rsidR="00292BDA" w:rsidRPr="00DF4184" w:rsidRDefault="00292BDA" w:rsidP="00DF4184">
            <w:pPr>
              <w:pStyle w:val="binhthuong"/>
              <w:spacing w:before="120" w:after="120"/>
            </w:pPr>
            <w:r w:rsidRPr="00DF4184">
              <w:t>/api/auth/login</w:t>
            </w:r>
          </w:p>
        </w:tc>
        <w:tc>
          <w:tcPr>
            <w:tcW w:w="4247" w:type="dxa"/>
          </w:tcPr>
          <w:p w14:paraId="03E6D97B" w14:textId="19EF55F0" w:rsidR="00292BDA" w:rsidRPr="00DF4184" w:rsidRDefault="00292BDA" w:rsidP="00DF4184">
            <w:pPr>
              <w:pStyle w:val="binhthuong"/>
              <w:spacing w:before="120" w:after="120"/>
            </w:pPr>
            <w:r w:rsidRPr="00DF4184">
              <w:t>Đăng nhập</w:t>
            </w:r>
          </w:p>
        </w:tc>
      </w:tr>
      <w:tr w:rsidR="00292BDA" w:rsidRPr="00DF4184" w14:paraId="7A8A46F0" w14:textId="77777777" w:rsidTr="00DC5F8F">
        <w:tc>
          <w:tcPr>
            <w:tcW w:w="1980" w:type="dxa"/>
          </w:tcPr>
          <w:p w14:paraId="7AD3CDC2" w14:textId="17E8BB66" w:rsidR="00292BDA" w:rsidRPr="00DF4184" w:rsidRDefault="00292BDA" w:rsidP="00DF4184">
            <w:pPr>
              <w:pStyle w:val="binhthuong"/>
              <w:spacing w:before="120" w:after="120"/>
            </w:pPr>
            <w:r w:rsidRPr="00DF4184">
              <w:t>POST</w:t>
            </w:r>
          </w:p>
        </w:tc>
        <w:tc>
          <w:tcPr>
            <w:tcW w:w="2835" w:type="dxa"/>
          </w:tcPr>
          <w:p w14:paraId="2A898742" w14:textId="23F7E7A9" w:rsidR="00292BDA" w:rsidRPr="00DF4184" w:rsidRDefault="00292BDA" w:rsidP="00DF4184">
            <w:pPr>
              <w:pStyle w:val="binhthuong"/>
              <w:spacing w:before="120" w:after="120"/>
            </w:pPr>
            <w:r w:rsidRPr="00DF4184">
              <w:t>/api/auth/register</w:t>
            </w:r>
          </w:p>
        </w:tc>
        <w:tc>
          <w:tcPr>
            <w:tcW w:w="4247" w:type="dxa"/>
          </w:tcPr>
          <w:p w14:paraId="7916CB83" w14:textId="201C713B" w:rsidR="00292BDA" w:rsidRPr="00DF4184" w:rsidRDefault="00292BDA" w:rsidP="00DF4184">
            <w:pPr>
              <w:pStyle w:val="binhthuong"/>
              <w:spacing w:before="120" w:after="120"/>
            </w:pPr>
            <w:r w:rsidRPr="00DF4184">
              <w:t>Đăng ký tài khoản mới</w:t>
            </w:r>
          </w:p>
        </w:tc>
      </w:tr>
      <w:tr w:rsidR="00292BDA" w:rsidRPr="00DF4184" w14:paraId="653BCD6B" w14:textId="77777777" w:rsidTr="00DC5F8F">
        <w:tc>
          <w:tcPr>
            <w:tcW w:w="1980" w:type="dxa"/>
          </w:tcPr>
          <w:p w14:paraId="25D06A30" w14:textId="1551EFF1" w:rsidR="00292BDA" w:rsidRPr="00DF4184" w:rsidRDefault="00292BDA" w:rsidP="00DF4184">
            <w:pPr>
              <w:pStyle w:val="binhthuong"/>
              <w:spacing w:before="120" w:after="120"/>
            </w:pPr>
            <w:r w:rsidRPr="00DF4184">
              <w:t>GET</w:t>
            </w:r>
          </w:p>
        </w:tc>
        <w:tc>
          <w:tcPr>
            <w:tcW w:w="2835" w:type="dxa"/>
          </w:tcPr>
          <w:p w14:paraId="478676CC" w14:textId="7EC08E3D" w:rsidR="00292BDA" w:rsidRPr="00DF4184" w:rsidRDefault="00292BDA" w:rsidP="00DF4184">
            <w:pPr>
              <w:pStyle w:val="binhthuong"/>
              <w:spacing w:before="120" w:after="120"/>
            </w:pPr>
            <w:r w:rsidRPr="00DF4184">
              <w:t>/api/auth/logout</w:t>
            </w:r>
          </w:p>
        </w:tc>
        <w:tc>
          <w:tcPr>
            <w:tcW w:w="4247" w:type="dxa"/>
          </w:tcPr>
          <w:p w14:paraId="0C885544" w14:textId="041C70ED" w:rsidR="00292BDA" w:rsidRPr="00DF4184" w:rsidRDefault="00292BDA" w:rsidP="00DF4184">
            <w:pPr>
              <w:pStyle w:val="binhthuong"/>
              <w:spacing w:before="120" w:after="120"/>
            </w:pPr>
            <w:r w:rsidRPr="00DF4184">
              <w:t>Đăng xuất</w:t>
            </w:r>
          </w:p>
        </w:tc>
      </w:tr>
    </w:tbl>
    <w:p w14:paraId="3DD27E51" w14:textId="77777777" w:rsidR="00DC5F8F" w:rsidRPr="00DF4184" w:rsidRDefault="00DC5F8F" w:rsidP="00DF4184">
      <w:pPr>
        <w:pStyle w:val="binhthuong"/>
        <w:spacing w:before="120" w:after="120"/>
        <w:rPr>
          <w:b/>
          <w:bCs/>
        </w:rPr>
      </w:pPr>
    </w:p>
    <w:p w14:paraId="733CC901" w14:textId="1342932C" w:rsidR="00292BDA" w:rsidRPr="00DF4184" w:rsidRDefault="00292BDA" w:rsidP="00DF4184">
      <w:pPr>
        <w:pStyle w:val="binhthuong"/>
        <w:spacing w:before="120" w:after="120"/>
        <w:rPr>
          <w:b/>
          <w:bCs/>
        </w:rPr>
      </w:pPr>
      <w:r w:rsidRPr="00DF4184">
        <w:rPr>
          <w:b/>
          <w:bCs/>
        </w:rPr>
        <w:t>Người dùng:</w:t>
      </w:r>
    </w:p>
    <w:tbl>
      <w:tblPr>
        <w:tblStyle w:val="TableGrid"/>
        <w:tblW w:w="0" w:type="auto"/>
        <w:tblLook w:val="04A0" w:firstRow="1" w:lastRow="0" w:firstColumn="1" w:lastColumn="0" w:noHBand="0" w:noVBand="1"/>
      </w:tblPr>
      <w:tblGrid>
        <w:gridCol w:w="1696"/>
        <w:gridCol w:w="2835"/>
        <w:gridCol w:w="4531"/>
      </w:tblGrid>
      <w:tr w:rsidR="00292BDA" w:rsidRPr="00DF4184" w14:paraId="4BBC89A6" w14:textId="77777777" w:rsidTr="00DC5F8F">
        <w:tc>
          <w:tcPr>
            <w:tcW w:w="1696" w:type="dxa"/>
          </w:tcPr>
          <w:p w14:paraId="7BF25D55" w14:textId="77777777" w:rsidR="00292BDA" w:rsidRPr="00DF4184" w:rsidRDefault="00292BDA" w:rsidP="00DF4184">
            <w:pPr>
              <w:pStyle w:val="binhthuong"/>
              <w:spacing w:before="120" w:after="120"/>
              <w:jc w:val="center"/>
              <w:rPr>
                <w:b/>
                <w:bCs/>
              </w:rPr>
            </w:pPr>
            <w:r w:rsidRPr="00DF4184">
              <w:rPr>
                <w:b/>
                <w:bCs/>
              </w:rPr>
              <w:t>Method</w:t>
            </w:r>
          </w:p>
        </w:tc>
        <w:tc>
          <w:tcPr>
            <w:tcW w:w="2835" w:type="dxa"/>
          </w:tcPr>
          <w:p w14:paraId="1BF380EA" w14:textId="77777777" w:rsidR="00292BDA" w:rsidRPr="00DF4184" w:rsidRDefault="00292BDA" w:rsidP="00DF4184">
            <w:pPr>
              <w:pStyle w:val="binhthuong"/>
              <w:spacing w:before="120" w:after="120"/>
              <w:jc w:val="center"/>
              <w:rPr>
                <w:b/>
                <w:bCs/>
              </w:rPr>
            </w:pPr>
            <w:r w:rsidRPr="00DF4184">
              <w:rPr>
                <w:b/>
                <w:bCs/>
              </w:rPr>
              <w:t>Endpoint</w:t>
            </w:r>
          </w:p>
        </w:tc>
        <w:tc>
          <w:tcPr>
            <w:tcW w:w="4531" w:type="dxa"/>
          </w:tcPr>
          <w:p w14:paraId="67A54E5F" w14:textId="77777777" w:rsidR="00292BDA" w:rsidRPr="00DF4184" w:rsidRDefault="00292BDA" w:rsidP="00DF4184">
            <w:pPr>
              <w:pStyle w:val="binhthuong"/>
              <w:spacing w:before="120" w:after="120"/>
              <w:jc w:val="center"/>
              <w:rPr>
                <w:b/>
                <w:bCs/>
              </w:rPr>
            </w:pPr>
            <w:r w:rsidRPr="00DF4184">
              <w:rPr>
                <w:b/>
                <w:bCs/>
              </w:rPr>
              <w:t>Mô tả</w:t>
            </w:r>
          </w:p>
        </w:tc>
      </w:tr>
      <w:tr w:rsidR="00292BDA" w:rsidRPr="00DF4184" w14:paraId="0CA9EB88" w14:textId="77777777" w:rsidTr="00DC5F8F">
        <w:tc>
          <w:tcPr>
            <w:tcW w:w="1696" w:type="dxa"/>
          </w:tcPr>
          <w:p w14:paraId="1AF977CE" w14:textId="5602BD6E" w:rsidR="00292BDA" w:rsidRPr="00DF4184" w:rsidRDefault="00292BDA" w:rsidP="00DF4184">
            <w:pPr>
              <w:pStyle w:val="binhthuong"/>
              <w:spacing w:before="120" w:after="120"/>
            </w:pPr>
            <w:r w:rsidRPr="00DF4184">
              <w:t>GET</w:t>
            </w:r>
          </w:p>
        </w:tc>
        <w:tc>
          <w:tcPr>
            <w:tcW w:w="2835" w:type="dxa"/>
          </w:tcPr>
          <w:p w14:paraId="6F75CCC9" w14:textId="5A1324C1" w:rsidR="00292BDA" w:rsidRPr="00DF4184" w:rsidRDefault="00292BDA" w:rsidP="00DF4184">
            <w:pPr>
              <w:pStyle w:val="binhthuong"/>
              <w:spacing w:before="120" w:after="120"/>
            </w:pPr>
            <w:r w:rsidRPr="00DF4184">
              <w:t>/api/user</w:t>
            </w:r>
          </w:p>
        </w:tc>
        <w:tc>
          <w:tcPr>
            <w:tcW w:w="4531" w:type="dxa"/>
          </w:tcPr>
          <w:p w14:paraId="153E28A4" w14:textId="6E25D3E1" w:rsidR="00292BDA" w:rsidRPr="00DF4184" w:rsidRDefault="00292BDA" w:rsidP="00DF4184">
            <w:pPr>
              <w:pStyle w:val="binhthuong"/>
              <w:spacing w:before="120" w:after="120"/>
              <w:jc w:val="left"/>
            </w:pPr>
            <w:r w:rsidRPr="00DF4184">
              <w:t>Lấy tất cả người dùng (Admin)</w:t>
            </w:r>
          </w:p>
        </w:tc>
      </w:tr>
      <w:tr w:rsidR="00292BDA" w:rsidRPr="00DF4184" w14:paraId="58C78B37" w14:textId="77777777" w:rsidTr="00DC5F8F">
        <w:tc>
          <w:tcPr>
            <w:tcW w:w="1696" w:type="dxa"/>
          </w:tcPr>
          <w:p w14:paraId="6DBD6C9D" w14:textId="55F2057D" w:rsidR="00292BDA" w:rsidRPr="00DF4184" w:rsidRDefault="00292BDA" w:rsidP="00DF4184">
            <w:pPr>
              <w:pStyle w:val="binhthuong"/>
              <w:spacing w:before="120" w:after="120"/>
            </w:pPr>
            <w:r w:rsidRPr="00DF4184">
              <w:t>PUT</w:t>
            </w:r>
          </w:p>
        </w:tc>
        <w:tc>
          <w:tcPr>
            <w:tcW w:w="2835" w:type="dxa"/>
          </w:tcPr>
          <w:p w14:paraId="16FCA352" w14:textId="19AFCFF2" w:rsidR="00292BDA" w:rsidRPr="00DF4184" w:rsidRDefault="00292BDA" w:rsidP="00DF4184">
            <w:pPr>
              <w:pStyle w:val="binhthuong"/>
              <w:spacing w:before="120" w:after="120"/>
            </w:pPr>
            <w:r w:rsidRPr="00DF4184">
              <w:t>/api/user/:id</w:t>
            </w:r>
          </w:p>
        </w:tc>
        <w:tc>
          <w:tcPr>
            <w:tcW w:w="4531" w:type="dxa"/>
          </w:tcPr>
          <w:p w14:paraId="751243FF" w14:textId="700DE0E8" w:rsidR="00292BDA" w:rsidRPr="00DF4184" w:rsidRDefault="00292BDA" w:rsidP="00DF4184">
            <w:pPr>
              <w:pStyle w:val="binhthuong"/>
              <w:spacing w:before="120" w:after="120"/>
            </w:pPr>
            <w:r w:rsidRPr="00DF4184">
              <w:t>Cập nhật thông tin người dùng</w:t>
            </w:r>
          </w:p>
        </w:tc>
      </w:tr>
      <w:tr w:rsidR="00292BDA" w:rsidRPr="00DF4184" w14:paraId="4BB8EA0D" w14:textId="77777777" w:rsidTr="00DC5F8F">
        <w:tc>
          <w:tcPr>
            <w:tcW w:w="1696" w:type="dxa"/>
          </w:tcPr>
          <w:p w14:paraId="7A34A74D" w14:textId="0FF2B511" w:rsidR="00292BDA" w:rsidRPr="00DF4184" w:rsidRDefault="00292BDA" w:rsidP="00DF4184">
            <w:pPr>
              <w:pStyle w:val="binhthuong"/>
              <w:spacing w:before="120" w:after="120"/>
            </w:pPr>
            <w:r w:rsidRPr="00DF4184">
              <w:t>DELETE</w:t>
            </w:r>
          </w:p>
        </w:tc>
        <w:tc>
          <w:tcPr>
            <w:tcW w:w="2835" w:type="dxa"/>
          </w:tcPr>
          <w:p w14:paraId="51032B82" w14:textId="33BC497D" w:rsidR="00292BDA" w:rsidRPr="00DF4184" w:rsidRDefault="00292BDA" w:rsidP="00DF4184">
            <w:pPr>
              <w:pStyle w:val="binhthuong"/>
              <w:spacing w:before="120" w:after="120"/>
            </w:pPr>
            <w:r w:rsidRPr="00DF4184">
              <w:t>/api/user/multiple</w:t>
            </w:r>
          </w:p>
        </w:tc>
        <w:tc>
          <w:tcPr>
            <w:tcW w:w="4531" w:type="dxa"/>
          </w:tcPr>
          <w:p w14:paraId="01A901DB" w14:textId="4C2CC999" w:rsidR="00292BDA" w:rsidRPr="00DF4184" w:rsidRDefault="00292BDA" w:rsidP="00DF4184">
            <w:pPr>
              <w:pStyle w:val="binhthuong"/>
              <w:spacing w:before="120" w:after="120"/>
            </w:pPr>
            <w:r w:rsidRPr="00DF4184">
              <w:t>Xóa nhiều người dùng</w:t>
            </w:r>
          </w:p>
        </w:tc>
      </w:tr>
    </w:tbl>
    <w:p w14:paraId="75E86AE1" w14:textId="77777777" w:rsidR="00CC3FA8" w:rsidRPr="00DF4184" w:rsidRDefault="00CC3FA8" w:rsidP="00DF4184">
      <w:pPr>
        <w:pStyle w:val="binhthuong"/>
        <w:spacing w:before="120" w:after="120"/>
        <w:rPr>
          <w:b/>
          <w:bCs/>
        </w:rPr>
      </w:pPr>
    </w:p>
    <w:p w14:paraId="48D9496A" w14:textId="7924847A" w:rsidR="00292BDA" w:rsidRPr="00DF4184" w:rsidRDefault="00292BDA" w:rsidP="00DF4184">
      <w:pPr>
        <w:pStyle w:val="binhthuong"/>
        <w:spacing w:before="120" w:after="120"/>
        <w:rPr>
          <w:b/>
          <w:bCs/>
        </w:rPr>
      </w:pPr>
      <w:r w:rsidRPr="00DF4184">
        <w:rPr>
          <w:b/>
          <w:bCs/>
        </w:rPr>
        <w:t>Khóa học:</w:t>
      </w:r>
    </w:p>
    <w:tbl>
      <w:tblPr>
        <w:tblStyle w:val="TableGrid"/>
        <w:tblW w:w="0" w:type="auto"/>
        <w:tblLook w:val="04A0" w:firstRow="1" w:lastRow="0" w:firstColumn="1" w:lastColumn="0" w:noHBand="0" w:noVBand="1"/>
      </w:tblPr>
      <w:tblGrid>
        <w:gridCol w:w="1696"/>
        <w:gridCol w:w="2835"/>
        <w:gridCol w:w="4531"/>
      </w:tblGrid>
      <w:tr w:rsidR="000D75D1" w:rsidRPr="00DF4184" w14:paraId="713EEC70" w14:textId="77777777" w:rsidTr="00DC5F8F">
        <w:tc>
          <w:tcPr>
            <w:tcW w:w="1696" w:type="dxa"/>
          </w:tcPr>
          <w:p w14:paraId="1B08C04B" w14:textId="77777777" w:rsidR="000D75D1" w:rsidRPr="00DF4184" w:rsidRDefault="000D75D1" w:rsidP="00DF4184">
            <w:pPr>
              <w:pStyle w:val="binhthuong"/>
              <w:spacing w:before="120" w:after="120"/>
              <w:jc w:val="center"/>
              <w:rPr>
                <w:b/>
                <w:bCs/>
              </w:rPr>
            </w:pPr>
            <w:r w:rsidRPr="00DF4184">
              <w:rPr>
                <w:b/>
                <w:bCs/>
              </w:rPr>
              <w:t>Method</w:t>
            </w:r>
          </w:p>
        </w:tc>
        <w:tc>
          <w:tcPr>
            <w:tcW w:w="2835" w:type="dxa"/>
          </w:tcPr>
          <w:p w14:paraId="39C5AFD3" w14:textId="77777777" w:rsidR="000D75D1" w:rsidRPr="00DF4184" w:rsidRDefault="000D75D1" w:rsidP="00DF4184">
            <w:pPr>
              <w:pStyle w:val="binhthuong"/>
              <w:spacing w:before="120" w:after="120"/>
              <w:jc w:val="center"/>
              <w:rPr>
                <w:b/>
                <w:bCs/>
              </w:rPr>
            </w:pPr>
            <w:r w:rsidRPr="00DF4184">
              <w:rPr>
                <w:b/>
                <w:bCs/>
              </w:rPr>
              <w:t>Endpoint</w:t>
            </w:r>
          </w:p>
        </w:tc>
        <w:tc>
          <w:tcPr>
            <w:tcW w:w="4531" w:type="dxa"/>
          </w:tcPr>
          <w:p w14:paraId="6FF6FC6E" w14:textId="77777777" w:rsidR="000D75D1" w:rsidRPr="00DF4184" w:rsidRDefault="000D75D1" w:rsidP="00DF4184">
            <w:pPr>
              <w:pStyle w:val="binhthuong"/>
              <w:spacing w:before="120" w:after="120"/>
              <w:jc w:val="center"/>
              <w:rPr>
                <w:b/>
                <w:bCs/>
              </w:rPr>
            </w:pPr>
            <w:r w:rsidRPr="00DF4184">
              <w:rPr>
                <w:b/>
                <w:bCs/>
              </w:rPr>
              <w:t>Mô tả</w:t>
            </w:r>
          </w:p>
        </w:tc>
      </w:tr>
      <w:tr w:rsidR="000D75D1" w:rsidRPr="00DF4184" w14:paraId="586E528D" w14:textId="77777777" w:rsidTr="00DC5F8F">
        <w:tc>
          <w:tcPr>
            <w:tcW w:w="1696" w:type="dxa"/>
          </w:tcPr>
          <w:p w14:paraId="160174DC" w14:textId="5435D292" w:rsidR="000D75D1" w:rsidRPr="00DF4184" w:rsidRDefault="000D75D1" w:rsidP="00DF4184">
            <w:pPr>
              <w:pStyle w:val="binhthuong"/>
              <w:spacing w:before="120" w:after="120"/>
            </w:pPr>
            <w:r w:rsidRPr="00DF4184">
              <w:t>GET</w:t>
            </w:r>
          </w:p>
        </w:tc>
        <w:tc>
          <w:tcPr>
            <w:tcW w:w="2835" w:type="dxa"/>
          </w:tcPr>
          <w:p w14:paraId="50ECCC40" w14:textId="59E9A7E3" w:rsidR="000D75D1" w:rsidRPr="00DF4184" w:rsidRDefault="000D75D1" w:rsidP="00DF4184">
            <w:pPr>
              <w:pStyle w:val="binhthuong"/>
              <w:spacing w:before="120" w:after="120"/>
            </w:pPr>
            <w:r w:rsidRPr="00DF4184">
              <w:t>/api/course</w:t>
            </w:r>
          </w:p>
        </w:tc>
        <w:tc>
          <w:tcPr>
            <w:tcW w:w="4531" w:type="dxa"/>
          </w:tcPr>
          <w:p w14:paraId="27649329" w14:textId="26C0D942" w:rsidR="000D75D1" w:rsidRPr="00DF4184" w:rsidRDefault="000D75D1" w:rsidP="00DF4184">
            <w:pPr>
              <w:pStyle w:val="binhthuong"/>
              <w:spacing w:before="120" w:after="120"/>
              <w:jc w:val="left"/>
            </w:pPr>
            <w:r w:rsidRPr="00DF4184">
              <w:t>Lấy danh sách tất cả khóa học</w:t>
            </w:r>
          </w:p>
        </w:tc>
      </w:tr>
      <w:tr w:rsidR="000D75D1" w:rsidRPr="00DF4184" w14:paraId="160D9ADE" w14:textId="77777777" w:rsidTr="00DC5F8F">
        <w:tc>
          <w:tcPr>
            <w:tcW w:w="1696" w:type="dxa"/>
          </w:tcPr>
          <w:p w14:paraId="2ED2C416" w14:textId="375D3D4B" w:rsidR="000D75D1" w:rsidRPr="00DF4184" w:rsidRDefault="000D75D1" w:rsidP="00DF4184">
            <w:pPr>
              <w:pStyle w:val="binhthuong"/>
              <w:spacing w:before="120" w:after="120"/>
            </w:pPr>
            <w:r w:rsidRPr="00DF4184">
              <w:t>POST</w:t>
            </w:r>
          </w:p>
        </w:tc>
        <w:tc>
          <w:tcPr>
            <w:tcW w:w="2835" w:type="dxa"/>
          </w:tcPr>
          <w:p w14:paraId="66B93C88" w14:textId="7D2B5DE2" w:rsidR="000D75D1" w:rsidRPr="00DF4184" w:rsidRDefault="000D75D1" w:rsidP="00DF4184">
            <w:pPr>
              <w:pStyle w:val="binhthuong"/>
              <w:spacing w:before="120" w:after="120"/>
            </w:pPr>
            <w:r w:rsidRPr="00DF4184">
              <w:t>/api/course</w:t>
            </w:r>
          </w:p>
        </w:tc>
        <w:tc>
          <w:tcPr>
            <w:tcW w:w="4531" w:type="dxa"/>
          </w:tcPr>
          <w:p w14:paraId="6B54249D" w14:textId="1CB6C070" w:rsidR="000D75D1" w:rsidRPr="00DF4184" w:rsidRDefault="000D75D1" w:rsidP="00DF4184">
            <w:pPr>
              <w:pStyle w:val="binhthuong"/>
              <w:spacing w:before="120" w:after="120"/>
              <w:jc w:val="left"/>
            </w:pPr>
            <w:r w:rsidRPr="00DF4184">
              <w:t>Tạo mới khóa học</w:t>
            </w:r>
          </w:p>
        </w:tc>
      </w:tr>
      <w:tr w:rsidR="000D75D1" w:rsidRPr="00DF4184" w14:paraId="520CA2B8" w14:textId="77777777" w:rsidTr="00DC5F8F">
        <w:tc>
          <w:tcPr>
            <w:tcW w:w="1696" w:type="dxa"/>
          </w:tcPr>
          <w:p w14:paraId="1B61D014" w14:textId="3019A451" w:rsidR="000D75D1" w:rsidRPr="00DF4184" w:rsidRDefault="000D75D1" w:rsidP="00DF4184">
            <w:pPr>
              <w:pStyle w:val="binhthuong"/>
              <w:spacing w:before="120" w:after="120"/>
            </w:pPr>
            <w:r w:rsidRPr="00DF4184">
              <w:t>PUT</w:t>
            </w:r>
          </w:p>
        </w:tc>
        <w:tc>
          <w:tcPr>
            <w:tcW w:w="2835" w:type="dxa"/>
          </w:tcPr>
          <w:p w14:paraId="1278557A" w14:textId="28E62E24" w:rsidR="000D75D1" w:rsidRPr="00DF4184" w:rsidRDefault="000D75D1" w:rsidP="00DF4184">
            <w:pPr>
              <w:pStyle w:val="binhthuong"/>
              <w:spacing w:before="120" w:after="120"/>
            </w:pPr>
            <w:r w:rsidRPr="00DF4184">
              <w:t>/api/course/:id</w:t>
            </w:r>
          </w:p>
        </w:tc>
        <w:tc>
          <w:tcPr>
            <w:tcW w:w="4531" w:type="dxa"/>
          </w:tcPr>
          <w:p w14:paraId="2D73E45E" w14:textId="7717C42A" w:rsidR="000D75D1" w:rsidRPr="00DF4184" w:rsidRDefault="000D75D1" w:rsidP="00DF4184">
            <w:pPr>
              <w:pStyle w:val="binhthuong"/>
              <w:spacing w:before="120" w:after="120"/>
            </w:pPr>
            <w:r w:rsidRPr="00DF4184">
              <w:t>Cập nhật khóa học</w:t>
            </w:r>
          </w:p>
        </w:tc>
      </w:tr>
      <w:tr w:rsidR="000D75D1" w:rsidRPr="00DF4184" w14:paraId="76C59369" w14:textId="77777777" w:rsidTr="00DC5F8F">
        <w:tc>
          <w:tcPr>
            <w:tcW w:w="1696" w:type="dxa"/>
          </w:tcPr>
          <w:p w14:paraId="49CB4C01" w14:textId="0B082BC2" w:rsidR="000D75D1" w:rsidRPr="00DF4184" w:rsidRDefault="000D75D1" w:rsidP="00DF4184">
            <w:pPr>
              <w:pStyle w:val="binhthuong"/>
              <w:spacing w:before="120" w:after="120"/>
            </w:pPr>
            <w:r w:rsidRPr="00DF4184">
              <w:t>DELETE</w:t>
            </w:r>
          </w:p>
        </w:tc>
        <w:tc>
          <w:tcPr>
            <w:tcW w:w="2835" w:type="dxa"/>
          </w:tcPr>
          <w:p w14:paraId="172F9011" w14:textId="450BBE90" w:rsidR="000D75D1" w:rsidRPr="00DF4184" w:rsidRDefault="000D75D1" w:rsidP="00DF4184">
            <w:pPr>
              <w:pStyle w:val="binhthuong"/>
              <w:spacing w:before="120" w:after="120"/>
            </w:pPr>
            <w:r w:rsidRPr="00DF4184">
              <w:t>/api/course/:id</w:t>
            </w:r>
          </w:p>
        </w:tc>
        <w:tc>
          <w:tcPr>
            <w:tcW w:w="4531" w:type="dxa"/>
          </w:tcPr>
          <w:p w14:paraId="16B69D84" w14:textId="32D385A1" w:rsidR="000D75D1" w:rsidRPr="00DF4184" w:rsidRDefault="000D75D1" w:rsidP="00DF4184">
            <w:pPr>
              <w:pStyle w:val="binhthuong"/>
              <w:spacing w:before="120" w:after="120"/>
            </w:pPr>
            <w:r w:rsidRPr="00DF4184">
              <w:t>Xóa khóa học</w:t>
            </w:r>
          </w:p>
        </w:tc>
      </w:tr>
    </w:tbl>
    <w:p w14:paraId="2A9283BD" w14:textId="77777777" w:rsidR="00292BDA" w:rsidRPr="00DF4184" w:rsidRDefault="00292BDA" w:rsidP="00DF4184">
      <w:pPr>
        <w:pStyle w:val="binhthuong"/>
        <w:spacing w:before="120" w:after="120"/>
        <w:rPr>
          <w:b/>
          <w:bCs/>
        </w:rPr>
      </w:pPr>
    </w:p>
    <w:p w14:paraId="5BB9BEAF" w14:textId="7281CAFB" w:rsidR="000D75D1" w:rsidRPr="00DF4184" w:rsidRDefault="000D75D1" w:rsidP="00DF4184">
      <w:pPr>
        <w:pStyle w:val="binhthuong"/>
        <w:spacing w:before="120" w:after="120"/>
        <w:rPr>
          <w:b/>
          <w:bCs/>
        </w:rPr>
      </w:pPr>
      <w:r w:rsidRPr="00DF4184">
        <w:rPr>
          <w:b/>
          <w:bCs/>
        </w:rPr>
        <w:t>Ngôn ngữ:</w:t>
      </w:r>
    </w:p>
    <w:tbl>
      <w:tblPr>
        <w:tblStyle w:val="TableGrid"/>
        <w:tblW w:w="0" w:type="auto"/>
        <w:tblLook w:val="04A0" w:firstRow="1" w:lastRow="0" w:firstColumn="1" w:lastColumn="0" w:noHBand="0" w:noVBand="1"/>
      </w:tblPr>
      <w:tblGrid>
        <w:gridCol w:w="1696"/>
        <w:gridCol w:w="2835"/>
        <w:gridCol w:w="4531"/>
      </w:tblGrid>
      <w:tr w:rsidR="000D75D1" w:rsidRPr="00DF4184" w14:paraId="635EEF57" w14:textId="77777777" w:rsidTr="00DC5F8F">
        <w:tc>
          <w:tcPr>
            <w:tcW w:w="1696" w:type="dxa"/>
          </w:tcPr>
          <w:p w14:paraId="112E292C" w14:textId="77777777" w:rsidR="000D75D1" w:rsidRPr="00DF4184" w:rsidRDefault="000D75D1" w:rsidP="00DF4184">
            <w:pPr>
              <w:pStyle w:val="binhthuong"/>
              <w:spacing w:before="120" w:after="120"/>
              <w:jc w:val="center"/>
              <w:rPr>
                <w:b/>
                <w:bCs/>
              </w:rPr>
            </w:pPr>
            <w:r w:rsidRPr="00DF4184">
              <w:rPr>
                <w:b/>
                <w:bCs/>
              </w:rPr>
              <w:lastRenderedPageBreak/>
              <w:t>Method</w:t>
            </w:r>
          </w:p>
        </w:tc>
        <w:tc>
          <w:tcPr>
            <w:tcW w:w="2835" w:type="dxa"/>
          </w:tcPr>
          <w:p w14:paraId="32EE3B8D" w14:textId="77777777" w:rsidR="000D75D1" w:rsidRPr="00DF4184" w:rsidRDefault="000D75D1" w:rsidP="00DF4184">
            <w:pPr>
              <w:pStyle w:val="binhthuong"/>
              <w:spacing w:before="120" w:after="120"/>
              <w:jc w:val="center"/>
              <w:rPr>
                <w:b/>
                <w:bCs/>
              </w:rPr>
            </w:pPr>
            <w:r w:rsidRPr="00DF4184">
              <w:rPr>
                <w:b/>
                <w:bCs/>
              </w:rPr>
              <w:t>Endpoint</w:t>
            </w:r>
          </w:p>
        </w:tc>
        <w:tc>
          <w:tcPr>
            <w:tcW w:w="4531" w:type="dxa"/>
          </w:tcPr>
          <w:p w14:paraId="786F5D65" w14:textId="77777777" w:rsidR="000D75D1" w:rsidRPr="00DF4184" w:rsidRDefault="000D75D1" w:rsidP="00DF4184">
            <w:pPr>
              <w:pStyle w:val="binhthuong"/>
              <w:spacing w:before="120" w:after="120"/>
              <w:jc w:val="center"/>
              <w:rPr>
                <w:b/>
                <w:bCs/>
              </w:rPr>
            </w:pPr>
            <w:r w:rsidRPr="00DF4184">
              <w:rPr>
                <w:b/>
                <w:bCs/>
              </w:rPr>
              <w:t>Mô tả</w:t>
            </w:r>
          </w:p>
        </w:tc>
      </w:tr>
      <w:tr w:rsidR="000D75D1" w:rsidRPr="00DF4184" w14:paraId="0D0F0AD6" w14:textId="77777777" w:rsidTr="00DC5F8F">
        <w:tc>
          <w:tcPr>
            <w:tcW w:w="1696" w:type="dxa"/>
          </w:tcPr>
          <w:p w14:paraId="4C10BBFD" w14:textId="77777777" w:rsidR="000D75D1" w:rsidRPr="00DF4184" w:rsidRDefault="000D75D1" w:rsidP="00DF4184">
            <w:pPr>
              <w:pStyle w:val="binhthuong"/>
              <w:spacing w:before="120" w:after="120"/>
            </w:pPr>
            <w:r w:rsidRPr="00DF4184">
              <w:t>GET</w:t>
            </w:r>
          </w:p>
        </w:tc>
        <w:tc>
          <w:tcPr>
            <w:tcW w:w="2835" w:type="dxa"/>
          </w:tcPr>
          <w:p w14:paraId="3908BB84" w14:textId="5C93C0EC" w:rsidR="000D75D1" w:rsidRPr="00DF4184" w:rsidRDefault="000D75D1" w:rsidP="00DF4184">
            <w:pPr>
              <w:pStyle w:val="binhthuong"/>
              <w:spacing w:before="120" w:after="120"/>
            </w:pPr>
            <w:r w:rsidRPr="00DF4184">
              <w:t>/api/language</w:t>
            </w:r>
          </w:p>
        </w:tc>
        <w:tc>
          <w:tcPr>
            <w:tcW w:w="4531" w:type="dxa"/>
          </w:tcPr>
          <w:p w14:paraId="1F0E924B" w14:textId="6445A92B" w:rsidR="000D75D1" w:rsidRPr="00DF4184" w:rsidRDefault="000D75D1" w:rsidP="00DF4184">
            <w:pPr>
              <w:pStyle w:val="binhthuong"/>
              <w:spacing w:before="120" w:after="120"/>
              <w:jc w:val="left"/>
            </w:pPr>
            <w:r w:rsidRPr="00DF4184">
              <w:t>Lấy danh sách tất cả ngôn ngữ</w:t>
            </w:r>
          </w:p>
        </w:tc>
      </w:tr>
      <w:tr w:rsidR="000D75D1" w:rsidRPr="00DF4184" w14:paraId="6D244F24" w14:textId="77777777" w:rsidTr="00DC5F8F">
        <w:tc>
          <w:tcPr>
            <w:tcW w:w="1696" w:type="dxa"/>
          </w:tcPr>
          <w:p w14:paraId="151F6114" w14:textId="77777777" w:rsidR="000D75D1" w:rsidRPr="00DF4184" w:rsidRDefault="000D75D1" w:rsidP="00DF4184">
            <w:pPr>
              <w:pStyle w:val="binhthuong"/>
              <w:spacing w:before="120" w:after="120"/>
            </w:pPr>
            <w:r w:rsidRPr="00DF4184">
              <w:t>POST</w:t>
            </w:r>
          </w:p>
        </w:tc>
        <w:tc>
          <w:tcPr>
            <w:tcW w:w="2835" w:type="dxa"/>
          </w:tcPr>
          <w:p w14:paraId="6FDBEB9E" w14:textId="4D1EC5EE" w:rsidR="000D75D1" w:rsidRPr="00DF4184" w:rsidRDefault="000D75D1" w:rsidP="00DF4184">
            <w:pPr>
              <w:pStyle w:val="binhthuong"/>
              <w:spacing w:before="120" w:after="120"/>
            </w:pPr>
            <w:r w:rsidRPr="00DF4184">
              <w:t>/api/language/add</w:t>
            </w:r>
          </w:p>
        </w:tc>
        <w:tc>
          <w:tcPr>
            <w:tcW w:w="4531" w:type="dxa"/>
          </w:tcPr>
          <w:p w14:paraId="62EB04CE" w14:textId="7AEA69F0" w:rsidR="000D75D1" w:rsidRPr="00DF4184" w:rsidRDefault="000D75D1" w:rsidP="00DF4184">
            <w:pPr>
              <w:pStyle w:val="binhthuong"/>
              <w:spacing w:before="120" w:after="120"/>
              <w:jc w:val="left"/>
            </w:pPr>
            <w:r w:rsidRPr="00DF4184">
              <w:t>Thêm ngôn ngữ mới</w:t>
            </w:r>
          </w:p>
        </w:tc>
      </w:tr>
      <w:tr w:rsidR="000D75D1" w:rsidRPr="00DF4184" w14:paraId="32863475" w14:textId="77777777" w:rsidTr="00DC5F8F">
        <w:tc>
          <w:tcPr>
            <w:tcW w:w="1696" w:type="dxa"/>
          </w:tcPr>
          <w:p w14:paraId="24FCFF08" w14:textId="77777777" w:rsidR="000D75D1" w:rsidRPr="00DF4184" w:rsidRDefault="000D75D1" w:rsidP="00DF4184">
            <w:pPr>
              <w:pStyle w:val="binhthuong"/>
              <w:spacing w:before="120" w:after="120"/>
            </w:pPr>
            <w:r w:rsidRPr="00DF4184">
              <w:t>PUT</w:t>
            </w:r>
          </w:p>
        </w:tc>
        <w:tc>
          <w:tcPr>
            <w:tcW w:w="2835" w:type="dxa"/>
          </w:tcPr>
          <w:p w14:paraId="18D09F90" w14:textId="79853A8B" w:rsidR="000D75D1" w:rsidRPr="00DF4184" w:rsidRDefault="000D75D1" w:rsidP="00DF4184">
            <w:pPr>
              <w:pStyle w:val="binhthuong"/>
              <w:spacing w:before="120" w:after="120"/>
            </w:pPr>
            <w:r w:rsidRPr="00DF4184">
              <w:t>/api/language/:id</w:t>
            </w:r>
          </w:p>
        </w:tc>
        <w:tc>
          <w:tcPr>
            <w:tcW w:w="4531" w:type="dxa"/>
          </w:tcPr>
          <w:p w14:paraId="16861FFF" w14:textId="7E54DB1D" w:rsidR="000D75D1" w:rsidRPr="00DF4184" w:rsidRDefault="000D75D1" w:rsidP="00DF4184">
            <w:pPr>
              <w:pStyle w:val="binhthuong"/>
              <w:spacing w:before="120" w:after="120"/>
            </w:pPr>
            <w:r w:rsidRPr="00DF4184">
              <w:t>Cập nhật ngôn ngữ</w:t>
            </w:r>
          </w:p>
        </w:tc>
      </w:tr>
      <w:tr w:rsidR="000D75D1" w:rsidRPr="00DF4184" w14:paraId="4FB84089" w14:textId="77777777" w:rsidTr="00DC5F8F">
        <w:tc>
          <w:tcPr>
            <w:tcW w:w="1696" w:type="dxa"/>
          </w:tcPr>
          <w:p w14:paraId="61973688" w14:textId="77777777" w:rsidR="000D75D1" w:rsidRPr="00DF4184" w:rsidRDefault="000D75D1" w:rsidP="00DF4184">
            <w:pPr>
              <w:pStyle w:val="binhthuong"/>
              <w:spacing w:before="120" w:after="120"/>
            </w:pPr>
            <w:r w:rsidRPr="00DF4184">
              <w:t>DELETE</w:t>
            </w:r>
          </w:p>
        </w:tc>
        <w:tc>
          <w:tcPr>
            <w:tcW w:w="2835" w:type="dxa"/>
          </w:tcPr>
          <w:p w14:paraId="0113EAEF" w14:textId="53B24B9C" w:rsidR="000D75D1" w:rsidRPr="00DF4184" w:rsidRDefault="000D75D1" w:rsidP="00DF4184">
            <w:pPr>
              <w:pStyle w:val="binhthuong"/>
              <w:spacing w:before="120" w:after="120"/>
            </w:pPr>
            <w:r w:rsidRPr="00DF4184">
              <w:t>/api/language/multiple</w:t>
            </w:r>
          </w:p>
        </w:tc>
        <w:tc>
          <w:tcPr>
            <w:tcW w:w="4531" w:type="dxa"/>
          </w:tcPr>
          <w:p w14:paraId="74287909" w14:textId="6FF9380A" w:rsidR="000D75D1" w:rsidRPr="00DF4184" w:rsidRDefault="000D75D1" w:rsidP="00DF4184">
            <w:pPr>
              <w:pStyle w:val="binhthuong"/>
              <w:spacing w:before="120" w:after="120"/>
            </w:pPr>
            <w:r w:rsidRPr="00DF4184">
              <w:t>Xóa nhiều ngôn ngữ</w:t>
            </w:r>
          </w:p>
        </w:tc>
      </w:tr>
    </w:tbl>
    <w:p w14:paraId="6E215E5E" w14:textId="77777777" w:rsidR="000D75D1" w:rsidRPr="00DF4184" w:rsidRDefault="000D75D1" w:rsidP="00DF4184">
      <w:pPr>
        <w:pStyle w:val="binhthuong"/>
        <w:spacing w:before="120" w:after="120"/>
        <w:rPr>
          <w:b/>
          <w:bCs/>
        </w:rPr>
      </w:pPr>
    </w:p>
    <w:p w14:paraId="11E20A86" w14:textId="1B03DE03" w:rsidR="000D75D1" w:rsidRPr="00DF4184" w:rsidRDefault="000D75D1" w:rsidP="00DF4184">
      <w:pPr>
        <w:pStyle w:val="binhthuong"/>
        <w:spacing w:before="120" w:after="120"/>
        <w:rPr>
          <w:b/>
          <w:bCs/>
        </w:rPr>
      </w:pPr>
      <w:r w:rsidRPr="00DF4184">
        <w:rPr>
          <w:b/>
          <w:bCs/>
        </w:rPr>
        <w:t>Trình độ ngôn ngữ:</w:t>
      </w:r>
    </w:p>
    <w:tbl>
      <w:tblPr>
        <w:tblStyle w:val="TableGrid"/>
        <w:tblW w:w="0" w:type="auto"/>
        <w:tblLook w:val="04A0" w:firstRow="1" w:lastRow="0" w:firstColumn="1" w:lastColumn="0" w:noHBand="0" w:noVBand="1"/>
      </w:tblPr>
      <w:tblGrid>
        <w:gridCol w:w="1696"/>
        <w:gridCol w:w="3061"/>
        <w:gridCol w:w="4305"/>
      </w:tblGrid>
      <w:tr w:rsidR="000D75D1" w:rsidRPr="00DF4184" w14:paraId="71DE018B" w14:textId="77777777" w:rsidTr="00DC5F8F">
        <w:tc>
          <w:tcPr>
            <w:tcW w:w="1696" w:type="dxa"/>
          </w:tcPr>
          <w:p w14:paraId="26790FD8" w14:textId="77777777" w:rsidR="000D75D1" w:rsidRPr="00DF4184" w:rsidRDefault="000D75D1" w:rsidP="00DF4184">
            <w:pPr>
              <w:pStyle w:val="binhthuong"/>
              <w:spacing w:before="120" w:after="120"/>
              <w:jc w:val="center"/>
              <w:rPr>
                <w:b/>
                <w:bCs/>
              </w:rPr>
            </w:pPr>
            <w:r w:rsidRPr="00DF4184">
              <w:rPr>
                <w:b/>
                <w:bCs/>
              </w:rPr>
              <w:t>Method</w:t>
            </w:r>
          </w:p>
        </w:tc>
        <w:tc>
          <w:tcPr>
            <w:tcW w:w="3058" w:type="dxa"/>
          </w:tcPr>
          <w:p w14:paraId="0D6197AE" w14:textId="77777777" w:rsidR="000D75D1" w:rsidRPr="00DF4184" w:rsidRDefault="000D75D1" w:rsidP="00DF4184">
            <w:pPr>
              <w:pStyle w:val="binhthuong"/>
              <w:spacing w:before="120" w:after="120"/>
              <w:jc w:val="center"/>
              <w:rPr>
                <w:b/>
                <w:bCs/>
              </w:rPr>
            </w:pPr>
            <w:r w:rsidRPr="00DF4184">
              <w:rPr>
                <w:b/>
                <w:bCs/>
              </w:rPr>
              <w:t>Endpoint</w:t>
            </w:r>
          </w:p>
        </w:tc>
        <w:tc>
          <w:tcPr>
            <w:tcW w:w="4308" w:type="dxa"/>
          </w:tcPr>
          <w:p w14:paraId="7404A940" w14:textId="77777777" w:rsidR="000D75D1" w:rsidRPr="00DF4184" w:rsidRDefault="000D75D1" w:rsidP="00DF4184">
            <w:pPr>
              <w:pStyle w:val="binhthuong"/>
              <w:spacing w:before="120" w:after="120"/>
              <w:jc w:val="center"/>
              <w:rPr>
                <w:b/>
                <w:bCs/>
              </w:rPr>
            </w:pPr>
            <w:r w:rsidRPr="00DF4184">
              <w:rPr>
                <w:b/>
                <w:bCs/>
              </w:rPr>
              <w:t>Mô tả</w:t>
            </w:r>
          </w:p>
        </w:tc>
      </w:tr>
      <w:tr w:rsidR="000D75D1" w:rsidRPr="00DF4184" w14:paraId="43F0E475" w14:textId="77777777" w:rsidTr="00DC5F8F">
        <w:tc>
          <w:tcPr>
            <w:tcW w:w="1696" w:type="dxa"/>
          </w:tcPr>
          <w:p w14:paraId="6CEE3717" w14:textId="77777777" w:rsidR="000D75D1" w:rsidRPr="00DF4184" w:rsidRDefault="000D75D1" w:rsidP="00DF4184">
            <w:pPr>
              <w:pStyle w:val="binhthuong"/>
              <w:spacing w:before="120" w:after="120"/>
            </w:pPr>
            <w:r w:rsidRPr="00DF4184">
              <w:t>GET</w:t>
            </w:r>
          </w:p>
        </w:tc>
        <w:tc>
          <w:tcPr>
            <w:tcW w:w="3058" w:type="dxa"/>
          </w:tcPr>
          <w:p w14:paraId="09C46877" w14:textId="272AC43A" w:rsidR="000D75D1" w:rsidRPr="00DF4184" w:rsidRDefault="000D75D1" w:rsidP="00DF4184">
            <w:pPr>
              <w:pStyle w:val="binhthuong"/>
              <w:spacing w:before="120" w:after="120"/>
            </w:pPr>
            <w:r w:rsidRPr="00DF4184">
              <w:t>/api/languagelevel</w:t>
            </w:r>
          </w:p>
        </w:tc>
        <w:tc>
          <w:tcPr>
            <w:tcW w:w="4308" w:type="dxa"/>
          </w:tcPr>
          <w:p w14:paraId="4EE8617D" w14:textId="24FB5A1C" w:rsidR="000D75D1" w:rsidRPr="00DF4184" w:rsidRDefault="000D75D1" w:rsidP="00DF4184">
            <w:pPr>
              <w:pStyle w:val="binhthuong"/>
              <w:spacing w:before="120" w:after="120"/>
              <w:jc w:val="left"/>
            </w:pPr>
            <w:r w:rsidRPr="00DF4184">
              <w:t>Lấy tất cả trình độ</w:t>
            </w:r>
          </w:p>
        </w:tc>
      </w:tr>
      <w:tr w:rsidR="000D75D1" w:rsidRPr="00DF4184" w14:paraId="2F34239D" w14:textId="77777777" w:rsidTr="00DC5F8F">
        <w:tc>
          <w:tcPr>
            <w:tcW w:w="1696" w:type="dxa"/>
          </w:tcPr>
          <w:p w14:paraId="0B793380" w14:textId="77777777" w:rsidR="000D75D1" w:rsidRPr="00DF4184" w:rsidRDefault="000D75D1" w:rsidP="00DF4184">
            <w:pPr>
              <w:pStyle w:val="binhthuong"/>
              <w:spacing w:before="120" w:after="120"/>
            </w:pPr>
            <w:r w:rsidRPr="00DF4184">
              <w:t>POST</w:t>
            </w:r>
          </w:p>
        </w:tc>
        <w:tc>
          <w:tcPr>
            <w:tcW w:w="3058" w:type="dxa"/>
          </w:tcPr>
          <w:p w14:paraId="43B9648E" w14:textId="41F5346F" w:rsidR="000D75D1" w:rsidRPr="00DF4184" w:rsidRDefault="000D75D1" w:rsidP="00DF4184">
            <w:pPr>
              <w:pStyle w:val="binhthuong"/>
              <w:spacing w:before="120" w:after="120"/>
            </w:pPr>
            <w:r w:rsidRPr="00DF4184">
              <w:t>/api/languagelevel/add</w:t>
            </w:r>
          </w:p>
        </w:tc>
        <w:tc>
          <w:tcPr>
            <w:tcW w:w="4308" w:type="dxa"/>
          </w:tcPr>
          <w:p w14:paraId="3A537820" w14:textId="7DD8A6B7" w:rsidR="000D75D1" w:rsidRPr="00DF4184" w:rsidRDefault="000D75D1" w:rsidP="00DF4184">
            <w:pPr>
              <w:pStyle w:val="binhthuong"/>
              <w:spacing w:before="120" w:after="120"/>
              <w:jc w:val="left"/>
            </w:pPr>
            <w:r w:rsidRPr="00DF4184">
              <w:t>Thêm trình độ mới</w:t>
            </w:r>
          </w:p>
        </w:tc>
      </w:tr>
      <w:tr w:rsidR="000D75D1" w:rsidRPr="00DF4184" w14:paraId="52531F8C" w14:textId="77777777" w:rsidTr="00DC5F8F">
        <w:tc>
          <w:tcPr>
            <w:tcW w:w="1696" w:type="dxa"/>
          </w:tcPr>
          <w:p w14:paraId="7E471C84" w14:textId="77777777" w:rsidR="000D75D1" w:rsidRPr="00DF4184" w:rsidRDefault="000D75D1" w:rsidP="00DF4184">
            <w:pPr>
              <w:pStyle w:val="binhthuong"/>
              <w:spacing w:before="120" w:after="120"/>
            </w:pPr>
            <w:r w:rsidRPr="00DF4184">
              <w:t>PUT</w:t>
            </w:r>
          </w:p>
        </w:tc>
        <w:tc>
          <w:tcPr>
            <w:tcW w:w="3058" w:type="dxa"/>
          </w:tcPr>
          <w:p w14:paraId="091DF608" w14:textId="0379C7EC" w:rsidR="000D75D1" w:rsidRPr="00DF4184" w:rsidRDefault="000D75D1" w:rsidP="00DF4184">
            <w:pPr>
              <w:pStyle w:val="binhthuong"/>
              <w:spacing w:before="120" w:after="120"/>
            </w:pPr>
            <w:r w:rsidRPr="00DF4184">
              <w:t>/api/languagelevel/:id</w:t>
            </w:r>
          </w:p>
        </w:tc>
        <w:tc>
          <w:tcPr>
            <w:tcW w:w="4308" w:type="dxa"/>
          </w:tcPr>
          <w:p w14:paraId="5D7450F8" w14:textId="30ACA21A" w:rsidR="000D75D1" w:rsidRPr="00DF4184" w:rsidRDefault="000D75D1" w:rsidP="00DF4184">
            <w:pPr>
              <w:pStyle w:val="binhthuong"/>
              <w:spacing w:before="120" w:after="120"/>
            </w:pPr>
            <w:r w:rsidRPr="00DF4184">
              <w:t>Cập nhật trình độ</w:t>
            </w:r>
          </w:p>
        </w:tc>
      </w:tr>
      <w:tr w:rsidR="000D75D1" w:rsidRPr="00DF4184" w14:paraId="23EF2404" w14:textId="77777777" w:rsidTr="00DC5F8F">
        <w:tc>
          <w:tcPr>
            <w:tcW w:w="1696" w:type="dxa"/>
          </w:tcPr>
          <w:p w14:paraId="59EE1573" w14:textId="77777777" w:rsidR="000D75D1" w:rsidRPr="00DF4184" w:rsidRDefault="000D75D1" w:rsidP="00DF4184">
            <w:pPr>
              <w:pStyle w:val="binhthuong"/>
              <w:spacing w:before="120" w:after="120"/>
            </w:pPr>
            <w:r w:rsidRPr="00DF4184">
              <w:t>DELETE</w:t>
            </w:r>
          </w:p>
        </w:tc>
        <w:tc>
          <w:tcPr>
            <w:tcW w:w="3058" w:type="dxa"/>
          </w:tcPr>
          <w:p w14:paraId="1DB9C395" w14:textId="0F794821" w:rsidR="000D75D1" w:rsidRPr="00DF4184" w:rsidRDefault="000D75D1" w:rsidP="00DF4184">
            <w:pPr>
              <w:pStyle w:val="binhthuong"/>
              <w:spacing w:before="120" w:after="120"/>
            </w:pPr>
            <w:r w:rsidRPr="00DF4184">
              <w:t>/api/languagelevel/multiple</w:t>
            </w:r>
          </w:p>
        </w:tc>
        <w:tc>
          <w:tcPr>
            <w:tcW w:w="4308" w:type="dxa"/>
          </w:tcPr>
          <w:p w14:paraId="7A90E6B2" w14:textId="265095B4" w:rsidR="000D75D1" w:rsidRPr="00DF4184" w:rsidRDefault="000D75D1" w:rsidP="00DF4184">
            <w:pPr>
              <w:pStyle w:val="binhthuong"/>
              <w:spacing w:before="120" w:after="120"/>
            </w:pPr>
            <w:r w:rsidRPr="00DF4184">
              <w:t>Xóa nhiều trình độ</w:t>
            </w:r>
          </w:p>
        </w:tc>
      </w:tr>
    </w:tbl>
    <w:p w14:paraId="17F7EBC5" w14:textId="77777777" w:rsidR="000D75D1" w:rsidRPr="00DF4184" w:rsidRDefault="000D75D1" w:rsidP="00DF4184">
      <w:pPr>
        <w:pStyle w:val="binhthuong"/>
        <w:spacing w:before="120" w:after="120"/>
        <w:rPr>
          <w:b/>
          <w:bCs/>
        </w:rPr>
      </w:pPr>
    </w:p>
    <w:p w14:paraId="0A55CB14" w14:textId="6795E7E9" w:rsidR="000D75D1" w:rsidRPr="00DF4184" w:rsidRDefault="000D75D1" w:rsidP="00DF4184">
      <w:pPr>
        <w:pStyle w:val="binhthuong"/>
        <w:spacing w:before="120" w:after="120"/>
        <w:rPr>
          <w:b/>
          <w:bCs/>
        </w:rPr>
      </w:pPr>
      <w:r w:rsidRPr="00DF4184">
        <w:rPr>
          <w:b/>
          <w:bCs/>
        </w:rPr>
        <w:t>Giảng viên:</w:t>
      </w:r>
    </w:p>
    <w:tbl>
      <w:tblPr>
        <w:tblStyle w:val="TableGrid"/>
        <w:tblW w:w="0" w:type="auto"/>
        <w:tblLook w:val="04A0" w:firstRow="1" w:lastRow="0" w:firstColumn="1" w:lastColumn="0" w:noHBand="0" w:noVBand="1"/>
      </w:tblPr>
      <w:tblGrid>
        <w:gridCol w:w="1696"/>
        <w:gridCol w:w="2835"/>
        <w:gridCol w:w="4531"/>
      </w:tblGrid>
      <w:tr w:rsidR="000D75D1" w:rsidRPr="00DF4184" w14:paraId="509E5835" w14:textId="77777777" w:rsidTr="00DC5F8F">
        <w:tc>
          <w:tcPr>
            <w:tcW w:w="1696" w:type="dxa"/>
          </w:tcPr>
          <w:p w14:paraId="3EB924E8" w14:textId="77777777" w:rsidR="000D75D1" w:rsidRPr="00DF4184" w:rsidRDefault="000D75D1" w:rsidP="00DF4184">
            <w:pPr>
              <w:pStyle w:val="binhthuong"/>
              <w:spacing w:before="120" w:after="120"/>
              <w:jc w:val="center"/>
              <w:rPr>
                <w:b/>
                <w:bCs/>
              </w:rPr>
            </w:pPr>
            <w:r w:rsidRPr="00DF4184">
              <w:rPr>
                <w:b/>
                <w:bCs/>
              </w:rPr>
              <w:t>Method</w:t>
            </w:r>
          </w:p>
        </w:tc>
        <w:tc>
          <w:tcPr>
            <w:tcW w:w="2835" w:type="dxa"/>
          </w:tcPr>
          <w:p w14:paraId="5FC9A887" w14:textId="77777777" w:rsidR="000D75D1" w:rsidRPr="00DF4184" w:rsidRDefault="000D75D1" w:rsidP="00DF4184">
            <w:pPr>
              <w:pStyle w:val="binhthuong"/>
              <w:spacing w:before="120" w:after="120"/>
              <w:jc w:val="center"/>
              <w:rPr>
                <w:b/>
                <w:bCs/>
              </w:rPr>
            </w:pPr>
            <w:r w:rsidRPr="00DF4184">
              <w:rPr>
                <w:b/>
                <w:bCs/>
              </w:rPr>
              <w:t>Endpoint</w:t>
            </w:r>
          </w:p>
        </w:tc>
        <w:tc>
          <w:tcPr>
            <w:tcW w:w="4531" w:type="dxa"/>
          </w:tcPr>
          <w:p w14:paraId="5653317C" w14:textId="77777777" w:rsidR="000D75D1" w:rsidRPr="00DF4184" w:rsidRDefault="000D75D1" w:rsidP="00DF4184">
            <w:pPr>
              <w:pStyle w:val="binhthuong"/>
              <w:spacing w:before="120" w:after="120"/>
              <w:jc w:val="center"/>
              <w:rPr>
                <w:b/>
                <w:bCs/>
              </w:rPr>
            </w:pPr>
            <w:r w:rsidRPr="00DF4184">
              <w:rPr>
                <w:b/>
                <w:bCs/>
              </w:rPr>
              <w:t>Mô tả</w:t>
            </w:r>
          </w:p>
        </w:tc>
      </w:tr>
      <w:tr w:rsidR="000D75D1" w:rsidRPr="00DF4184" w14:paraId="1AF98981" w14:textId="77777777" w:rsidTr="00DC5F8F">
        <w:tc>
          <w:tcPr>
            <w:tcW w:w="1696" w:type="dxa"/>
          </w:tcPr>
          <w:p w14:paraId="65AAD440" w14:textId="77777777" w:rsidR="000D75D1" w:rsidRPr="00DF4184" w:rsidRDefault="000D75D1" w:rsidP="00DF4184">
            <w:pPr>
              <w:pStyle w:val="binhthuong"/>
              <w:spacing w:before="120" w:after="120"/>
            </w:pPr>
            <w:r w:rsidRPr="00DF4184">
              <w:t>GET</w:t>
            </w:r>
          </w:p>
        </w:tc>
        <w:tc>
          <w:tcPr>
            <w:tcW w:w="2835" w:type="dxa"/>
          </w:tcPr>
          <w:p w14:paraId="659D83C6" w14:textId="14F532E1" w:rsidR="000D75D1" w:rsidRPr="00DF4184" w:rsidRDefault="000D75D1" w:rsidP="00DF4184">
            <w:pPr>
              <w:pStyle w:val="binhthuong"/>
              <w:spacing w:before="120" w:after="120"/>
            </w:pPr>
            <w:r w:rsidRPr="00DF4184">
              <w:t>/api/teacher</w:t>
            </w:r>
          </w:p>
        </w:tc>
        <w:tc>
          <w:tcPr>
            <w:tcW w:w="4531" w:type="dxa"/>
          </w:tcPr>
          <w:p w14:paraId="66D52BAD" w14:textId="1242D8EA" w:rsidR="000D75D1" w:rsidRPr="00DF4184" w:rsidRDefault="000D75D1" w:rsidP="00DF4184">
            <w:pPr>
              <w:pStyle w:val="binhthuong"/>
              <w:spacing w:before="120" w:after="120"/>
              <w:jc w:val="left"/>
            </w:pPr>
            <w:r w:rsidRPr="00DF4184">
              <w:t>Lấy danh sách tất cả giảng viên</w:t>
            </w:r>
          </w:p>
        </w:tc>
      </w:tr>
      <w:tr w:rsidR="000D75D1" w:rsidRPr="00DF4184" w14:paraId="6C2F25A2" w14:textId="77777777" w:rsidTr="00DC5F8F">
        <w:tc>
          <w:tcPr>
            <w:tcW w:w="1696" w:type="dxa"/>
          </w:tcPr>
          <w:p w14:paraId="721CE4CA" w14:textId="77777777" w:rsidR="000D75D1" w:rsidRPr="00DF4184" w:rsidRDefault="000D75D1" w:rsidP="00DF4184">
            <w:pPr>
              <w:pStyle w:val="binhthuong"/>
              <w:spacing w:before="120" w:after="120"/>
            </w:pPr>
            <w:r w:rsidRPr="00DF4184">
              <w:t>POST</w:t>
            </w:r>
          </w:p>
        </w:tc>
        <w:tc>
          <w:tcPr>
            <w:tcW w:w="2835" w:type="dxa"/>
          </w:tcPr>
          <w:p w14:paraId="59820BCC" w14:textId="31301022" w:rsidR="000D75D1" w:rsidRPr="00DF4184" w:rsidRDefault="000D75D1" w:rsidP="00DF4184">
            <w:pPr>
              <w:pStyle w:val="binhthuong"/>
              <w:spacing w:before="120" w:after="120"/>
            </w:pPr>
            <w:r w:rsidRPr="00DF4184">
              <w:t>/api/teacher</w:t>
            </w:r>
          </w:p>
        </w:tc>
        <w:tc>
          <w:tcPr>
            <w:tcW w:w="4531" w:type="dxa"/>
          </w:tcPr>
          <w:p w14:paraId="6D0B7908" w14:textId="34996693" w:rsidR="000D75D1" w:rsidRPr="00DF4184" w:rsidRDefault="000D75D1" w:rsidP="00DF4184">
            <w:pPr>
              <w:pStyle w:val="binhthuong"/>
              <w:spacing w:before="120" w:after="120"/>
              <w:jc w:val="left"/>
            </w:pPr>
            <w:r w:rsidRPr="00DF4184">
              <w:t>Tạo mới giảng viên</w:t>
            </w:r>
          </w:p>
        </w:tc>
      </w:tr>
      <w:tr w:rsidR="000D75D1" w:rsidRPr="00DF4184" w14:paraId="379A98AD" w14:textId="77777777" w:rsidTr="00DC5F8F">
        <w:tc>
          <w:tcPr>
            <w:tcW w:w="1696" w:type="dxa"/>
          </w:tcPr>
          <w:p w14:paraId="67C3B042" w14:textId="77777777" w:rsidR="000D75D1" w:rsidRPr="00DF4184" w:rsidRDefault="000D75D1" w:rsidP="00DF4184">
            <w:pPr>
              <w:pStyle w:val="binhthuong"/>
              <w:spacing w:before="120" w:after="120"/>
            </w:pPr>
            <w:r w:rsidRPr="00DF4184">
              <w:t>PUT</w:t>
            </w:r>
          </w:p>
        </w:tc>
        <w:tc>
          <w:tcPr>
            <w:tcW w:w="2835" w:type="dxa"/>
          </w:tcPr>
          <w:p w14:paraId="594DD048" w14:textId="4C6F4EC6" w:rsidR="000D75D1" w:rsidRPr="00DF4184" w:rsidRDefault="000D75D1" w:rsidP="00DF4184">
            <w:pPr>
              <w:pStyle w:val="binhthuong"/>
              <w:spacing w:before="120" w:after="120"/>
            </w:pPr>
            <w:r w:rsidRPr="00DF4184">
              <w:t>/api/teacher/:id</w:t>
            </w:r>
          </w:p>
        </w:tc>
        <w:tc>
          <w:tcPr>
            <w:tcW w:w="4531" w:type="dxa"/>
          </w:tcPr>
          <w:p w14:paraId="193C411C" w14:textId="3A415009" w:rsidR="000D75D1" w:rsidRPr="00DF4184" w:rsidRDefault="000D75D1" w:rsidP="00DF4184">
            <w:pPr>
              <w:pStyle w:val="binhthuong"/>
              <w:spacing w:before="120" w:after="120"/>
            </w:pPr>
            <w:r w:rsidRPr="00DF4184">
              <w:t>Cập nhật giảng viên</w:t>
            </w:r>
          </w:p>
        </w:tc>
      </w:tr>
      <w:tr w:rsidR="000D75D1" w:rsidRPr="00DF4184" w14:paraId="048118DC" w14:textId="77777777" w:rsidTr="00DC5F8F">
        <w:tc>
          <w:tcPr>
            <w:tcW w:w="1696" w:type="dxa"/>
          </w:tcPr>
          <w:p w14:paraId="40E005F4" w14:textId="77777777" w:rsidR="000D75D1" w:rsidRPr="00DF4184" w:rsidRDefault="000D75D1" w:rsidP="00DF4184">
            <w:pPr>
              <w:pStyle w:val="binhthuong"/>
              <w:spacing w:before="120" w:after="120"/>
            </w:pPr>
            <w:r w:rsidRPr="00DF4184">
              <w:t>DELETE</w:t>
            </w:r>
          </w:p>
        </w:tc>
        <w:tc>
          <w:tcPr>
            <w:tcW w:w="2835" w:type="dxa"/>
          </w:tcPr>
          <w:p w14:paraId="6D514B10" w14:textId="7B4D2F9D" w:rsidR="000D75D1" w:rsidRPr="00DF4184" w:rsidRDefault="000D75D1" w:rsidP="00DF4184">
            <w:pPr>
              <w:pStyle w:val="binhthuong"/>
              <w:spacing w:before="120" w:after="120"/>
            </w:pPr>
            <w:r w:rsidRPr="00DF4184">
              <w:t>/api/teacher/multiple</w:t>
            </w:r>
          </w:p>
        </w:tc>
        <w:tc>
          <w:tcPr>
            <w:tcW w:w="4531" w:type="dxa"/>
          </w:tcPr>
          <w:p w14:paraId="62B99474" w14:textId="777BBCE8" w:rsidR="000D75D1" w:rsidRPr="00DF4184" w:rsidRDefault="000D75D1" w:rsidP="00DF4184">
            <w:pPr>
              <w:pStyle w:val="binhthuong"/>
              <w:spacing w:before="120" w:after="120"/>
            </w:pPr>
            <w:r w:rsidRPr="00DF4184">
              <w:t>Xóa nhiều giảng viên</w:t>
            </w:r>
          </w:p>
        </w:tc>
      </w:tr>
    </w:tbl>
    <w:p w14:paraId="6D27EA32" w14:textId="77777777" w:rsidR="000D75D1" w:rsidRPr="00DF4184" w:rsidRDefault="000D75D1" w:rsidP="00DF4184">
      <w:pPr>
        <w:pStyle w:val="binhthuong"/>
        <w:spacing w:before="120" w:after="120"/>
        <w:rPr>
          <w:b/>
          <w:bCs/>
        </w:rPr>
      </w:pPr>
    </w:p>
    <w:p w14:paraId="7DBB7022" w14:textId="743A7A74" w:rsidR="000D75D1" w:rsidRPr="00DF4184" w:rsidRDefault="000D75D1" w:rsidP="00DF4184">
      <w:pPr>
        <w:pStyle w:val="binhthuong"/>
        <w:spacing w:before="120" w:after="120"/>
        <w:rPr>
          <w:b/>
          <w:bCs/>
        </w:rPr>
      </w:pPr>
      <w:r w:rsidRPr="00DF4184">
        <w:rPr>
          <w:b/>
          <w:bCs/>
        </w:rPr>
        <w:t>Đăng ký khóa học:</w:t>
      </w:r>
    </w:p>
    <w:tbl>
      <w:tblPr>
        <w:tblStyle w:val="TableGrid"/>
        <w:tblW w:w="0" w:type="auto"/>
        <w:tblLook w:val="04A0" w:firstRow="1" w:lastRow="0" w:firstColumn="1" w:lastColumn="0" w:noHBand="0" w:noVBand="1"/>
      </w:tblPr>
      <w:tblGrid>
        <w:gridCol w:w="1413"/>
        <w:gridCol w:w="3260"/>
        <w:gridCol w:w="4389"/>
      </w:tblGrid>
      <w:tr w:rsidR="000D75D1" w:rsidRPr="00DF4184" w14:paraId="08B408EF" w14:textId="77777777" w:rsidTr="00DC5F8F">
        <w:tc>
          <w:tcPr>
            <w:tcW w:w="1413" w:type="dxa"/>
          </w:tcPr>
          <w:p w14:paraId="26F9D2AF" w14:textId="77777777" w:rsidR="000D75D1" w:rsidRPr="00DF4184" w:rsidRDefault="000D75D1" w:rsidP="00DF4184">
            <w:pPr>
              <w:pStyle w:val="binhthuong"/>
              <w:spacing w:before="120" w:after="120"/>
              <w:jc w:val="center"/>
              <w:rPr>
                <w:b/>
                <w:bCs/>
              </w:rPr>
            </w:pPr>
            <w:r w:rsidRPr="00DF4184">
              <w:rPr>
                <w:b/>
                <w:bCs/>
              </w:rPr>
              <w:lastRenderedPageBreak/>
              <w:t>Method</w:t>
            </w:r>
          </w:p>
        </w:tc>
        <w:tc>
          <w:tcPr>
            <w:tcW w:w="3260" w:type="dxa"/>
          </w:tcPr>
          <w:p w14:paraId="5914437D" w14:textId="77777777" w:rsidR="000D75D1" w:rsidRPr="00DF4184" w:rsidRDefault="000D75D1" w:rsidP="00DF4184">
            <w:pPr>
              <w:pStyle w:val="binhthuong"/>
              <w:spacing w:before="120" w:after="120"/>
              <w:jc w:val="center"/>
              <w:rPr>
                <w:b/>
                <w:bCs/>
              </w:rPr>
            </w:pPr>
            <w:r w:rsidRPr="00DF4184">
              <w:rPr>
                <w:b/>
                <w:bCs/>
              </w:rPr>
              <w:t>Endpoint</w:t>
            </w:r>
          </w:p>
        </w:tc>
        <w:tc>
          <w:tcPr>
            <w:tcW w:w="4389" w:type="dxa"/>
          </w:tcPr>
          <w:p w14:paraId="796DE9EC" w14:textId="77777777" w:rsidR="000D75D1" w:rsidRPr="00DF4184" w:rsidRDefault="000D75D1" w:rsidP="00DF4184">
            <w:pPr>
              <w:pStyle w:val="binhthuong"/>
              <w:spacing w:before="120" w:after="120"/>
              <w:jc w:val="center"/>
              <w:rPr>
                <w:b/>
                <w:bCs/>
              </w:rPr>
            </w:pPr>
            <w:r w:rsidRPr="00DF4184">
              <w:rPr>
                <w:b/>
                <w:bCs/>
              </w:rPr>
              <w:t>Mô tả</w:t>
            </w:r>
          </w:p>
        </w:tc>
      </w:tr>
      <w:tr w:rsidR="000D75D1" w:rsidRPr="00DF4184" w14:paraId="140EA21A" w14:textId="77777777" w:rsidTr="00DC5F8F">
        <w:tc>
          <w:tcPr>
            <w:tcW w:w="1413" w:type="dxa"/>
          </w:tcPr>
          <w:p w14:paraId="7DC77896" w14:textId="77777777" w:rsidR="000D75D1" w:rsidRPr="00DF4184" w:rsidRDefault="000D75D1" w:rsidP="00DF4184">
            <w:pPr>
              <w:pStyle w:val="binhthuong"/>
              <w:spacing w:before="120" w:after="120"/>
            </w:pPr>
            <w:r w:rsidRPr="00DF4184">
              <w:t>GET</w:t>
            </w:r>
          </w:p>
        </w:tc>
        <w:tc>
          <w:tcPr>
            <w:tcW w:w="3260" w:type="dxa"/>
          </w:tcPr>
          <w:p w14:paraId="686A026F" w14:textId="4F9E6667" w:rsidR="000D75D1" w:rsidRPr="00DF4184" w:rsidRDefault="004F5E1C" w:rsidP="00DF4184">
            <w:pPr>
              <w:pStyle w:val="binhthuong"/>
              <w:spacing w:before="120" w:after="120"/>
            </w:pPr>
            <w:r w:rsidRPr="00DF4184">
              <w:t>/api/user/:id/registered-courses</w:t>
            </w:r>
          </w:p>
        </w:tc>
        <w:tc>
          <w:tcPr>
            <w:tcW w:w="4389" w:type="dxa"/>
          </w:tcPr>
          <w:p w14:paraId="45EC448D" w14:textId="01D5F89C" w:rsidR="000D75D1" w:rsidRPr="00DF4184" w:rsidRDefault="004F5E1C" w:rsidP="00DF4184">
            <w:pPr>
              <w:pStyle w:val="binhthuong"/>
              <w:spacing w:before="120" w:after="120"/>
              <w:jc w:val="left"/>
            </w:pPr>
            <w:r w:rsidRPr="00DF4184">
              <w:t>Xem các khóa học học viên đã đăng ký</w:t>
            </w:r>
          </w:p>
        </w:tc>
      </w:tr>
      <w:tr w:rsidR="000D75D1" w:rsidRPr="00DF4184" w14:paraId="580F1FEC" w14:textId="77777777" w:rsidTr="00DC5F8F">
        <w:tc>
          <w:tcPr>
            <w:tcW w:w="1413" w:type="dxa"/>
          </w:tcPr>
          <w:p w14:paraId="106D80DC" w14:textId="77777777" w:rsidR="000D75D1" w:rsidRPr="00DF4184" w:rsidRDefault="000D75D1" w:rsidP="00DF4184">
            <w:pPr>
              <w:pStyle w:val="binhthuong"/>
              <w:spacing w:before="120" w:after="120"/>
            </w:pPr>
            <w:r w:rsidRPr="00DF4184">
              <w:t>POST</w:t>
            </w:r>
          </w:p>
        </w:tc>
        <w:tc>
          <w:tcPr>
            <w:tcW w:w="3260" w:type="dxa"/>
          </w:tcPr>
          <w:p w14:paraId="53F5415A" w14:textId="10CEF25D" w:rsidR="000D75D1" w:rsidRPr="00DF4184" w:rsidRDefault="004F5E1C" w:rsidP="00DF4184">
            <w:pPr>
              <w:pStyle w:val="binhthuong"/>
              <w:spacing w:before="120" w:after="120"/>
            </w:pPr>
            <w:r w:rsidRPr="00DF4184">
              <w:t>/api/user/:id/register-course</w:t>
            </w:r>
          </w:p>
        </w:tc>
        <w:tc>
          <w:tcPr>
            <w:tcW w:w="4389" w:type="dxa"/>
          </w:tcPr>
          <w:p w14:paraId="02D8F3D7" w14:textId="69E99DFA" w:rsidR="000D75D1" w:rsidRPr="00DF4184" w:rsidRDefault="004F5E1C" w:rsidP="00DF4184">
            <w:pPr>
              <w:pStyle w:val="binhthuong"/>
              <w:spacing w:before="120" w:after="120"/>
              <w:jc w:val="left"/>
            </w:pPr>
            <w:r w:rsidRPr="00DF4184">
              <w:t>Đăng ký khóa học cho học vi</w:t>
            </w:r>
            <w:r w:rsidR="00DC5F8F" w:rsidRPr="00DF4184">
              <w:t>ên</w:t>
            </w:r>
          </w:p>
        </w:tc>
      </w:tr>
      <w:tr w:rsidR="000D75D1" w:rsidRPr="00DF4184" w14:paraId="03360EE6" w14:textId="77777777" w:rsidTr="00DC5F8F">
        <w:tc>
          <w:tcPr>
            <w:tcW w:w="1413" w:type="dxa"/>
          </w:tcPr>
          <w:p w14:paraId="57489001" w14:textId="77777777" w:rsidR="000D75D1" w:rsidRPr="00DF4184" w:rsidRDefault="000D75D1" w:rsidP="00DF4184">
            <w:pPr>
              <w:pStyle w:val="binhthuong"/>
              <w:spacing w:before="120" w:after="120"/>
            </w:pPr>
            <w:r w:rsidRPr="00DF4184">
              <w:t>PUT</w:t>
            </w:r>
          </w:p>
        </w:tc>
        <w:tc>
          <w:tcPr>
            <w:tcW w:w="3260" w:type="dxa"/>
          </w:tcPr>
          <w:p w14:paraId="15C95D18" w14:textId="1B122AF3" w:rsidR="000D75D1" w:rsidRPr="00DF4184" w:rsidRDefault="004F5E1C" w:rsidP="00DF4184">
            <w:pPr>
              <w:pStyle w:val="binhthuong"/>
              <w:spacing w:before="120" w:after="120"/>
            </w:pPr>
            <w:r w:rsidRPr="00DF4184">
              <w:t>/api/user/update-registration/:userId/:courseId</w:t>
            </w:r>
          </w:p>
        </w:tc>
        <w:tc>
          <w:tcPr>
            <w:tcW w:w="4389" w:type="dxa"/>
          </w:tcPr>
          <w:p w14:paraId="69051651" w14:textId="780B75CB" w:rsidR="000D75D1" w:rsidRPr="00DF4184" w:rsidRDefault="004F5E1C" w:rsidP="00DF4184">
            <w:pPr>
              <w:pStyle w:val="binhthuong"/>
              <w:spacing w:before="120" w:after="120"/>
            </w:pPr>
            <w:r w:rsidRPr="00DF4184">
              <w:t>Cập nhật thông tin đăng ký khóa học</w:t>
            </w:r>
          </w:p>
        </w:tc>
      </w:tr>
      <w:tr w:rsidR="000D75D1" w:rsidRPr="00DF4184" w14:paraId="2E0DB030" w14:textId="77777777" w:rsidTr="00DC5F8F">
        <w:tc>
          <w:tcPr>
            <w:tcW w:w="1413" w:type="dxa"/>
          </w:tcPr>
          <w:p w14:paraId="4BE64F7E" w14:textId="77777777" w:rsidR="000D75D1" w:rsidRPr="00DF4184" w:rsidRDefault="000D75D1" w:rsidP="00DF4184">
            <w:pPr>
              <w:pStyle w:val="binhthuong"/>
              <w:spacing w:before="120" w:after="120"/>
            </w:pPr>
            <w:r w:rsidRPr="00DF4184">
              <w:t>DELETE</w:t>
            </w:r>
          </w:p>
        </w:tc>
        <w:tc>
          <w:tcPr>
            <w:tcW w:w="3260" w:type="dxa"/>
          </w:tcPr>
          <w:p w14:paraId="5D84689E" w14:textId="0DDEE982" w:rsidR="000D75D1" w:rsidRPr="00DF4184" w:rsidRDefault="004F5E1C" w:rsidP="00DF4184">
            <w:pPr>
              <w:pStyle w:val="binhthuong"/>
              <w:spacing w:before="120" w:after="120"/>
            </w:pPr>
            <w:r w:rsidRPr="00DF4184">
              <w:t>/api/user/:id/unregister-course/:courseId</w:t>
            </w:r>
          </w:p>
        </w:tc>
        <w:tc>
          <w:tcPr>
            <w:tcW w:w="4389" w:type="dxa"/>
          </w:tcPr>
          <w:p w14:paraId="3BAE700E" w14:textId="0BF394A7" w:rsidR="000D75D1" w:rsidRPr="00DF4184" w:rsidRDefault="004F5E1C" w:rsidP="00DF4184">
            <w:pPr>
              <w:pStyle w:val="binhthuong"/>
              <w:spacing w:before="120" w:after="120"/>
            </w:pPr>
            <w:r w:rsidRPr="00DF4184">
              <w:t>Hủy đăng ký khóa học</w:t>
            </w:r>
          </w:p>
        </w:tc>
      </w:tr>
    </w:tbl>
    <w:p w14:paraId="331D46F4" w14:textId="084881A2" w:rsidR="000A317C" w:rsidRPr="00DF4184" w:rsidRDefault="00325D92" w:rsidP="00DF4184">
      <w:pPr>
        <w:pStyle w:val="Style12332"/>
        <w:spacing w:before="120" w:after="120"/>
        <w:ind w:left="426" w:hanging="426"/>
      </w:pPr>
      <w:bookmarkStart w:id="20" w:name="_Toc204093486"/>
      <w:r w:rsidRPr="00DF4184">
        <w:t>Thiết kế giao diện (UI/UX)</w:t>
      </w:r>
      <w:bookmarkEnd w:id="20"/>
    </w:p>
    <w:p w14:paraId="39CCDE62" w14:textId="4F809505" w:rsidR="000545B0" w:rsidRDefault="008B7BDD" w:rsidP="000545B0">
      <w:pPr>
        <w:pStyle w:val="binhthuong"/>
        <w:spacing w:before="120" w:after="120"/>
      </w:pPr>
      <w:r w:rsidRPr="00DF4184">
        <w:t>Nhóm đã thiết kế giao diện trên Figma như sau:</w:t>
      </w:r>
    </w:p>
    <w:p w14:paraId="14D7384B" w14:textId="20961C6A" w:rsidR="00F73C64" w:rsidRPr="00DF4184" w:rsidRDefault="008B7BDD" w:rsidP="00DF4184">
      <w:pPr>
        <w:pStyle w:val="binhthuong"/>
        <w:keepNext/>
        <w:spacing w:before="120" w:after="120"/>
      </w:pPr>
      <w:r w:rsidRPr="00DF4184">
        <w:rPr>
          <w:noProof/>
        </w:rPr>
        <w:drawing>
          <wp:inline distT="0" distB="0" distL="0" distR="0" wp14:anchorId="0280D071" wp14:editId="1243D64A">
            <wp:extent cx="5760720" cy="4145280"/>
            <wp:effectExtent l="0" t="0" r="0" b="7620"/>
            <wp:docPr id="199861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11837" name=""/>
                    <pic:cNvPicPr/>
                  </pic:nvPicPr>
                  <pic:blipFill rotWithShape="1">
                    <a:blip r:embed="rId15"/>
                    <a:srcRect t="854" b="21689"/>
                    <a:stretch>
                      <a:fillRect/>
                    </a:stretch>
                  </pic:blipFill>
                  <pic:spPr bwMode="auto">
                    <a:xfrm>
                      <a:off x="0" y="0"/>
                      <a:ext cx="5760720" cy="4145280"/>
                    </a:xfrm>
                    <a:prstGeom prst="rect">
                      <a:avLst/>
                    </a:prstGeom>
                    <a:ln>
                      <a:noFill/>
                    </a:ln>
                    <a:extLst>
                      <a:ext uri="{53640926-AAD7-44D8-BBD7-CCE9431645EC}">
                        <a14:shadowObscured xmlns:a14="http://schemas.microsoft.com/office/drawing/2010/main"/>
                      </a:ext>
                    </a:extLst>
                  </pic:spPr>
                </pic:pic>
              </a:graphicData>
            </a:graphic>
          </wp:inline>
        </w:drawing>
      </w:r>
    </w:p>
    <w:p w14:paraId="53050365" w14:textId="70247121" w:rsidR="008B7BDD" w:rsidRPr="00DF4184" w:rsidRDefault="00F73C64" w:rsidP="00DF4184">
      <w:pPr>
        <w:pStyle w:val="Hnh"/>
        <w:spacing w:before="120" w:after="120"/>
      </w:pPr>
      <w:bookmarkStart w:id="21" w:name="_Toc204093448"/>
      <w:r w:rsidRPr="00DF4184">
        <w:t xml:space="preserve">Hình </w:t>
      </w:r>
      <w:r w:rsidR="0042618E">
        <w:rPr>
          <w:noProof/>
        </w:rPr>
        <w:fldChar w:fldCharType="begin"/>
      </w:r>
      <w:r w:rsidR="0042618E">
        <w:rPr>
          <w:noProof/>
        </w:rPr>
        <w:instrText xml:space="preserve"> SEQ Hình \* ARABIC </w:instrText>
      </w:r>
      <w:r w:rsidR="0042618E">
        <w:rPr>
          <w:noProof/>
        </w:rPr>
        <w:fldChar w:fldCharType="separate"/>
      </w:r>
      <w:r w:rsidR="006C0D70">
        <w:rPr>
          <w:noProof/>
        </w:rPr>
        <w:t>4</w:t>
      </w:r>
      <w:r w:rsidR="0042618E">
        <w:rPr>
          <w:noProof/>
        </w:rPr>
        <w:fldChar w:fldCharType="end"/>
      </w:r>
      <w:r w:rsidRPr="00DF4184">
        <w:t>: Bản vẽ giao diện trên Figma</w:t>
      </w:r>
      <w:bookmarkEnd w:id="21"/>
    </w:p>
    <w:p w14:paraId="06DCC866" w14:textId="1E65BA83" w:rsidR="008B7BDD" w:rsidRPr="00DF4184" w:rsidRDefault="008B7BDD" w:rsidP="00DF4184">
      <w:pPr>
        <w:pStyle w:val="binhthuong"/>
        <w:spacing w:before="120" w:after="120"/>
        <w:ind w:firstLine="426"/>
      </w:pPr>
      <w:r w:rsidRPr="00DF4184">
        <w:t xml:space="preserve">Ứng dụng web được thiết kế có tất cả 19 giao diện, bao gồm những giao diện liên quan đến đăng nhập/đăng ký, trang chủ, khóa học, trang quản trị,… đáp ứng tương đối </w:t>
      </w:r>
      <w:r w:rsidRPr="00DF4184">
        <w:lastRenderedPageBreak/>
        <w:t xml:space="preserve">đầy đủ chức năng của một ứng dụng web đăng ký khóa học ngoại ngữ với yêu cầu là </w:t>
      </w:r>
      <w:r w:rsidR="000E1783" w:rsidRPr="00DF4184">
        <w:t xml:space="preserve">học viên </w:t>
      </w:r>
      <w:r w:rsidRPr="00DF4184">
        <w:t>đăng ký tài khoản và khóa học, trang quản trị cho admin.</w:t>
      </w:r>
    </w:p>
    <w:p w14:paraId="0063CB70" w14:textId="60A4782A" w:rsidR="000E1783" w:rsidRPr="00DF4184" w:rsidRDefault="000E1783" w:rsidP="00DF4184">
      <w:pPr>
        <w:pStyle w:val="binhthuong"/>
        <w:spacing w:before="120" w:after="120"/>
        <w:ind w:firstLine="426"/>
        <w:rPr>
          <w:b/>
          <w:bCs/>
        </w:rPr>
      </w:pPr>
      <w:r w:rsidRPr="00DF4184">
        <w:rPr>
          <w:b/>
          <w:bCs/>
        </w:rPr>
        <w:t>Một số giao diện chính đã phát triển trên web</w:t>
      </w:r>
    </w:p>
    <w:p w14:paraId="1F28EF27" w14:textId="2E244102" w:rsidR="000E1783" w:rsidRPr="00DF4184" w:rsidRDefault="000E1783" w:rsidP="00DF4184">
      <w:pPr>
        <w:pStyle w:val="binhthuong"/>
        <w:spacing w:before="120" w:after="120"/>
        <w:ind w:firstLine="426"/>
        <w:rPr>
          <w:b/>
          <w:bCs/>
        </w:rPr>
      </w:pPr>
      <w:r w:rsidRPr="00DF4184">
        <w:rPr>
          <w:b/>
          <w:bCs/>
        </w:rPr>
        <w:t>Giao diện trang chủ (chưa đăng nhập)</w:t>
      </w:r>
    </w:p>
    <w:p w14:paraId="4BCC153F" w14:textId="77777777" w:rsidR="00F73C64" w:rsidRPr="00DF4184" w:rsidRDefault="00831542" w:rsidP="00DF4184">
      <w:pPr>
        <w:pStyle w:val="binhthuong"/>
        <w:keepNext/>
        <w:spacing w:before="120" w:after="120"/>
      </w:pPr>
      <w:r w:rsidRPr="00DF4184">
        <w:rPr>
          <w:noProof/>
        </w:rPr>
        <w:drawing>
          <wp:inline distT="0" distB="0" distL="0" distR="0" wp14:anchorId="297F2EAF" wp14:editId="271C721D">
            <wp:extent cx="5760720" cy="4838700"/>
            <wp:effectExtent l="0" t="0" r="0" b="0"/>
            <wp:docPr id="213150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09811" name=""/>
                    <pic:cNvPicPr/>
                  </pic:nvPicPr>
                  <pic:blipFill rotWithShape="1">
                    <a:blip r:embed="rId16"/>
                    <a:srcRect b="2508"/>
                    <a:stretch>
                      <a:fillRect/>
                    </a:stretch>
                  </pic:blipFill>
                  <pic:spPr bwMode="auto">
                    <a:xfrm>
                      <a:off x="0" y="0"/>
                      <a:ext cx="5760720" cy="4838700"/>
                    </a:xfrm>
                    <a:prstGeom prst="rect">
                      <a:avLst/>
                    </a:prstGeom>
                    <a:ln>
                      <a:noFill/>
                    </a:ln>
                    <a:extLst>
                      <a:ext uri="{53640926-AAD7-44D8-BBD7-CCE9431645EC}">
                        <a14:shadowObscured xmlns:a14="http://schemas.microsoft.com/office/drawing/2010/main"/>
                      </a:ext>
                    </a:extLst>
                  </pic:spPr>
                </pic:pic>
              </a:graphicData>
            </a:graphic>
          </wp:inline>
        </w:drawing>
      </w:r>
    </w:p>
    <w:p w14:paraId="602101EC" w14:textId="2EB66027" w:rsidR="000E1783" w:rsidRPr="00DF4184" w:rsidRDefault="00F73C64" w:rsidP="00DF4184">
      <w:pPr>
        <w:pStyle w:val="Hnh"/>
        <w:spacing w:before="120" w:after="120"/>
      </w:pPr>
      <w:bookmarkStart w:id="22" w:name="_Toc204093449"/>
      <w:r w:rsidRPr="00DF4184">
        <w:t xml:space="preserve">Hình </w:t>
      </w:r>
      <w:r w:rsidR="0042618E">
        <w:rPr>
          <w:noProof/>
        </w:rPr>
        <w:fldChar w:fldCharType="begin"/>
      </w:r>
      <w:r w:rsidR="0042618E">
        <w:rPr>
          <w:noProof/>
        </w:rPr>
        <w:instrText xml:space="preserve"> SEQ Hình \* ARABIC </w:instrText>
      </w:r>
      <w:r w:rsidR="0042618E">
        <w:rPr>
          <w:noProof/>
        </w:rPr>
        <w:fldChar w:fldCharType="separate"/>
      </w:r>
      <w:r w:rsidR="006C0D70">
        <w:rPr>
          <w:noProof/>
        </w:rPr>
        <w:t>5</w:t>
      </w:r>
      <w:r w:rsidR="0042618E">
        <w:rPr>
          <w:noProof/>
        </w:rPr>
        <w:fldChar w:fldCharType="end"/>
      </w:r>
      <w:r w:rsidRPr="00DF4184">
        <w:t>: Giao diện trang chủ (chưa đăng nhập)</w:t>
      </w:r>
      <w:bookmarkEnd w:id="22"/>
    </w:p>
    <w:p w14:paraId="62089C51" w14:textId="725F8569" w:rsidR="00831542" w:rsidRPr="00DF4184" w:rsidRDefault="00831542" w:rsidP="00DF4184">
      <w:pPr>
        <w:pStyle w:val="binhthuong"/>
        <w:spacing w:before="120" w:after="120"/>
        <w:ind w:firstLine="426"/>
      </w:pPr>
      <w:r w:rsidRPr="00DF4184">
        <w:t>Giao diện này sẽ có một slide show giới thiệu về trung tâm ngoại ngữ, cho phép người dùng xem một vài khóa học nổi bật.</w:t>
      </w:r>
    </w:p>
    <w:p w14:paraId="1F2ED7F9" w14:textId="444430DB" w:rsidR="00831542" w:rsidRPr="00DF4184" w:rsidRDefault="00831542" w:rsidP="00DF4184">
      <w:pPr>
        <w:pStyle w:val="binhthuong"/>
        <w:spacing w:before="120" w:after="120"/>
        <w:ind w:firstLine="426"/>
        <w:rPr>
          <w:b/>
          <w:bCs/>
        </w:rPr>
      </w:pPr>
      <w:r w:rsidRPr="00DF4184">
        <w:rPr>
          <w:b/>
          <w:bCs/>
        </w:rPr>
        <w:t>Giao diện xem chi tiết một khóa học</w:t>
      </w:r>
    </w:p>
    <w:p w14:paraId="0CB0A043" w14:textId="77777777" w:rsidR="00F73C64" w:rsidRPr="00DF4184" w:rsidRDefault="00831542" w:rsidP="00DF4184">
      <w:pPr>
        <w:pStyle w:val="binhthuong"/>
        <w:keepNext/>
        <w:spacing w:before="120" w:after="120"/>
      </w:pPr>
      <w:r w:rsidRPr="00DF4184">
        <w:rPr>
          <w:noProof/>
        </w:rPr>
        <w:lastRenderedPageBreak/>
        <w:drawing>
          <wp:inline distT="0" distB="0" distL="0" distR="0" wp14:anchorId="5DEB47BC" wp14:editId="26C98228">
            <wp:extent cx="5760720" cy="2019300"/>
            <wp:effectExtent l="0" t="0" r="0" b="0"/>
            <wp:docPr id="33516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62562" name=""/>
                    <pic:cNvPicPr/>
                  </pic:nvPicPr>
                  <pic:blipFill rotWithShape="1">
                    <a:blip r:embed="rId17"/>
                    <a:srcRect t="6150" b="8066"/>
                    <a:stretch>
                      <a:fillRect/>
                    </a:stretch>
                  </pic:blipFill>
                  <pic:spPr bwMode="auto">
                    <a:xfrm>
                      <a:off x="0" y="0"/>
                      <a:ext cx="5760720" cy="2019300"/>
                    </a:xfrm>
                    <a:prstGeom prst="rect">
                      <a:avLst/>
                    </a:prstGeom>
                    <a:ln>
                      <a:noFill/>
                    </a:ln>
                    <a:extLst>
                      <a:ext uri="{53640926-AAD7-44D8-BBD7-CCE9431645EC}">
                        <a14:shadowObscured xmlns:a14="http://schemas.microsoft.com/office/drawing/2010/main"/>
                      </a:ext>
                    </a:extLst>
                  </pic:spPr>
                </pic:pic>
              </a:graphicData>
            </a:graphic>
          </wp:inline>
        </w:drawing>
      </w:r>
    </w:p>
    <w:p w14:paraId="04A4377F" w14:textId="0F7EBCEF" w:rsidR="00831542" w:rsidRPr="00DF4184" w:rsidRDefault="00F73C64" w:rsidP="00DF4184">
      <w:pPr>
        <w:pStyle w:val="Hnh"/>
        <w:spacing w:before="120" w:after="120"/>
      </w:pPr>
      <w:bookmarkStart w:id="23" w:name="_Toc204093450"/>
      <w:r w:rsidRPr="00DF4184">
        <w:t xml:space="preserve">Hình </w:t>
      </w:r>
      <w:r w:rsidR="0042618E">
        <w:rPr>
          <w:noProof/>
        </w:rPr>
        <w:fldChar w:fldCharType="begin"/>
      </w:r>
      <w:r w:rsidR="0042618E">
        <w:rPr>
          <w:noProof/>
        </w:rPr>
        <w:instrText xml:space="preserve"> SEQ Hình \* ARABIC </w:instrText>
      </w:r>
      <w:r w:rsidR="0042618E">
        <w:rPr>
          <w:noProof/>
        </w:rPr>
        <w:fldChar w:fldCharType="separate"/>
      </w:r>
      <w:r w:rsidR="006C0D70">
        <w:rPr>
          <w:noProof/>
        </w:rPr>
        <w:t>6</w:t>
      </w:r>
      <w:r w:rsidR="0042618E">
        <w:rPr>
          <w:noProof/>
        </w:rPr>
        <w:fldChar w:fldCharType="end"/>
      </w:r>
      <w:r w:rsidRPr="00DF4184">
        <w:t>: Giao diện xem chi tiết một khóa học</w:t>
      </w:r>
      <w:bookmarkEnd w:id="23"/>
    </w:p>
    <w:p w14:paraId="46AEFE7A" w14:textId="78CED33D" w:rsidR="00831542" w:rsidRPr="00DF4184" w:rsidRDefault="00831542" w:rsidP="00DF4184">
      <w:pPr>
        <w:pStyle w:val="binhthuong"/>
        <w:spacing w:before="120" w:after="120"/>
        <w:ind w:firstLine="426"/>
      </w:pPr>
      <w:r w:rsidRPr="00DF4184">
        <w:t>Một khóa học sẽ có các thông tin như: ngôn ngữ, số tiết, giảng viên, học phí,…</w:t>
      </w:r>
    </w:p>
    <w:p w14:paraId="52A9A5D6" w14:textId="7AB7FEBD" w:rsidR="006C05E2" w:rsidRPr="00DF4184" w:rsidRDefault="006C05E2" w:rsidP="00DF4184">
      <w:pPr>
        <w:pStyle w:val="binhthuong"/>
        <w:spacing w:before="120" w:after="120"/>
        <w:ind w:firstLine="426"/>
      </w:pPr>
      <w:r w:rsidRPr="00DF4184">
        <w:t>Giao diện trang chủ (đã đăng nhập)</w:t>
      </w:r>
    </w:p>
    <w:p w14:paraId="5A57D39F" w14:textId="77777777" w:rsidR="00F73C64" w:rsidRPr="00DF4184" w:rsidRDefault="000371F1" w:rsidP="00DF4184">
      <w:pPr>
        <w:pStyle w:val="binhthuong"/>
        <w:keepNext/>
        <w:spacing w:before="120" w:after="120"/>
      </w:pPr>
      <w:r w:rsidRPr="00DF4184">
        <w:rPr>
          <w:noProof/>
        </w:rPr>
        <w:drawing>
          <wp:inline distT="0" distB="0" distL="0" distR="0" wp14:anchorId="5588D9FA" wp14:editId="2F6CB7AA">
            <wp:extent cx="5760720" cy="4800600"/>
            <wp:effectExtent l="0" t="0" r="0" b="0"/>
            <wp:docPr id="1908409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09637" name=""/>
                    <pic:cNvPicPr/>
                  </pic:nvPicPr>
                  <pic:blipFill rotWithShape="1">
                    <a:blip r:embed="rId18"/>
                    <a:srcRect b="3275"/>
                    <a:stretch>
                      <a:fillRect/>
                    </a:stretch>
                  </pic:blipFill>
                  <pic:spPr bwMode="auto">
                    <a:xfrm>
                      <a:off x="0" y="0"/>
                      <a:ext cx="5760720" cy="4800600"/>
                    </a:xfrm>
                    <a:prstGeom prst="rect">
                      <a:avLst/>
                    </a:prstGeom>
                    <a:ln>
                      <a:noFill/>
                    </a:ln>
                    <a:extLst>
                      <a:ext uri="{53640926-AAD7-44D8-BBD7-CCE9431645EC}">
                        <a14:shadowObscured xmlns:a14="http://schemas.microsoft.com/office/drawing/2010/main"/>
                      </a:ext>
                    </a:extLst>
                  </pic:spPr>
                </pic:pic>
              </a:graphicData>
            </a:graphic>
          </wp:inline>
        </w:drawing>
      </w:r>
    </w:p>
    <w:p w14:paraId="5BA28F68" w14:textId="7E95AFCB" w:rsidR="000371F1" w:rsidRPr="00DF4184" w:rsidRDefault="00F73C64" w:rsidP="00DF4184">
      <w:pPr>
        <w:pStyle w:val="Hnh"/>
        <w:spacing w:before="120" w:after="120"/>
      </w:pPr>
      <w:bookmarkStart w:id="24" w:name="_Toc204093451"/>
      <w:r w:rsidRPr="00DF4184">
        <w:t xml:space="preserve">Hình </w:t>
      </w:r>
      <w:r w:rsidR="0042618E">
        <w:rPr>
          <w:noProof/>
        </w:rPr>
        <w:fldChar w:fldCharType="begin"/>
      </w:r>
      <w:r w:rsidR="0042618E">
        <w:rPr>
          <w:noProof/>
        </w:rPr>
        <w:instrText xml:space="preserve"> SEQ Hình \* ARABIC </w:instrText>
      </w:r>
      <w:r w:rsidR="0042618E">
        <w:rPr>
          <w:noProof/>
        </w:rPr>
        <w:fldChar w:fldCharType="separate"/>
      </w:r>
      <w:r w:rsidR="006C0D70">
        <w:rPr>
          <w:noProof/>
        </w:rPr>
        <w:t>7</w:t>
      </w:r>
      <w:r w:rsidR="0042618E">
        <w:rPr>
          <w:noProof/>
        </w:rPr>
        <w:fldChar w:fldCharType="end"/>
      </w:r>
      <w:r w:rsidRPr="00DF4184">
        <w:t>: Giao diện trang chủ (đã đăng nhập)</w:t>
      </w:r>
      <w:bookmarkEnd w:id="24"/>
    </w:p>
    <w:p w14:paraId="1D3E510C" w14:textId="746144F3" w:rsidR="006C05E2" w:rsidRPr="00DF4184" w:rsidRDefault="006C05E2" w:rsidP="00DF4184">
      <w:pPr>
        <w:pStyle w:val="binhthuong"/>
        <w:spacing w:before="120" w:after="120"/>
        <w:ind w:firstLine="426"/>
      </w:pPr>
      <w:r w:rsidRPr="00DF4184">
        <w:t xml:space="preserve">Giao diện trang chủ khi đã đăng nhập tương tự như khi chưa đăng nhập nhưng có thêm một tab trên header là khóa học của tôi tức là khóa học mà học viên đã đăng ký, </w:t>
      </w:r>
      <w:r w:rsidRPr="00DF4184">
        <w:lastRenderedPageBreak/>
        <w:t xml:space="preserve">avatar popup </w:t>
      </w:r>
      <w:r w:rsidR="000371F1" w:rsidRPr="00DF4184">
        <w:t>hiển thị chức năng tùy theo phân quyền, nếu là học viên thì sẽ có mã học viên và chức năng xem thông tin tài khoản, còn nếu là admin thì sẽ có chức năng mở trang quản trị.</w:t>
      </w:r>
    </w:p>
    <w:p w14:paraId="55F94422" w14:textId="5351224C" w:rsidR="00831542" w:rsidRPr="00DF4184" w:rsidRDefault="006C05E2" w:rsidP="00DF4184">
      <w:pPr>
        <w:pStyle w:val="binhthuong"/>
        <w:spacing w:before="120" w:after="120"/>
        <w:ind w:firstLine="426"/>
        <w:rPr>
          <w:b/>
          <w:bCs/>
        </w:rPr>
      </w:pPr>
      <w:r w:rsidRPr="00DF4184">
        <w:rPr>
          <w:b/>
          <w:bCs/>
        </w:rPr>
        <w:t>Giao diện xem tất cả khóa học</w:t>
      </w:r>
    </w:p>
    <w:p w14:paraId="504A0BD2" w14:textId="77777777" w:rsidR="00F73C64" w:rsidRPr="00DF4184" w:rsidRDefault="000371F1" w:rsidP="00DF4184">
      <w:pPr>
        <w:pStyle w:val="binhthuong"/>
        <w:keepNext/>
        <w:spacing w:before="120" w:after="120"/>
      </w:pPr>
      <w:r w:rsidRPr="00DF4184">
        <w:rPr>
          <w:noProof/>
        </w:rPr>
        <w:drawing>
          <wp:inline distT="0" distB="0" distL="0" distR="0" wp14:anchorId="4A5E2DA3" wp14:editId="05973EF6">
            <wp:extent cx="5760720" cy="2780665"/>
            <wp:effectExtent l="0" t="0" r="0" b="635"/>
            <wp:docPr id="141267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76477" name=""/>
                    <pic:cNvPicPr/>
                  </pic:nvPicPr>
                  <pic:blipFill>
                    <a:blip r:embed="rId19"/>
                    <a:stretch>
                      <a:fillRect/>
                    </a:stretch>
                  </pic:blipFill>
                  <pic:spPr>
                    <a:xfrm>
                      <a:off x="0" y="0"/>
                      <a:ext cx="5760720" cy="2780665"/>
                    </a:xfrm>
                    <a:prstGeom prst="rect">
                      <a:avLst/>
                    </a:prstGeom>
                  </pic:spPr>
                </pic:pic>
              </a:graphicData>
            </a:graphic>
          </wp:inline>
        </w:drawing>
      </w:r>
    </w:p>
    <w:p w14:paraId="3AB6150D" w14:textId="7F703A1B" w:rsidR="006C05E2" w:rsidRPr="00DF4184" w:rsidRDefault="00F73C64" w:rsidP="00DF4184">
      <w:pPr>
        <w:pStyle w:val="Hnh"/>
        <w:spacing w:before="120" w:after="120"/>
      </w:pPr>
      <w:bookmarkStart w:id="25" w:name="_Toc204093452"/>
      <w:r w:rsidRPr="00DF4184">
        <w:t xml:space="preserve">Hình </w:t>
      </w:r>
      <w:r w:rsidR="0042618E">
        <w:rPr>
          <w:noProof/>
        </w:rPr>
        <w:fldChar w:fldCharType="begin"/>
      </w:r>
      <w:r w:rsidR="0042618E">
        <w:rPr>
          <w:noProof/>
        </w:rPr>
        <w:instrText xml:space="preserve"> SEQ Hình \* ARABIC </w:instrText>
      </w:r>
      <w:r w:rsidR="0042618E">
        <w:rPr>
          <w:noProof/>
        </w:rPr>
        <w:fldChar w:fldCharType="separate"/>
      </w:r>
      <w:r w:rsidR="006C0D70">
        <w:rPr>
          <w:noProof/>
        </w:rPr>
        <w:t>8</w:t>
      </w:r>
      <w:r w:rsidR="0042618E">
        <w:rPr>
          <w:noProof/>
        </w:rPr>
        <w:fldChar w:fldCharType="end"/>
      </w:r>
      <w:r w:rsidRPr="00DF4184">
        <w:t>: Giao diện xem tất cả khóa học</w:t>
      </w:r>
      <w:bookmarkEnd w:id="25"/>
    </w:p>
    <w:p w14:paraId="280857A4" w14:textId="4C01132B" w:rsidR="000371F1" w:rsidRPr="00DF4184" w:rsidRDefault="000371F1" w:rsidP="00DF4184">
      <w:pPr>
        <w:pStyle w:val="binhthuong"/>
        <w:spacing w:before="120" w:after="120"/>
        <w:ind w:firstLine="426"/>
      </w:pPr>
      <w:r w:rsidRPr="00DF4184">
        <w:t>Cho phép người dùng xem tất cả khóa học mà trung tâm mở và chức năng đăng ký khóa học nếu người dùng đã đăng nhập.</w:t>
      </w:r>
    </w:p>
    <w:p w14:paraId="7125B241" w14:textId="561E00B5" w:rsidR="000371F1" w:rsidRPr="00DF4184" w:rsidRDefault="000371F1" w:rsidP="00DF4184">
      <w:pPr>
        <w:pStyle w:val="binhthuong"/>
        <w:spacing w:before="120" w:after="120"/>
        <w:ind w:firstLine="426"/>
        <w:rPr>
          <w:b/>
          <w:bCs/>
        </w:rPr>
      </w:pPr>
      <w:r w:rsidRPr="00DF4184">
        <w:rPr>
          <w:b/>
          <w:bCs/>
        </w:rPr>
        <w:t>Giao diện xem khóa học đã đăng ký</w:t>
      </w:r>
    </w:p>
    <w:p w14:paraId="0B89B5BF" w14:textId="77777777" w:rsidR="00F73C64" w:rsidRPr="00DF4184" w:rsidRDefault="000371F1" w:rsidP="00DF4184">
      <w:pPr>
        <w:pStyle w:val="binhthuong"/>
        <w:keepNext/>
        <w:spacing w:before="120" w:after="120"/>
      </w:pPr>
      <w:r w:rsidRPr="00DF4184">
        <w:rPr>
          <w:noProof/>
        </w:rPr>
        <w:drawing>
          <wp:inline distT="0" distB="0" distL="0" distR="0" wp14:anchorId="5DD4D661" wp14:editId="1149C1BE">
            <wp:extent cx="5760720" cy="1981200"/>
            <wp:effectExtent l="0" t="0" r="0" b="0"/>
            <wp:docPr id="165914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4397" name=""/>
                    <pic:cNvPicPr/>
                  </pic:nvPicPr>
                  <pic:blipFill rotWithShape="1">
                    <a:blip r:embed="rId20"/>
                    <a:srcRect b="28751"/>
                    <a:stretch>
                      <a:fillRect/>
                    </a:stretch>
                  </pic:blipFill>
                  <pic:spPr bwMode="auto">
                    <a:xfrm>
                      <a:off x="0" y="0"/>
                      <a:ext cx="5760720" cy="1981200"/>
                    </a:xfrm>
                    <a:prstGeom prst="rect">
                      <a:avLst/>
                    </a:prstGeom>
                    <a:ln>
                      <a:noFill/>
                    </a:ln>
                    <a:extLst>
                      <a:ext uri="{53640926-AAD7-44D8-BBD7-CCE9431645EC}">
                        <a14:shadowObscured xmlns:a14="http://schemas.microsoft.com/office/drawing/2010/main"/>
                      </a:ext>
                    </a:extLst>
                  </pic:spPr>
                </pic:pic>
              </a:graphicData>
            </a:graphic>
          </wp:inline>
        </w:drawing>
      </w:r>
    </w:p>
    <w:p w14:paraId="363FFD62" w14:textId="4CFC487E" w:rsidR="000371F1" w:rsidRPr="00DF4184" w:rsidRDefault="00F73C64" w:rsidP="00DF4184">
      <w:pPr>
        <w:pStyle w:val="Hnh"/>
        <w:spacing w:before="120" w:after="120"/>
      </w:pPr>
      <w:bookmarkStart w:id="26" w:name="_Toc204093453"/>
      <w:r w:rsidRPr="00DF4184">
        <w:t xml:space="preserve">Hình </w:t>
      </w:r>
      <w:r w:rsidR="0042618E">
        <w:rPr>
          <w:noProof/>
        </w:rPr>
        <w:fldChar w:fldCharType="begin"/>
      </w:r>
      <w:r w:rsidR="0042618E">
        <w:rPr>
          <w:noProof/>
        </w:rPr>
        <w:instrText xml:space="preserve"> SEQ Hình \* ARABIC </w:instrText>
      </w:r>
      <w:r w:rsidR="0042618E">
        <w:rPr>
          <w:noProof/>
        </w:rPr>
        <w:fldChar w:fldCharType="separate"/>
      </w:r>
      <w:r w:rsidR="006C0D70">
        <w:rPr>
          <w:noProof/>
        </w:rPr>
        <w:t>9</w:t>
      </w:r>
      <w:r w:rsidR="0042618E">
        <w:rPr>
          <w:noProof/>
        </w:rPr>
        <w:fldChar w:fldCharType="end"/>
      </w:r>
      <w:r w:rsidRPr="00DF4184">
        <w:t>: Giao diện xem khóa học đã đăng ký</w:t>
      </w:r>
      <w:bookmarkEnd w:id="26"/>
    </w:p>
    <w:p w14:paraId="2F34FF77" w14:textId="3796293C" w:rsidR="000371F1" w:rsidRPr="00DF4184" w:rsidRDefault="000371F1" w:rsidP="00DF4184">
      <w:pPr>
        <w:pStyle w:val="binhthuong"/>
        <w:spacing w:before="120" w:after="120"/>
        <w:ind w:firstLine="426"/>
      </w:pPr>
      <w:r w:rsidRPr="00DF4184">
        <w:t>Hiển thị tất cả các khóa học mà người dùng đã đăng ký và chức năng hủy đăng ký một khóa học bất kỳ.</w:t>
      </w:r>
    </w:p>
    <w:p w14:paraId="47BC4FCD" w14:textId="5CF9CFEE" w:rsidR="000371F1" w:rsidRPr="00DF4184" w:rsidRDefault="000371F1" w:rsidP="00DF4184">
      <w:pPr>
        <w:pStyle w:val="binhthuong"/>
        <w:spacing w:before="120" w:after="120"/>
        <w:ind w:firstLine="426"/>
        <w:rPr>
          <w:b/>
          <w:bCs/>
        </w:rPr>
      </w:pPr>
      <w:r w:rsidRPr="00DF4184">
        <w:rPr>
          <w:b/>
          <w:bCs/>
        </w:rPr>
        <w:t>Giao diện xem thông tin tài khoản</w:t>
      </w:r>
    </w:p>
    <w:p w14:paraId="031194AC" w14:textId="77777777" w:rsidR="00F73C64" w:rsidRPr="00DF4184" w:rsidRDefault="000371F1" w:rsidP="00DF4184">
      <w:pPr>
        <w:pStyle w:val="binhthuong"/>
        <w:keepNext/>
        <w:spacing w:before="120" w:after="120"/>
      </w:pPr>
      <w:r w:rsidRPr="00DF4184">
        <w:rPr>
          <w:noProof/>
        </w:rPr>
        <w:lastRenderedPageBreak/>
        <w:drawing>
          <wp:inline distT="0" distB="0" distL="0" distR="0" wp14:anchorId="43B85439" wp14:editId="0725C4D4">
            <wp:extent cx="5760720" cy="2780665"/>
            <wp:effectExtent l="0" t="0" r="0" b="635"/>
            <wp:docPr id="73285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53541" name=""/>
                    <pic:cNvPicPr/>
                  </pic:nvPicPr>
                  <pic:blipFill>
                    <a:blip r:embed="rId21"/>
                    <a:stretch>
                      <a:fillRect/>
                    </a:stretch>
                  </pic:blipFill>
                  <pic:spPr>
                    <a:xfrm>
                      <a:off x="0" y="0"/>
                      <a:ext cx="5760720" cy="2780665"/>
                    </a:xfrm>
                    <a:prstGeom prst="rect">
                      <a:avLst/>
                    </a:prstGeom>
                  </pic:spPr>
                </pic:pic>
              </a:graphicData>
            </a:graphic>
          </wp:inline>
        </w:drawing>
      </w:r>
    </w:p>
    <w:p w14:paraId="123D88FF" w14:textId="1DF1260A" w:rsidR="000371F1" w:rsidRPr="00DF4184" w:rsidRDefault="00F73C64" w:rsidP="00DF4184">
      <w:pPr>
        <w:pStyle w:val="Hnh"/>
        <w:spacing w:before="120" w:after="120"/>
      </w:pPr>
      <w:bookmarkStart w:id="27" w:name="_Toc204093454"/>
      <w:r w:rsidRPr="00DF4184">
        <w:t xml:space="preserve">Hình </w:t>
      </w:r>
      <w:r w:rsidR="0042618E">
        <w:rPr>
          <w:noProof/>
        </w:rPr>
        <w:fldChar w:fldCharType="begin"/>
      </w:r>
      <w:r w:rsidR="0042618E">
        <w:rPr>
          <w:noProof/>
        </w:rPr>
        <w:instrText xml:space="preserve"> SEQ Hình \* ARABIC </w:instrText>
      </w:r>
      <w:r w:rsidR="0042618E">
        <w:rPr>
          <w:noProof/>
        </w:rPr>
        <w:fldChar w:fldCharType="separate"/>
      </w:r>
      <w:r w:rsidR="006C0D70">
        <w:rPr>
          <w:noProof/>
        </w:rPr>
        <w:t>10</w:t>
      </w:r>
      <w:r w:rsidR="0042618E">
        <w:rPr>
          <w:noProof/>
        </w:rPr>
        <w:fldChar w:fldCharType="end"/>
      </w:r>
      <w:r w:rsidRPr="00DF4184">
        <w:t>: Giao diện xem thông tin tài khoản</w:t>
      </w:r>
      <w:bookmarkEnd w:id="27"/>
    </w:p>
    <w:p w14:paraId="3D010ED8" w14:textId="11A83CD5" w:rsidR="006C05E2" w:rsidRPr="00DF4184" w:rsidRDefault="000371F1" w:rsidP="00DF4184">
      <w:pPr>
        <w:pStyle w:val="binhthuong"/>
        <w:spacing w:before="120" w:after="120"/>
        <w:ind w:firstLine="426"/>
      </w:pPr>
      <w:r w:rsidRPr="00DF4184">
        <w:t>Hiển thị thông tin mà người dùng đã đăng ký, cho phép cập nhật lại thông tin nếu cần.</w:t>
      </w:r>
    </w:p>
    <w:p w14:paraId="6E76AE06" w14:textId="49A3943E" w:rsidR="000371F1" w:rsidRPr="00DF4184" w:rsidRDefault="00F73C64" w:rsidP="00DF4184">
      <w:pPr>
        <w:pStyle w:val="binhthuong"/>
        <w:spacing w:before="120" w:after="120"/>
        <w:ind w:firstLine="426"/>
        <w:rPr>
          <w:b/>
          <w:bCs/>
        </w:rPr>
      </w:pPr>
      <w:r w:rsidRPr="00DF4184">
        <w:rPr>
          <w:b/>
          <w:bCs/>
        </w:rPr>
        <w:t>Giao diện trang quản trị</w:t>
      </w:r>
    </w:p>
    <w:p w14:paraId="7A6B270E" w14:textId="77777777" w:rsidR="00F73C64" w:rsidRPr="00DF4184" w:rsidRDefault="00F73C64" w:rsidP="00DF4184">
      <w:pPr>
        <w:pStyle w:val="binhthuong"/>
        <w:keepNext/>
        <w:spacing w:before="120" w:after="120"/>
      </w:pPr>
      <w:r w:rsidRPr="00DF4184">
        <w:rPr>
          <w:noProof/>
        </w:rPr>
        <w:drawing>
          <wp:inline distT="0" distB="0" distL="0" distR="0" wp14:anchorId="7394A38F" wp14:editId="58B32C39">
            <wp:extent cx="5760720" cy="2783840"/>
            <wp:effectExtent l="0" t="0" r="0" b="0"/>
            <wp:docPr id="6331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9875" name=""/>
                    <pic:cNvPicPr/>
                  </pic:nvPicPr>
                  <pic:blipFill>
                    <a:blip r:embed="rId22"/>
                    <a:stretch>
                      <a:fillRect/>
                    </a:stretch>
                  </pic:blipFill>
                  <pic:spPr>
                    <a:xfrm>
                      <a:off x="0" y="0"/>
                      <a:ext cx="5760720" cy="2783840"/>
                    </a:xfrm>
                    <a:prstGeom prst="rect">
                      <a:avLst/>
                    </a:prstGeom>
                  </pic:spPr>
                </pic:pic>
              </a:graphicData>
            </a:graphic>
          </wp:inline>
        </w:drawing>
      </w:r>
    </w:p>
    <w:p w14:paraId="3B25E0FF" w14:textId="36744F8C" w:rsidR="00F73C64" w:rsidRPr="00DF4184" w:rsidRDefault="00F73C64" w:rsidP="00DF4184">
      <w:pPr>
        <w:pStyle w:val="Hnh"/>
        <w:spacing w:before="120" w:after="120"/>
      </w:pPr>
      <w:bookmarkStart w:id="28" w:name="_Toc204093455"/>
      <w:r w:rsidRPr="00DF4184">
        <w:t xml:space="preserve">Hình </w:t>
      </w:r>
      <w:r w:rsidR="0042618E">
        <w:rPr>
          <w:noProof/>
        </w:rPr>
        <w:fldChar w:fldCharType="begin"/>
      </w:r>
      <w:r w:rsidR="0042618E">
        <w:rPr>
          <w:noProof/>
        </w:rPr>
        <w:instrText xml:space="preserve"> SEQ Hình \* ARABIC </w:instrText>
      </w:r>
      <w:r w:rsidR="0042618E">
        <w:rPr>
          <w:noProof/>
        </w:rPr>
        <w:fldChar w:fldCharType="separate"/>
      </w:r>
      <w:r w:rsidR="006C0D70">
        <w:rPr>
          <w:noProof/>
        </w:rPr>
        <w:t>11</w:t>
      </w:r>
      <w:r w:rsidR="0042618E">
        <w:rPr>
          <w:noProof/>
        </w:rPr>
        <w:fldChar w:fldCharType="end"/>
      </w:r>
      <w:r w:rsidRPr="00DF4184">
        <w:t>: Giao diện trang quản trị</w:t>
      </w:r>
      <w:bookmarkEnd w:id="28"/>
    </w:p>
    <w:p w14:paraId="1E7F880F" w14:textId="2F9750B4" w:rsidR="00F73C64" w:rsidRPr="00DF4184" w:rsidRDefault="00F73C64" w:rsidP="00DF4184">
      <w:pPr>
        <w:pStyle w:val="binhthuong"/>
        <w:spacing w:before="120" w:after="120"/>
        <w:ind w:firstLine="426"/>
      </w:pPr>
      <w:r w:rsidRPr="00DF4184">
        <w:t>Cho phép admin quản lý việc thêm/xóa/sửa người dùng, ngôn ngữ, trình độ, khóa học,…</w:t>
      </w:r>
    </w:p>
    <w:p w14:paraId="2269FDF6" w14:textId="77777777" w:rsidR="00722581" w:rsidRPr="00DF4184" w:rsidRDefault="00722581" w:rsidP="00DF4184">
      <w:pPr>
        <w:spacing w:before="120" w:after="120" w:line="360" w:lineRule="auto"/>
        <w:jc w:val="center"/>
        <w:rPr>
          <w:rFonts w:ascii="Times New Roman" w:hAnsi="Times New Roman"/>
        </w:rPr>
      </w:pPr>
    </w:p>
    <w:p w14:paraId="6558F27A" w14:textId="3E49DE96" w:rsidR="005859F2" w:rsidRPr="00DF4184" w:rsidRDefault="005859F2" w:rsidP="00DF4184">
      <w:pPr>
        <w:spacing w:before="120" w:after="120" w:line="360" w:lineRule="auto"/>
        <w:jc w:val="center"/>
        <w:rPr>
          <w:rFonts w:ascii="Times New Roman" w:hAnsi="Times New Roman"/>
        </w:rPr>
      </w:pPr>
    </w:p>
    <w:p w14:paraId="32ED051F" w14:textId="77777777" w:rsidR="005859F2" w:rsidRPr="00DF4184" w:rsidRDefault="005859F2" w:rsidP="00DF4184">
      <w:pPr>
        <w:spacing w:before="120" w:after="120" w:line="360" w:lineRule="auto"/>
        <w:rPr>
          <w:rFonts w:ascii="Times New Roman" w:hAnsi="Times New Roman"/>
        </w:rPr>
      </w:pPr>
      <w:r w:rsidRPr="00DF4184">
        <w:rPr>
          <w:rFonts w:ascii="Times New Roman" w:hAnsi="Times New Roman"/>
        </w:rPr>
        <w:br w:type="page"/>
      </w:r>
    </w:p>
    <w:p w14:paraId="3FD089F9" w14:textId="2AE34C9B" w:rsidR="00722581" w:rsidRPr="00DF4184" w:rsidRDefault="005859F2" w:rsidP="00DF4184">
      <w:pPr>
        <w:pStyle w:val="Heading1"/>
        <w:spacing w:before="120" w:after="120" w:line="360" w:lineRule="auto"/>
        <w:rPr>
          <w:b/>
          <w:bCs/>
          <w:sz w:val="28"/>
          <w:szCs w:val="28"/>
          <w:lang w:val="vi-VN"/>
        </w:rPr>
      </w:pPr>
      <w:bookmarkStart w:id="29" w:name="_Toc204093487"/>
      <w:r w:rsidRPr="00DF4184">
        <w:rPr>
          <w:b/>
          <w:bCs/>
          <w:sz w:val="28"/>
          <w:szCs w:val="28"/>
        </w:rPr>
        <w:lastRenderedPageBreak/>
        <w:t>CHƯƠNG</w:t>
      </w:r>
      <w:r w:rsidRPr="00DF4184">
        <w:rPr>
          <w:b/>
          <w:bCs/>
          <w:sz w:val="28"/>
          <w:szCs w:val="28"/>
          <w:lang w:val="vi-VN"/>
        </w:rPr>
        <w:t xml:space="preserve"> 4: </w:t>
      </w:r>
      <w:r w:rsidRPr="00DF4184">
        <w:rPr>
          <w:b/>
          <w:bCs/>
          <w:sz w:val="28"/>
          <w:szCs w:val="28"/>
        </w:rPr>
        <w:t>TRIỂN KHAI VÀ CÔNG NGHỆ SỬ DỤNG</w:t>
      </w:r>
      <w:bookmarkEnd w:id="29"/>
    </w:p>
    <w:p w14:paraId="78F555AE" w14:textId="6A50D8CA" w:rsidR="00722581" w:rsidRPr="00DF4184" w:rsidRDefault="005859F2" w:rsidP="00DF4184">
      <w:pPr>
        <w:pStyle w:val="chuong44"/>
        <w:spacing w:before="120" w:after="120"/>
        <w:ind w:left="426" w:hanging="426"/>
        <w:outlineLvl w:val="1"/>
      </w:pPr>
      <w:r w:rsidRPr="00DF4184">
        <w:rPr>
          <w:lang w:val="vi-VN"/>
        </w:rPr>
        <w:t xml:space="preserve"> </w:t>
      </w:r>
      <w:bookmarkStart w:id="30" w:name="_Toc204093488"/>
      <w:r w:rsidRPr="00DF4184">
        <w:rPr>
          <w:lang w:val="vi-VN"/>
        </w:rPr>
        <w:t>Các công nghệ đã sử dụng</w:t>
      </w:r>
      <w:bookmarkEnd w:id="30"/>
    </w:p>
    <w:p w14:paraId="15F2A4F5" w14:textId="187A3B7C" w:rsidR="00846C5A" w:rsidRPr="00DF4184" w:rsidRDefault="00846C5A" w:rsidP="00DF4184">
      <w:pPr>
        <w:pStyle w:val="binhthuong"/>
        <w:spacing w:before="120" w:after="120"/>
        <w:ind w:left="426" w:hanging="426"/>
        <w:rPr>
          <w:b/>
          <w:bCs/>
        </w:rPr>
      </w:pPr>
      <w:r w:rsidRPr="00DF4184">
        <w:rPr>
          <w:b/>
          <w:bCs/>
        </w:rPr>
        <w:t>Ngôn ngữ lập trình:</w:t>
      </w:r>
    </w:p>
    <w:p w14:paraId="0ED26A6D" w14:textId="230994AF" w:rsidR="00846C5A" w:rsidRPr="00DF4184" w:rsidRDefault="00846C5A" w:rsidP="00DF4184">
      <w:pPr>
        <w:pStyle w:val="binhthuong"/>
        <w:numPr>
          <w:ilvl w:val="0"/>
          <w:numId w:val="15"/>
        </w:numPr>
        <w:spacing w:before="120" w:after="120"/>
      </w:pPr>
      <w:r w:rsidRPr="00DF4184">
        <w:t>JavaScript: Dùng cho frontend (React).</w:t>
      </w:r>
    </w:p>
    <w:p w14:paraId="542CF7CD" w14:textId="146FE32A" w:rsidR="00846C5A" w:rsidRPr="00DF4184" w:rsidRDefault="00846C5A" w:rsidP="00DF4184">
      <w:pPr>
        <w:pStyle w:val="binhthuong"/>
        <w:numPr>
          <w:ilvl w:val="0"/>
          <w:numId w:val="15"/>
        </w:numPr>
        <w:spacing w:before="120" w:after="120"/>
      </w:pPr>
      <w:r w:rsidRPr="00DF4184">
        <w:t>Node.js (JavaScript): Dùng cho backend.</w:t>
      </w:r>
    </w:p>
    <w:p w14:paraId="032254AC" w14:textId="62462EBE" w:rsidR="00846C5A" w:rsidRPr="00DF4184" w:rsidRDefault="00846C5A" w:rsidP="00DF4184">
      <w:pPr>
        <w:pStyle w:val="binhthuong"/>
        <w:numPr>
          <w:ilvl w:val="0"/>
          <w:numId w:val="15"/>
        </w:numPr>
        <w:spacing w:before="120" w:after="120"/>
      </w:pPr>
      <w:r w:rsidRPr="00DF4184">
        <w:t>HTML, CSS: Giao diện người dùng cơ bản.</w:t>
      </w:r>
    </w:p>
    <w:p w14:paraId="62FCEA7A" w14:textId="760418AF" w:rsidR="005859F2" w:rsidRPr="00DF4184" w:rsidRDefault="00846C5A" w:rsidP="00DF4184">
      <w:pPr>
        <w:pStyle w:val="binhthuong"/>
        <w:numPr>
          <w:ilvl w:val="0"/>
          <w:numId w:val="15"/>
        </w:numPr>
        <w:spacing w:before="120" w:after="120"/>
      </w:pPr>
      <w:r w:rsidRPr="00DF4184">
        <w:t>MongoDB Query Language (MQL): Truy vấn dữ liệu trong MongoDB.</w:t>
      </w:r>
    </w:p>
    <w:p w14:paraId="2B59C4B1" w14:textId="68155F48" w:rsidR="00846C5A" w:rsidRPr="00DF4184" w:rsidRDefault="00846C5A" w:rsidP="00DF4184">
      <w:pPr>
        <w:pStyle w:val="binhthuong"/>
        <w:spacing w:before="120" w:after="120"/>
        <w:rPr>
          <w:b/>
          <w:bCs/>
        </w:rPr>
      </w:pPr>
      <w:r w:rsidRPr="00DF4184">
        <w:rPr>
          <w:b/>
          <w:bCs/>
        </w:rPr>
        <w:t>Framework / Thư viện:</w:t>
      </w:r>
    </w:p>
    <w:p w14:paraId="2DDB7E56" w14:textId="68700A3C" w:rsidR="00846C5A" w:rsidRPr="00DF4184" w:rsidRDefault="00846C5A" w:rsidP="00DF4184">
      <w:pPr>
        <w:pStyle w:val="binhthuong"/>
        <w:spacing w:before="120" w:after="120"/>
        <w:ind w:firstLine="360"/>
      </w:pPr>
      <w:r w:rsidRPr="00DF4184">
        <w:t>Frontend</w:t>
      </w:r>
    </w:p>
    <w:p w14:paraId="546C12F5" w14:textId="68AFB701" w:rsidR="00846C5A" w:rsidRPr="00DF4184" w:rsidRDefault="00846C5A" w:rsidP="00DF4184">
      <w:pPr>
        <w:pStyle w:val="binhthuong"/>
        <w:numPr>
          <w:ilvl w:val="0"/>
          <w:numId w:val="16"/>
        </w:numPr>
        <w:spacing w:before="120" w:after="120"/>
      </w:pPr>
      <w:r w:rsidRPr="00DF4184">
        <w:t>ReactJS: Xây dựng giao diện người dùng.</w:t>
      </w:r>
    </w:p>
    <w:p w14:paraId="56DDEBB6" w14:textId="469C8C41" w:rsidR="00846C5A" w:rsidRPr="00DF4184" w:rsidRDefault="00846C5A" w:rsidP="00DF4184">
      <w:pPr>
        <w:pStyle w:val="binhthuong"/>
        <w:numPr>
          <w:ilvl w:val="0"/>
          <w:numId w:val="16"/>
        </w:numPr>
        <w:spacing w:before="120" w:after="120"/>
      </w:pPr>
      <w:r w:rsidRPr="00DF4184">
        <w:t>Ant Design (antd): Thư viện UI component dùng cho bảng, modal, form, button,...</w:t>
      </w:r>
    </w:p>
    <w:p w14:paraId="4CBF52D0" w14:textId="17B99BD9" w:rsidR="00846C5A" w:rsidRPr="00DF4184" w:rsidRDefault="00846C5A" w:rsidP="00DF4184">
      <w:pPr>
        <w:pStyle w:val="binhthuong"/>
        <w:numPr>
          <w:ilvl w:val="0"/>
          <w:numId w:val="16"/>
        </w:numPr>
        <w:spacing w:before="120" w:after="120"/>
      </w:pPr>
      <w:r w:rsidRPr="00DF4184">
        <w:t>Axios: Thư viện gọi API HTTP từ frontend.</w:t>
      </w:r>
    </w:p>
    <w:p w14:paraId="62D8DFBC" w14:textId="71AAA396" w:rsidR="00846C5A" w:rsidRPr="00DF4184" w:rsidRDefault="00846C5A" w:rsidP="00DF4184">
      <w:pPr>
        <w:pStyle w:val="binhthuong"/>
        <w:spacing w:before="120" w:after="120"/>
        <w:ind w:firstLine="360"/>
      </w:pPr>
      <w:r w:rsidRPr="00DF4184">
        <w:t>Backend</w:t>
      </w:r>
    </w:p>
    <w:p w14:paraId="2BFD9BE9" w14:textId="14BB459B" w:rsidR="00846C5A" w:rsidRPr="00DF4184" w:rsidRDefault="00846C5A" w:rsidP="00DF4184">
      <w:pPr>
        <w:pStyle w:val="binhthuong"/>
        <w:numPr>
          <w:ilvl w:val="0"/>
          <w:numId w:val="17"/>
        </w:numPr>
        <w:spacing w:before="120" w:after="120"/>
      </w:pPr>
      <w:r w:rsidRPr="00DF4184">
        <w:t>Express.js: Framework backend dùng với Node.js.</w:t>
      </w:r>
    </w:p>
    <w:p w14:paraId="7C1F793A" w14:textId="3DBD496F" w:rsidR="00846C5A" w:rsidRPr="00DF4184" w:rsidRDefault="00846C5A" w:rsidP="00DF4184">
      <w:pPr>
        <w:pStyle w:val="binhthuong"/>
        <w:numPr>
          <w:ilvl w:val="0"/>
          <w:numId w:val="17"/>
        </w:numPr>
        <w:spacing w:before="120" w:after="120"/>
      </w:pPr>
      <w:r w:rsidRPr="00DF4184">
        <w:t>Mongoose: ORM để tương tác với MongoDB.</w:t>
      </w:r>
    </w:p>
    <w:p w14:paraId="5E7A94F6" w14:textId="713137EA" w:rsidR="00846C5A" w:rsidRPr="00DF4184" w:rsidRDefault="00846C5A" w:rsidP="00DF4184">
      <w:pPr>
        <w:pStyle w:val="binhthuong"/>
        <w:spacing w:before="120" w:after="120"/>
        <w:ind w:firstLine="360"/>
      </w:pPr>
      <w:r w:rsidRPr="00DF4184">
        <w:t>Khác</w:t>
      </w:r>
    </w:p>
    <w:p w14:paraId="7B933B17" w14:textId="6E7F909C" w:rsidR="00846C5A" w:rsidRPr="00DF4184" w:rsidRDefault="00846C5A" w:rsidP="00DF4184">
      <w:pPr>
        <w:pStyle w:val="binhthuong"/>
        <w:numPr>
          <w:ilvl w:val="0"/>
          <w:numId w:val="18"/>
        </w:numPr>
        <w:spacing w:before="120" w:after="120"/>
      </w:pPr>
      <w:r w:rsidRPr="00DF4184">
        <w:t>JWT (JSON Web Token): Xác thực người dùng.</w:t>
      </w:r>
    </w:p>
    <w:p w14:paraId="62B246E5" w14:textId="2B8CC9CD" w:rsidR="00846C5A" w:rsidRPr="00DF4184" w:rsidRDefault="00846C5A" w:rsidP="00DF4184">
      <w:pPr>
        <w:pStyle w:val="binhthuong"/>
        <w:numPr>
          <w:ilvl w:val="0"/>
          <w:numId w:val="18"/>
        </w:numPr>
        <w:spacing w:before="120" w:after="120"/>
      </w:pPr>
      <w:r w:rsidRPr="00DF4184">
        <w:t>Swagger: Tài liệu hóa API.</w:t>
      </w:r>
    </w:p>
    <w:p w14:paraId="25848B52" w14:textId="3065ABFA" w:rsidR="00846C5A" w:rsidRPr="00DF4184" w:rsidRDefault="00846C5A" w:rsidP="00DF4184">
      <w:pPr>
        <w:pStyle w:val="binhthuong"/>
        <w:spacing w:before="120" w:after="120"/>
        <w:rPr>
          <w:b/>
          <w:bCs/>
        </w:rPr>
      </w:pPr>
      <w:r w:rsidRPr="00DF4184">
        <w:rPr>
          <w:b/>
          <w:bCs/>
        </w:rPr>
        <w:t>Cơ sở dữ liệu:</w:t>
      </w:r>
    </w:p>
    <w:p w14:paraId="21855EAB" w14:textId="3A995983" w:rsidR="00846C5A" w:rsidRPr="00DF4184" w:rsidRDefault="00846C5A" w:rsidP="00DF4184">
      <w:pPr>
        <w:pStyle w:val="binhthuong"/>
        <w:spacing w:before="120" w:after="120"/>
        <w:ind w:firstLine="426"/>
      </w:pPr>
      <w:r w:rsidRPr="00DF4184">
        <w:t>MongoDB: NoSQL Database dùng để lưu trữ thông tin người dùng, khóa học, giảng viên,…</w:t>
      </w:r>
    </w:p>
    <w:p w14:paraId="3E167958" w14:textId="503245EF" w:rsidR="00933656" w:rsidRPr="00DF4184" w:rsidRDefault="00933656" w:rsidP="00DF4184">
      <w:pPr>
        <w:pStyle w:val="binhthuong"/>
        <w:spacing w:before="120" w:after="120"/>
        <w:rPr>
          <w:b/>
          <w:bCs/>
        </w:rPr>
      </w:pPr>
      <w:r w:rsidRPr="00DF4184">
        <w:rPr>
          <w:b/>
          <w:bCs/>
        </w:rPr>
        <w:t>Kiểm thử:</w:t>
      </w:r>
    </w:p>
    <w:p w14:paraId="47E5F2FC" w14:textId="6E90A8BD" w:rsidR="00933656" w:rsidRPr="00DF4184" w:rsidRDefault="00933656" w:rsidP="00DF4184">
      <w:pPr>
        <w:pStyle w:val="binhthuong"/>
        <w:spacing w:before="120" w:after="120"/>
        <w:ind w:firstLine="426"/>
      </w:pPr>
      <w:r w:rsidRPr="00DF4184">
        <w:t>Swagger: mô tả, thiết kế và trực quan hóa tài liệu API.</w:t>
      </w:r>
    </w:p>
    <w:p w14:paraId="0A5E170F" w14:textId="43CC03FB" w:rsidR="00933656" w:rsidRPr="00DF4184" w:rsidRDefault="00933656" w:rsidP="00DF4184">
      <w:pPr>
        <w:pStyle w:val="binhthuong"/>
        <w:spacing w:before="120" w:after="120"/>
        <w:ind w:firstLine="426"/>
      </w:pPr>
      <w:r w:rsidRPr="00DF4184">
        <w:t>Postman: kiểm thử API.</w:t>
      </w:r>
    </w:p>
    <w:p w14:paraId="119A6089" w14:textId="71333411" w:rsidR="00933656" w:rsidRPr="00DF4184" w:rsidRDefault="00933656" w:rsidP="00DF4184">
      <w:pPr>
        <w:pStyle w:val="binhthuong"/>
        <w:spacing w:before="120" w:after="120"/>
        <w:ind w:firstLine="426"/>
      </w:pPr>
      <w:r w:rsidRPr="00DF4184">
        <w:t>GitHub Actions: kiểm thử khi có thay đổi mã nguồn.</w:t>
      </w:r>
    </w:p>
    <w:p w14:paraId="7237571A" w14:textId="1F3A0775" w:rsidR="00933656" w:rsidRPr="00DF4184" w:rsidRDefault="00933656" w:rsidP="00DF4184">
      <w:pPr>
        <w:pStyle w:val="binhthuong"/>
        <w:spacing w:before="120" w:after="120"/>
        <w:rPr>
          <w:b/>
          <w:bCs/>
        </w:rPr>
      </w:pPr>
      <w:r w:rsidRPr="00DF4184">
        <w:rPr>
          <w:b/>
          <w:bCs/>
        </w:rPr>
        <w:lastRenderedPageBreak/>
        <w:t>Triển khai:</w:t>
      </w:r>
    </w:p>
    <w:p w14:paraId="0870886D" w14:textId="12E1304D" w:rsidR="00933656" w:rsidRPr="00DF4184" w:rsidRDefault="00933656" w:rsidP="00DF4184">
      <w:pPr>
        <w:pStyle w:val="binhthuong"/>
        <w:spacing w:before="120" w:after="120"/>
        <w:ind w:firstLine="426"/>
      </w:pPr>
      <w:r w:rsidRPr="00DF4184">
        <w:t>Docker: đóng gói và triển khai ứng dụng.</w:t>
      </w:r>
    </w:p>
    <w:p w14:paraId="32734A0F" w14:textId="3CD85127" w:rsidR="005859F2" w:rsidRPr="00DF4184" w:rsidRDefault="005859F2" w:rsidP="00DF4184">
      <w:pPr>
        <w:pStyle w:val="chuong44"/>
        <w:spacing w:before="120" w:after="120"/>
        <w:ind w:left="426" w:hanging="426"/>
        <w:outlineLvl w:val="1"/>
      </w:pPr>
      <w:r w:rsidRPr="00DF4184">
        <w:rPr>
          <w:lang w:val="vi-VN"/>
        </w:rPr>
        <w:t xml:space="preserve"> </w:t>
      </w:r>
      <w:bookmarkStart w:id="31" w:name="_Toc204093489"/>
      <w:r w:rsidRPr="00DF4184">
        <w:rPr>
          <w:lang w:val="vi-VN"/>
        </w:rPr>
        <w:t>Quy trình CI/CD với GitHub Actions</w:t>
      </w:r>
      <w:bookmarkEnd w:id="31"/>
    </w:p>
    <w:p w14:paraId="6A402ED5" w14:textId="50945FF3" w:rsidR="001C411B" w:rsidRPr="00DF4184" w:rsidRDefault="001C411B" w:rsidP="00DF4184">
      <w:pPr>
        <w:pStyle w:val="binhthuong"/>
        <w:spacing w:before="120" w:after="120"/>
        <w:ind w:left="426" w:hanging="426"/>
        <w:rPr>
          <w:b/>
          <w:bCs/>
          <w:lang w:val="vi-VN"/>
        </w:rPr>
      </w:pPr>
      <w:r w:rsidRPr="00DF4184">
        <w:rPr>
          <w:b/>
          <w:bCs/>
          <w:lang w:val="vi-VN"/>
        </w:rPr>
        <w:t>Kiểm thử Backend (CI)</w:t>
      </w:r>
    </w:p>
    <w:p w14:paraId="78CED615" w14:textId="4A36CA63" w:rsidR="003C7C84" w:rsidRPr="00DF4184" w:rsidRDefault="00295D53" w:rsidP="00DF4184">
      <w:pPr>
        <w:pStyle w:val="binhthuong"/>
        <w:spacing w:before="120" w:after="120"/>
        <w:jc w:val="center"/>
      </w:pPr>
      <w:r w:rsidRPr="00DF4184">
        <w:rPr>
          <w:noProof/>
        </w:rPr>
        <w:drawing>
          <wp:inline distT="0" distB="0" distL="0" distR="0" wp14:anchorId="32FF12DB" wp14:editId="4E579D8D">
            <wp:extent cx="3640667" cy="5867132"/>
            <wp:effectExtent l="0" t="0" r="0" b="635"/>
            <wp:docPr id="59018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83714" name=""/>
                    <pic:cNvPicPr/>
                  </pic:nvPicPr>
                  <pic:blipFill>
                    <a:blip r:embed="rId23"/>
                    <a:stretch>
                      <a:fillRect/>
                    </a:stretch>
                  </pic:blipFill>
                  <pic:spPr>
                    <a:xfrm>
                      <a:off x="0" y="0"/>
                      <a:ext cx="3658323" cy="5895586"/>
                    </a:xfrm>
                    <a:prstGeom prst="rect">
                      <a:avLst/>
                    </a:prstGeom>
                  </pic:spPr>
                </pic:pic>
              </a:graphicData>
            </a:graphic>
          </wp:inline>
        </w:drawing>
      </w:r>
    </w:p>
    <w:p w14:paraId="1D2432EE" w14:textId="2BD08018" w:rsidR="001C411B" w:rsidRPr="00DF4184" w:rsidRDefault="001C411B" w:rsidP="00DF4184">
      <w:pPr>
        <w:pStyle w:val="binhthuong"/>
        <w:spacing w:before="120" w:after="120"/>
        <w:rPr>
          <w:lang w:val="vi-VN"/>
        </w:rPr>
      </w:pPr>
      <w:r w:rsidRPr="00DF4184">
        <w:rPr>
          <w:lang w:val="vi-VN"/>
        </w:rPr>
        <w:t>Quy trình:</w:t>
      </w:r>
    </w:p>
    <w:p w14:paraId="141EFA41" w14:textId="09C80C59" w:rsidR="001C411B" w:rsidRPr="00DF4184" w:rsidRDefault="001C411B" w:rsidP="00DF4184">
      <w:pPr>
        <w:pStyle w:val="binhthuong"/>
        <w:numPr>
          <w:ilvl w:val="0"/>
          <w:numId w:val="19"/>
        </w:numPr>
        <w:spacing w:before="120" w:after="120"/>
        <w:rPr>
          <w:lang w:val="vi-VN"/>
        </w:rPr>
      </w:pPr>
      <w:r w:rsidRPr="00DF4184">
        <w:rPr>
          <w:lang w:val="vi-VN"/>
        </w:rPr>
        <w:t>Kích hoạt khi có push hoặc pull request vào nhánh develop, với các thay đổi trong thư mục back-end/.</w:t>
      </w:r>
    </w:p>
    <w:p w14:paraId="7C036B6F" w14:textId="10CC43FC" w:rsidR="001C411B" w:rsidRPr="00DF4184" w:rsidRDefault="001C411B" w:rsidP="00DF4184">
      <w:pPr>
        <w:pStyle w:val="binhthuong"/>
        <w:numPr>
          <w:ilvl w:val="0"/>
          <w:numId w:val="19"/>
        </w:numPr>
        <w:spacing w:before="120" w:after="120"/>
      </w:pPr>
      <w:r w:rsidRPr="00DF4184">
        <w:rPr>
          <w:lang w:val="vi-VN"/>
        </w:rPr>
        <w:t>Thiết lập môi trường Node.js 18.</w:t>
      </w:r>
    </w:p>
    <w:p w14:paraId="117FCDBF" w14:textId="0758C76F" w:rsidR="001C411B" w:rsidRPr="00DF4184" w:rsidRDefault="001C411B" w:rsidP="00DF4184">
      <w:pPr>
        <w:pStyle w:val="binhthuong"/>
        <w:numPr>
          <w:ilvl w:val="0"/>
          <w:numId w:val="19"/>
        </w:numPr>
        <w:spacing w:before="120" w:after="120"/>
      </w:pPr>
      <w:r w:rsidRPr="00DF4184">
        <w:rPr>
          <w:lang w:val="vi-VN"/>
        </w:rPr>
        <w:t>Cài đặt dependency bằng npm install.</w:t>
      </w:r>
    </w:p>
    <w:p w14:paraId="5D3E53B3" w14:textId="6F04CD22" w:rsidR="005859F2" w:rsidRPr="00DF4184" w:rsidRDefault="001C411B" w:rsidP="00DF4184">
      <w:pPr>
        <w:pStyle w:val="binhthuong"/>
        <w:numPr>
          <w:ilvl w:val="0"/>
          <w:numId w:val="19"/>
        </w:numPr>
        <w:spacing w:before="120" w:after="120"/>
        <w:rPr>
          <w:lang w:val="vi-VN"/>
        </w:rPr>
      </w:pPr>
      <w:r w:rsidRPr="00DF4184">
        <w:rPr>
          <w:lang w:val="vi-VN"/>
        </w:rPr>
        <w:lastRenderedPageBreak/>
        <w:t>Chạy lệnh kiểm thử với npm test, cho phép không có test cũng không lỗi (--passWithNoTests).</w:t>
      </w:r>
    </w:p>
    <w:p w14:paraId="29B0EE7B" w14:textId="5BF5C51C" w:rsidR="002C0C29" w:rsidRPr="00DF4184" w:rsidRDefault="002C0C29" w:rsidP="00DF4184">
      <w:pPr>
        <w:pStyle w:val="binhthuong"/>
        <w:spacing w:before="120" w:after="120"/>
        <w:rPr>
          <w:b/>
          <w:bCs/>
        </w:rPr>
      </w:pPr>
      <w:r w:rsidRPr="00DF4184">
        <w:rPr>
          <w:b/>
          <w:bCs/>
        </w:rPr>
        <w:t>Kiểm thử Frontend React (CI)</w:t>
      </w:r>
    </w:p>
    <w:p w14:paraId="552090B6" w14:textId="33B0741F" w:rsidR="00295D53" w:rsidRPr="00DF4184" w:rsidRDefault="00295D53" w:rsidP="00DF4184">
      <w:pPr>
        <w:pStyle w:val="binhthuong"/>
        <w:spacing w:before="120" w:after="120"/>
        <w:jc w:val="center"/>
        <w:rPr>
          <w:b/>
          <w:bCs/>
        </w:rPr>
      </w:pPr>
      <w:r w:rsidRPr="00DF4184">
        <w:rPr>
          <w:b/>
          <w:bCs/>
          <w:noProof/>
        </w:rPr>
        <w:drawing>
          <wp:inline distT="0" distB="0" distL="0" distR="0" wp14:anchorId="13638821" wp14:editId="66CE0834">
            <wp:extent cx="3268501" cy="5782733"/>
            <wp:effectExtent l="0" t="0" r="8255" b="8890"/>
            <wp:docPr id="13242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6800" name=""/>
                    <pic:cNvPicPr/>
                  </pic:nvPicPr>
                  <pic:blipFill>
                    <a:blip r:embed="rId24"/>
                    <a:stretch>
                      <a:fillRect/>
                    </a:stretch>
                  </pic:blipFill>
                  <pic:spPr>
                    <a:xfrm>
                      <a:off x="0" y="0"/>
                      <a:ext cx="3281194" cy="5805191"/>
                    </a:xfrm>
                    <a:prstGeom prst="rect">
                      <a:avLst/>
                    </a:prstGeom>
                  </pic:spPr>
                </pic:pic>
              </a:graphicData>
            </a:graphic>
          </wp:inline>
        </w:drawing>
      </w:r>
    </w:p>
    <w:p w14:paraId="03B9BF0D" w14:textId="7D16ADD0" w:rsidR="002C0C29" w:rsidRPr="00DF4184" w:rsidRDefault="002C0C29" w:rsidP="00DF4184">
      <w:pPr>
        <w:pStyle w:val="binhthuong"/>
        <w:spacing w:before="120" w:after="120"/>
      </w:pPr>
      <w:r w:rsidRPr="00DF4184">
        <w:t>Quy trình:</w:t>
      </w:r>
    </w:p>
    <w:p w14:paraId="5BE60806" w14:textId="7DD23D23" w:rsidR="002C0C29" w:rsidRPr="00DF4184" w:rsidRDefault="002C0C29" w:rsidP="00DF4184">
      <w:pPr>
        <w:pStyle w:val="binhthuong"/>
        <w:numPr>
          <w:ilvl w:val="0"/>
          <w:numId w:val="20"/>
        </w:numPr>
        <w:spacing w:before="120" w:after="120"/>
      </w:pPr>
      <w:r w:rsidRPr="00DF4184">
        <w:rPr>
          <w:lang w:val="vi-VN"/>
        </w:rPr>
        <w:t xml:space="preserve">Kích hoạt khi có push hoặc pull request vào nhánh </w:t>
      </w:r>
      <w:r w:rsidRPr="00DF4184">
        <w:t>front-end</w:t>
      </w:r>
      <w:r w:rsidRPr="00DF4184">
        <w:rPr>
          <w:lang w:val="vi-VN"/>
        </w:rPr>
        <w:t xml:space="preserve">, với các thay đổi trong thư mục </w:t>
      </w:r>
      <w:r w:rsidRPr="00DF4184">
        <w:t>front</w:t>
      </w:r>
      <w:r w:rsidRPr="00DF4184">
        <w:rPr>
          <w:lang w:val="vi-VN"/>
        </w:rPr>
        <w:t>-end/.</w:t>
      </w:r>
    </w:p>
    <w:p w14:paraId="38C6A7AE" w14:textId="0DDC6A48" w:rsidR="002C0C29" w:rsidRPr="00DF4184" w:rsidRDefault="002C0C29" w:rsidP="00DF4184">
      <w:pPr>
        <w:pStyle w:val="binhthuong"/>
        <w:numPr>
          <w:ilvl w:val="0"/>
          <w:numId w:val="20"/>
        </w:numPr>
        <w:spacing w:before="120" w:after="120"/>
      </w:pPr>
      <w:r w:rsidRPr="00DF4184">
        <w:t>Checkout mã nguồn và cài Node.js 18.</w:t>
      </w:r>
    </w:p>
    <w:p w14:paraId="14F88428" w14:textId="46E8838B" w:rsidR="002C0C29" w:rsidRPr="00DF4184" w:rsidRDefault="002C0C29" w:rsidP="00DF4184">
      <w:pPr>
        <w:pStyle w:val="binhthuong"/>
        <w:numPr>
          <w:ilvl w:val="0"/>
          <w:numId w:val="20"/>
        </w:numPr>
        <w:spacing w:before="120" w:after="120"/>
      </w:pPr>
      <w:r w:rsidRPr="00DF4184">
        <w:t>Chạy npm install trong thư mục ./front-end để cài các thư viện React.</w:t>
      </w:r>
    </w:p>
    <w:p w14:paraId="1514EE7A" w14:textId="1CF2B6A5" w:rsidR="002C0C29" w:rsidRPr="00DF4184" w:rsidRDefault="002C0C29" w:rsidP="00DF4184">
      <w:pPr>
        <w:pStyle w:val="binhthuong"/>
        <w:numPr>
          <w:ilvl w:val="0"/>
          <w:numId w:val="20"/>
        </w:numPr>
        <w:spacing w:before="120" w:after="120"/>
      </w:pPr>
      <w:r w:rsidRPr="00DF4184">
        <w:t>Chạy npm test với --watchAll=false để thực hiện kiểm thử giao diện.</w:t>
      </w:r>
    </w:p>
    <w:p w14:paraId="1EC60E76" w14:textId="5036893C" w:rsidR="005859F2" w:rsidRPr="00DF4184" w:rsidRDefault="005859F2" w:rsidP="00DF4184">
      <w:pPr>
        <w:pStyle w:val="chuong44"/>
        <w:spacing w:before="120" w:after="120"/>
        <w:ind w:left="426" w:hanging="426"/>
        <w:outlineLvl w:val="1"/>
      </w:pPr>
      <w:r w:rsidRPr="00DF4184">
        <w:rPr>
          <w:lang w:val="vi-VN"/>
        </w:rPr>
        <w:lastRenderedPageBreak/>
        <w:t xml:space="preserve"> </w:t>
      </w:r>
      <w:bookmarkStart w:id="32" w:name="_Toc204093490"/>
      <w:r w:rsidRPr="00DF4184">
        <w:t>Cấu hình Docker và quy trình triển khai ứng dụng</w:t>
      </w:r>
      <w:bookmarkEnd w:id="32"/>
    </w:p>
    <w:p w14:paraId="54FFA2AD" w14:textId="6E7D6E3D" w:rsidR="0032352B" w:rsidRPr="00DF4184" w:rsidRDefault="00050904" w:rsidP="00DF4184">
      <w:pPr>
        <w:pStyle w:val="binhthuong"/>
        <w:spacing w:before="120" w:after="120"/>
        <w:rPr>
          <w:b/>
          <w:bCs/>
        </w:rPr>
      </w:pPr>
      <w:r w:rsidRPr="00DF4184">
        <w:rPr>
          <w:b/>
          <w:bCs/>
        </w:rPr>
        <w:t>Cấu hình Docker file ở Frontend</w:t>
      </w:r>
    </w:p>
    <w:p w14:paraId="26BF4416" w14:textId="5AFFF437" w:rsidR="0032352B" w:rsidRPr="00DF4184" w:rsidRDefault="004919C4" w:rsidP="00DF4184">
      <w:pPr>
        <w:pStyle w:val="binhthuong"/>
        <w:spacing w:before="120" w:after="120"/>
        <w:jc w:val="center"/>
      </w:pPr>
      <w:r w:rsidRPr="004919C4">
        <w:drawing>
          <wp:inline distT="0" distB="0" distL="0" distR="0" wp14:anchorId="2848CBB5" wp14:editId="6025EEDF">
            <wp:extent cx="1752600" cy="2018619"/>
            <wp:effectExtent l="0" t="0" r="0" b="1270"/>
            <wp:docPr id="54973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30180" name=""/>
                    <pic:cNvPicPr/>
                  </pic:nvPicPr>
                  <pic:blipFill>
                    <a:blip r:embed="rId25"/>
                    <a:stretch>
                      <a:fillRect/>
                    </a:stretch>
                  </pic:blipFill>
                  <pic:spPr>
                    <a:xfrm>
                      <a:off x="0" y="0"/>
                      <a:ext cx="1767194" cy="2035428"/>
                    </a:xfrm>
                    <a:prstGeom prst="rect">
                      <a:avLst/>
                    </a:prstGeom>
                  </pic:spPr>
                </pic:pic>
              </a:graphicData>
            </a:graphic>
          </wp:inline>
        </w:drawing>
      </w:r>
    </w:p>
    <w:p w14:paraId="69CFA6DF" w14:textId="77777777" w:rsidR="009122F1" w:rsidRPr="00DF4184" w:rsidRDefault="009122F1" w:rsidP="00DF4184">
      <w:pPr>
        <w:pStyle w:val="binhthuong"/>
        <w:spacing w:before="120" w:after="120"/>
      </w:pPr>
      <w:r w:rsidRPr="00DF4184">
        <w:rPr>
          <w:b/>
          <w:bCs/>
        </w:rPr>
        <w:t>FROM node:18:</w:t>
      </w:r>
      <w:r w:rsidRPr="00DF4184">
        <w:t xml:space="preserve"> Dùng image chính thức node:18 làm môi trường nền.</w:t>
      </w:r>
    </w:p>
    <w:p w14:paraId="5E41B0F8" w14:textId="77777777" w:rsidR="009122F1" w:rsidRPr="00DF4184" w:rsidRDefault="009122F1" w:rsidP="00DF4184">
      <w:pPr>
        <w:pStyle w:val="binhthuong"/>
        <w:spacing w:before="120" w:after="120"/>
      </w:pPr>
      <w:r w:rsidRPr="00DF4184">
        <w:rPr>
          <w:b/>
          <w:bCs/>
        </w:rPr>
        <w:t>WORKDIR /app:</w:t>
      </w:r>
      <w:r w:rsidRPr="00DF4184">
        <w:t xml:space="preserve"> Đặt thư mục làm việc trong container là /app. Các lệnh như COPY, RUN sẽ được thực thi trong thư mục này.</w:t>
      </w:r>
    </w:p>
    <w:p w14:paraId="192F12E1" w14:textId="77777777" w:rsidR="009122F1" w:rsidRPr="00DF4184" w:rsidRDefault="009122F1" w:rsidP="00DF4184">
      <w:pPr>
        <w:pStyle w:val="binhthuong"/>
        <w:spacing w:before="120" w:after="120"/>
      </w:pPr>
      <w:r w:rsidRPr="00DF4184">
        <w:rPr>
          <w:b/>
          <w:bCs/>
        </w:rPr>
        <w:t>COPY package*.json ./:</w:t>
      </w:r>
      <w:r w:rsidRPr="00DF4184">
        <w:t xml:space="preserve"> Copy package.json và package-lock.json vào thư mục /app trong container.</w:t>
      </w:r>
    </w:p>
    <w:p w14:paraId="3DF41416" w14:textId="77777777" w:rsidR="009122F1" w:rsidRPr="00DF4184" w:rsidRDefault="009122F1" w:rsidP="00DF4184">
      <w:pPr>
        <w:pStyle w:val="binhthuong"/>
        <w:spacing w:before="120" w:after="120"/>
      </w:pPr>
      <w:r w:rsidRPr="00DF4184">
        <w:rPr>
          <w:b/>
          <w:bCs/>
        </w:rPr>
        <w:t>RUN npm install:</w:t>
      </w:r>
      <w:r w:rsidRPr="00DF4184">
        <w:t xml:space="preserve"> Cài đặt tất cả dependencies được khai báo trong package.json. </w:t>
      </w:r>
    </w:p>
    <w:p w14:paraId="57B35B5E" w14:textId="77777777" w:rsidR="009122F1" w:rsidRPr="00DF4184" w:rsidRDefault="009122F1" w:rsidP="00DF4184">
      <w:pPr>
        <w:pStyle w:val="binhthuong"/>
        <w:spacing w:before="120" w:after="120"/>
      </w:pPr>
      <w:r w:rsidRPr="00DF4184">
        <w:rPr>
          <w:b/>
          <w:bCs/>
        </w:rPr>
        <w:t>COPY . . :</w:t>
      </w:r>
      <w:r w:rsidRPr="00DF4184">
        <w:t xml:space="preserve"> Copy toàn bộ mã nguồn dự án từ máy vào trong container.</w:t>
      </w:r>
    </w:p>
    <w:p w14:paraId="312BE06A" w14:textId="7498F336" w:rsidR="009122F1" w:rsidRPr="00DF4184" w:rsidRDefault="009122F1" w:rsidP="00DF4184">
      <w:pPr>
        <w:pStyle w:val="binhthuong"/>
        <w:spacing w:before="120" w:after="120"/>
      </w:pPr>
      <w:r w:rsidRPr="00DF4184">
        <w:rPr>
          <w:b/>
          <w:bCs/>
        </w:rPr>
        <w:t>EXPOSE 3000:</w:t>
      </w:r>
      <w:r w:rsidRPr="00DF4184">
        <w:t xml:space="preserve"> Mở cổng 300</w:t>
      </w:r>
      <w:r w:rsidR="000B3EDE" w:rsidRPr="00DF4184">
        <w:t>0</w:t>
      </w:r>
      <w:r w:rsidRPr="00DF4184">
        <w:t xml:space="preserve"> trong container.</w:t>
      </w:r>
    </w:p>
    <w:p w14:paraId="60C58254" w14:textId="165847F2" w:rsidR="009122F1" w:rsidRPr="00DF4184" w:rsidRDefault="009122F1" w:rsidP="00DF4184">
      <w:pPr>
        <w:pStyle w:val="binhthuong"/>
        <w:spacing w:before="120" w:after="120"/>
        <w:rPr>
          <w:b/>
          <w:bCs/>
        </w:rPr>
      </w:pPr>
      <w:r w:rsidRPr="00DF4184">
        <w:rPr>
          <w:b/>
          <w:bCs/>
        </w:rPr>
        <w:t xml:space="preserve">CMD ["npm", "start"]: </w:t>
      </w:r>
      <w:r w:rsidR="00C62429" w:rsidRPr="00DF4184">
        <w:t>Chạy ứng dụng frontend</w:t>
      </w:r>
    </w:p>
    <w:p w14:paraId="296A7DA2" w14:textId="34803774" w:rsidR="00050904" w:rsidRPr="00DF4184" w:rsidRDefault="00050904" w:rsidP="00DF4184">
      <w:pPr>
        <w:pStyle w:val="binhthuong"/>
        <w:spacing w:before="120" w:after="120"/>
        <w:rPr>
          <w:b/>
          <w:bCs/>
        </w:rPr>
      </w:pPr>
      <w:r w:rsidRPr="00DF4184">
        <w:rPr>
          <w:b/>
          <w:bCs/>
        </w:rPr>
        <w:t>Cấu hình Docker file ở Backend</w:t>
      </w:r>
    </w:p>
    <w:p w14:paraId="3E8533FA" w14:textId="2E71D264" w:rsidR="0032352B" w:rsidRPr="00DF4184" w:rsidRDefault="0032352B" w:rsidP="00DF4184">
      <w:pPr>
        <w:pStyle w:val="binhthuong"/>
        <w:spacing w:before="120" w:after="120"/>
        <w:jc w:val="center"/>
      </w:pPr>
      <w:r w:rsidRPr="00DF4184">
        <w:rPr>
          <w:noProof/>
        </w:rPr>
        <w:drawing>
          <wp:inline distT="0" distB="0" distL="0" distR="0" wp14:anchorId="5FA118E6" wp14:editId="5626EC22">
            <wp:extent cx="2310385" cy="1981200"/>
            <wp:effectExtent l="0" t="0" r="0" b="0"/>
            <wp:docPr id="192998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980489" name=""/>
                    <pic:cNvPicPr/>
                  </pic:nvPicPr>
                  <pic:blipFill>
                    <a:blip r:embed="rId26"/>
                    <a:stretch>
                      <a:fillRect/>
                    </a:stretch>
                  </pic:blipFill>
                  <pic:spPr>
                    <a:xfrm>
                      <a:off x="0" y="0"/>
                      <a:ext cx="2320274" cy="1989680"/>
                    </a:xfrm>
                    <a:prstGeom prst="rect">
                      <a:avLst/>
                    </a:prstGeom>
                  </pic:spPr>
                </pic:pic>
              </a:graphicData>
            </a:graphic>
          </wp:inline>
        </w:drawing>
      </w:r>
    </w:p>
    <w:p w14:paraId="5CACB2BE" w14:textId="317927B1" w:rsidR="00501760" w:rsidRPr="00DF4184" w:rsidRDefault="00501760" w:rsidP="00DF4184">
      <w:pPr>
        <w:pStyle w:val="binhthuong"/>
        <w:spacing w:before="120" w:after="120"/>
      </w:pPr>
      <w:r w:rsidRPr="00DF4184">
        <w:rPr>
          <w:b/>
          <w:bCs/>
        </w:rPr>
        <w:t>FROM node:18:</w:t>
      </w:r>
      <w:r w:rsidRPr="00DF4184">
        <w:t xml:space="preserve"> Dùng image chính thức node:18 làm môi trường nền.</w:t>
      </w:r>
    </w:p>
    <w:p w14:paraId="4E20E291" w14:textId="26C72DED" w:rsidR="00501760" w:rsidRPr="00DF4184" w:rsidRDefault="00501760" w:rsidP="00DF4184">
      <w:pPr>
        <w:pStyle w:val="binhthuong"/>
        <w:spacing w:before="120" w:after="120"/>
      </w:pPr>
      <w:r w:rsidRPr="00DF4184">
        <w:rPr>
          <w:b/>
          <w:bCs/>
        </w:rPr>
        <w:lastRenderedPageBreak/>
        <w:t>WORKDIR /app:</w:t>
      </w:r>
      <w:r w:rsidRPr="00DF4184">
        <w:t xml:space="preserve"> Đặt thư mục làm việc trong container là /app. Các lệnh như COPY, RUN sẽ được thực thi trong thư mục này.</w:t>
      </w:r>
    </w:p>
    <w:p w14:paraId="7D395CC1" w14:textId="54E48F3A" w:rsidR="00501760" w:rsidRPr="00DF4184" w:rsidRDefault="00501760" w:rsidP="00DF4184">
      <w:pPr>
        <w:pStyle w:val="binhthuong"/>
        <w:spacing w:before="120" w:after="120"/>
      </w:pPr>
      <w:r w:rsidRPr="00DF4184">
        <w:rPr>
          <w:b/>
          <w:bCs/>
        </w:rPr>
        <w:t>COPY package*.json ./:</w:t>
      </w:r>
      <w:r w:rsidRPr="00DF4184">
        <w:t xml:space="preserve"> Copy package.json và package-lock.json vào thư mục /app trong container.</w:t>
      </w:r>
    </w:p>
    <w:p w14:paraId="03B3D6A1" w14:textId="77777777" w:rsidR="00501760" w:rsidRPr="00DF4184" w:rsidRDefault="00501760" w:rsidP="00DF4184">
      <w:pPr>
        <w:pStyle w:val="binhthuong"/>
        <w:spacing w:before="120" w:after="120"/>
      </w:pPr>
      <w:r w:rsidRPr="00DF4184">
        <w:rPr>
          <w:b/>
          <w:bCs/>
        </w:rPr>
        <w:t>RUN npm install:</w:t>
      </w:r>
      <w:r w:rsidRPr="00DF4184">
        <w:t xml:space="preserve"> Cài đặt tất cả dependencies được khai báo trong package.json. </w:t>
      </w:r>
    </w:p>
    <w:p w14:paraId="20AA6609" w14:textId="1D91F6C0" w:rsidR="00501760" w:rsidRPr="00DF4184" w:rsidRDefault="00501760" w:rsidP="00DF4184">
      <w:pPr>
        <w:pStyle w:val="binhthuong"/>
        <w:spacing w:before="120" w:after="120"/>
      </w:pPr>
      <w:r w:rsidRPr="00DF4184">
        <w:rPr>
          <w:b/>
          <w:bCs/>
        </w:rPr>
        <w:t>COPY . . :</w:t>
      </w:r>
      <w:r w:rsidRPr="00DF4184">
        <w:t xml:space="preserve"> Copy toàn bộ mã nguồn dự án từ máy vào trong container.</w:t>
      </w:r>
    </w:p>
    <w:p w14:paraId="167C5103" w14:textId="17884B06" w:rsidR="00501760" w:rsidRPr="00DF4184" w:rsidRDefault="00501760" w:rsidP="00DF4184">
      <w:pPr>
        <w:pStyle w:val="binhthuong"/>
        <w:spacing w:before="120" w:after="120"/>
      </w:pPr>
      <w:r w:rsidRPr="00DF4184">
        <w:rPr>
          <w:b/>
          <w:bCs/>
        </w:rPr>
        <w:t>EXPOSE 3005:</w:t>
      </w:r>
      <w:r w:rsidRPr="00DF4184">
        <w:t xml:space="preserve"> Mở cổng 3005 trong container.</w:t>
      </w:r>
    </w:p>
    <w:p w14:paraId="435A37CD" w14:textId="38F673AA" w:rsidR="00501760" w:rsidRPr="00DF4184" w:rsidRDefault="00501760" w:rsidP="00DF4184">
      <w:pPr>
        <w:pStyle w:val="binhthuong"/>
        <w:spacing w:before="120" w:after="120"/>
      </w:pPr>
      <w:r w:rsidRPr="00DF4184">
        <w:rPr>
          <w:b/>
          <w:bCs/>
        </w:rPr>
        <w:t>CMD ["node", "src/app.js"]:</w:t>
      </w:r>
      <w:r w:rsidRPr="00DF4184">
        <w:t xml:space="preserve"> Chạy file chính của ứng dụng</w:t>
      </w:r>
      <w:r w:rsidR="001A4ADB">
        <w:t xml:space="preserve"> Node.</w:t>
      </w:r>
      <w:r w:rsidRPr="00DF4184">
        <w:t>js, là file app.js nằm trong thư mục src.</w:t>
      </w:r>
    </w:p>
    <w:p w14:paraId="20B7240F" w14:textId="184D84DB" w:rsidR="00050904" w:rsidRPr="00DF4184" w:rsidRDefault="00050904" w:rsidP="00DF4184">
      <w:pPr>
        <w:pStyle w:val="binhthuong"/>
        <w:spacing w:before="120" w:after="120"/>
        <w:rPr>
          <w:b/>
          <w:bCs/>
        </w:rPr>
      </w:pPr>
      <w:r w:rsidRPr="00DF4184">
        <w:rPr>
          <w:b/>
          <w:bCs/>
        </w:rPr>
        <w:t>Cấu hình Docker-compose</w:t>
      </w:r>
    </w:p>
    <w:p w14:paraId="3A59E01B" w14:textId="016D2945" w:rsidR="0032352B" w:rsidRPr="00DF4184" w:rsidRDefault="0032352B" w:rsidP="00DF4184">
      <w:pPr>
        <w:pStyle w:val="binhthuong"/>
        <w:spacing w:before="120" w:after="120"/>
        <w:jc w:val="center"/>
      </w:pPr>
      <w:r w:rsidRPr="00DF4184">
        <w:rPr>
          <w:noProof/>
        </w:rPr>
        <w:drawing>
          <wp:inline distT="0" distB="0" distL="0" distR="0" wp14:anchorId="53D4F11D" wp14:editId="7034E2D7">
            <wp:extent cx="3025179" cy="5425440"/>
            <wp:effectExtent l="0" t="0" r="3810" b="3810"/>
            <wp:docPr id="152140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05745" name=""/>
                    <pic:cNvPicPr/>
                  </pic:nvPicPr>
                  <pic:blipFill>
                    <a:blip r:embed="rId27"/>
                    <a:stretch>
                      <a:fillRect/>
                    </a:stretch>
                  </pic:blipFill>
                  <pic:spPr>
                    <a:xfrm>
                      <a:off x="0" y="0"/>
                      <a:ext cx="3033756" cy="5440822"/>
                    </a:xfrm>
                    <a:prstGeom prst="rect">
                      <a:avLst/>
                    </a:prstGeom>
                  </pic:spPr>
                </pic:pic>
              </a:graphicData>
            </a:graphic>
          </wp:inline>
        </w:drawing>
      </w:r>
    </w:p>
    <w:p w14:paraId="1143870B" w14:textId="66D20089" w:rsidR="001C6507" w:rsidRPr="00DF4184" w:rsidRDefault="001C6507" w:rsidP="00DF4184">
      <w:pPr>
        <w:pStyle w:val="binhthuong"/>
        <w:spacing w:before="120" w:after="120"/>
        <w:rPr>
          <w:b/>
          <w:bCs/>
        </w:rPr>
      </w:pPr>
      <w:r w:rsidRPr="00DF4184">
        <w:rPr>
          <w:b/>
          <w:bCs/>
        </w:rPr>
        <w:t xml:space="preserve">version: '3.9': </w:t>
      </w:r>
      <w:r w:rsidRPr="00DF4184">
        <w:t>Phiên bản của Docker Compose được sử dụng.</w:t>
      </w:r>
    </w:p>
    <w:p w14:paraId="59C24C93" w14:textId="216B6AAD" w:rsidR="001C6507" w:rsidRPr="00DF4184" w:rsidRDefault="001C6507" w:rsidP="00DF4184">
      <w:pPr>
        <w:pStyle w:val="binhthuong"/>
        <w:spacing w:before="120" w:after="120"/>
        <w:rPr>
          <w:b/>
          <w:bCs/>
        </w:rPr>
      </w:pPr>
      <w:r w:rsidRPr="00DF4184">
        <w:rPr>
          <w:b/>
          <w:bCs/>
        </w:rPr>
        <w:lastRenderedPageBreak/>
        <w:t>services:</w:t>
      </w:r>
    </w:p>
    <w:p w14:paraId="0E008F9A" w14:textId="77777777" w:rsidR="001C6507" w:rsidRPr="00DF4184" w:rsidRDefault="001C6507" w:rsidP="00DF4184">
      <w:pPr>
        <w:pStyle w:val="binhthuong"/>
        <w:spacing w:before="120" w:after="120"/>
        <w:rPr>
          <w:b/>
          <w:bCs/>
        </w:rPr>
      </w:pPr>
      <w:r w:rsidRPr="00DF4184">
        <w:rPr>
          <w:b/>
          <w:bCs/>
        </w:rPr>
        <w:t>1. backend</w:t>
      </w:r>
    </w:p>
    <w:p w14:paraId="4691C583" w14:textId="77777777" w:rsidR="001C6507" w:rsidRPr="00DF4184" w:rsidRDefault="001C6507" w:rsidP="00DF4184">
      <w:pPr>
        <w:pStyle w:val="binhthuong"/>
        <w:spacing w:before="120" w:after="120"/>
        <w:ind w:left="360"/>
      </w:pPr>
      <w:r w:rsidRPr="00DF4184">
        <w:rPr>
          <w:b/>
          <w:bCs/>
        </w:rPr>
        <w:t>build: ./back-end:</w:t>
      </w:r>
      <w:r w:rsidRPr="00DF4184">
        <w:t xml:space="preserve"> Docker sẽ build image từ thư mục ./back-end.</w:t>
      </w:r>
    </w:p>
    <w:p w14:paraId="6152FFC4" w14:textId="77777777" w:rsidR="001C6507" w:rsidRPr="00DF4184" w:rsidRDefault="001C6507" w:rsidP="00DF4184">
      <w:pPr>
        <w:pStyle w:val="binhthuong"/>
        <w:spacing w:before="120" w:after="120"/>
        <w:ind w:left="360"/>
      </w:pPr>
      <w:r w:rsidRPr="00DF4184">
        <w:rPr>
          <w:b/>
          <w:bCs/>
        </w:rPr>
        <w:t>container_name: backend</w:t>
      </w:r>
      <w:r w:rsidRPr="00DF4184">
        <w:t>: Đặt tên cho container là backend.</w:t>
      </w:r>
    </w:p>
    <w:p w14:paraId="482ADF7D" w14:textId="77777777" w:rsidR="001C6507" w:rsidRPr="00DF4184" w:rsidRDefault="001C6507" w:rsidP="00DF4184">
      <w:pPr>
        <w:pStyle w:val="binhthuong"/>
        <w:spacing w:before="120" w:after="120"/>
        <w:ind w:left="360"/>
      </w:pPr>
      <w:r w:rsidRPr="00DF4184">
        <w:rPr>
          <w:b/>
          <w:bCs/>
        </w:rPr>
        <w:t>ports: "3005:3005"</w:t>
      </w:r>
      <w:r w:rsidRPr="00DF4184">
        <w:t>: Mở cổng 3005 trên host và ánh xạ đến 3005 của container.</w:t>
      </w:r>
    </w:p>
    <w:p w14:paraId="2FCC9DB8" w14:textId="77777777" w:rsidR="001C6507" w:rsidRPr="00DF4184" w:rsidRDefault="001C6507" w:rsidP="00DF4184">
      <w:pPr>
        <w:pStyle w:val="binhthuong"/>
        <w:spacing w:before="120" w:after="120"/>
        <w:ind w:left="360"/>
        <w:rPr>
          <w:b/>
          <w:bCs/>
        </w:rPr>
      </w:pPr>
      <w:r w:rsidRPr="00DF4184">
        <w:rPr>
          <w:b/>
          <w:bCs/>
        </w:rPr>
        <w:t>volumes:</w:t>
      </w:r>
    </w:p>
    <w:p w14:paraId="57CB777B" w14:textId="7EBC4D23" w:rsidR="001C6507" w:rsidRPr="00DF4184" w:rsidRDefault="001C6507" w:rsidP="00DF4184">
      <w:pPr>
        <w:pStyle w:val="binhthuong"/>
        <w:spacing w:before="120" w:after="120"/>
        <w:ind w:left="1080"/>
      </w:pPr>
      <w:r w:rsidRPr="00DF4184">
        <w:rPr>
          <w:b/>
          <w:bCs/>
        </w:rPr>
        <w:t>./back-end:/app:</w:t>
      </w:r>
      <w:r w:rsidRPr="00DF4184">
        <w:t xml:space="preserve"> Kết nối thư mục code ./back-end từ máy host vào /app trong container.</w:t>
      </w:r>
    </w:p>
    <w:p w14:paraId="33B38925" w14:textId="3A8304BA" w:rsidR="001C6507" w:rsidRPr="00DF4184" w:rsidRDefault="001C6507" w:rsidP="00DF4184">
      <w:pPr>
        <w:pStyle w:val="binhthuong"/>
        <w:spacing w:before="120" w:after="120"/>
        <w:ind w:left="1080"/>
      </w:pPr>
      <w:r w:rsidRPr="00DF4184">
        <w:rPr>
          <w:b/>
          <w:bCs/>
        </w:rPr>
        <w:t>/app/node_modules:</w:t>
      </w:r>
      <w:r w:rsidRPr="00DF4184">
        <w:t xml:space="preserve"> Kết nối thư mục node_modules bên trong container.</w:t>
      </w:r>
    </w:p>
    <w:p w14:paraId="09A113A8" w14:textId="77777777" w:rsidR="001C6507" w:rsidRPr="00DF4184" w:rsidRDefault="001C6507" w:rsidP="00DF4184">
      <w:pPr>
        <w:pStyle w:val="binhthuong"/>
        <w:spacing w:before="120" w:after="120"/>
        <w:ind w:left="360"/>
      </w:pPr>
      <w:r w:rsidRPr="00DF4184">
        <w:rPr>
          <w:b/>
          <w:bCs/>
        </w:rPr>
        <w:t>env_file: ./back-end/.env:</w:t>
      </w:r>
      <w:r w:rsidRPr="00DF4184">
        <w:t xml:space="preserve"> Nạp biến môi trường từ file .env.</w:t>
      </w:r>
    </w:p>
    <w:p w14:paraId="037BC4E3" w14:textId="77777777" w:rsidR="001C6507" w:rsidRPr="00DF4184" w:rsidRDefault="001C6507" w:rsidP="00DF4184">
      <w:pPr>
        <w:pStyle w:val="binhthuong"/>
        <w:spacing w:before="120" w:after="120"/>
        <w:ind w:left="360"/>
      </w:pPr>
      <w:r w:rsidRPr="00DF4184">
        <w:rPr>
          <w:b/>
          <w:bCs/>
        </w:rPr>
        <w:t>depends_on: mongo:</w:t>
      </w:r>
      <w:r w:rsidRPr="00DF4184">
        <w:t xml:space="preserve"> Đảm bảo container mongo được khởi động trước.</w:t>
      </w:r>
    </w:p>
    <w:p w14:paraId="3E3CFC6D" w14:textId="77777777" w:rsidR="001C6507" w:rsidRPr="00DF4184" w:rsidRDefault="001C6507" w:rsidP="00DF4184">
      <w:pPr>
        <w:pStyle w:val="binhthuong"/>
        <w:spacing w:before="120" w:after="120"/>
        <w:ind w:left="360"/>
      </w:pPr>
      <w:r w:rsidRPr="00DF4184">
        <w:rPr>
          <w:b/>
          <w:bCs/>
        </w:rPr>
        <w:t>restart: always:</w:t>
      </w:r>
      <w:r w:rsidRPr="00DF4184">
        <w:t xml:space="preserve"> Container sẽ luôn được khởi động lại nếu bị lỗi hoặc sau khi máy chủ khởi động.</w:t>
      </w:r>
    </w:p>
    <w:p w14:paraId="302CBA0B" w14:textId="77777777" w:rsidR="001C6507" w:rsidRPr="00DF4184" w:rsidRDefault="001C6507" w:rsidP="00DF4184">
      <w:pPr>
        <w:pStyle w:val="binhthuong"/>
        <w:spacing w:before="120" w:after="120"/>
        <w:rPr>
          <w:b/>
          <w:bCs/>
        </w:rPr>
      </w:pPr>
      <w:r w:rsidRPr="00DF4184">
        <w:rPr>
          <w:b/>
          <w:bCs/>
        </w:rPr>
        <w:t>2. frontend</w:t>
      </w:r>
    </w:p>
    <w:p w14:paraId="3EEA0BEB" w14:textId="77777777" w:rsidR="001C6507" w:rsidRPr="00DF4184" w:rsidRDefault="001C6507" w:rsidP="00DF4184">
      <w:pPr>
        <w:pStyle w:val="binhthuong"/>
        <w:spacing w:before="120" w:after="120"/>
        <w:ind w:left="360"/>
      </w:pPr>
      <w:r w:rsidRPr="00DF4184">
        <w:rPr>
          <w:b/>
          <w:bCs/>
        </w:rPr>
        <w:t>build: ./front-end</w:t>
      </w:r>
      <w:r w:rsidRPr="00DF4184">
        <w:t>: Build image từ thư mục ./front-end.</w:t>
      </w:r>
    </w:p>
    <w:p w14:paraId="33D7FAA2" w14:textId="77777777" w:rsidR="001C6507" w:rsidRPr="00DF4184" w:rsidRDefault="001C6507" w:rsidP="00DF4184">
      <w:pPr>
        <w:pStyle w:val="binhthuong"/>
        <w:spacing w:before="120" w:after="120"/>
        <w:ind w:left="360"/>
      </w:pPr>
      <w:r w:rsidRPr="00DF4184">
        <w:rPr>
          <w:b/>
          <w:bCs/>
        </w:rPr>
        <w:t>container_name: frontend</w:t>
      </w:r>
      <w:r w:rsidRPr="00DF4184">
        <w:t>: Tên container là frontend.</w:t>
      </w:r>
    </w:p>
    <w:p w14:paraId="7FB6DE88" w14:textId="77777777" w:rsidR="001C6507" w:rsidRPr="00DF4184" w:rsidRDefault="001C6507" w:rsidP="00DF4184">
      <w:pPr>
        <w:pStyle w:val="binhthuong"/>
        <w:spacing w:before="120" w:after="120"/>
        <w:ind w:left="360"/>
      </w:pPr>
      <w:r w:rsidRPr="00DF4184">
        <w:rPr>
          <w:b/>
          <w:bCs/>
        </w:rPr>
        <w:t>ports: "3000:3000":</w:t>
      </w:r>
      <w:r w:rsidRPr="00DF4184">
        <w:t xml:space="preserve"> Mở cổng 3000.</w:t>
      </w:r>
    </w:p>
    <w:p w14:paraId="258404C3" w14:textId="77777777" w:rsidR="001C6507" w:rsidRPr="00DF4184" w:rsidRDefault="001C6507" w:rsidP="00DF4184">
      <w:pPr>
        <w:pStyle w:val="binhthuong"/>
        <w:spacing w:before="120" w:after="120"/>
        <w:ind w:left="360"/>
        <w:rPr>
          <w:b/>
          <w:bCs/>
        </w:rPr>
      </w:pPr>
      <w:r w:rsidRPr="00DF4184">
        <w:rPr>
          <w:b/>
          <w:bCs/>
        </w:rPr>
        <w:t>volumes:</w:t>
      </w:r>
    </w:p>
    <w:p w14:paraId="54B78255" w14:textId="2DAD68FD" w:rsidR="001C6507" w:rsidRPr="00DF4184" w:rsidRDefault="001C6507" w:rsidP="00DF4184">
      <w:pPr>
        <w:pStyle w:val="binhthuong"/>
        <w:spacing w:before="120" w:after="120"/>
        <w:ind w:left="1080"/>
      </w:pPr>
      <w:r w:rsidRPr="00DF4184">
        <w:rPr>
          <w:b/>
          <w:bCs/>
        </w:rPr>
        <w:t>./front-end:/app:</w:t>
      </w:r>
      <w:r w:rsidRPr="00DF4184">
        <w:t xml:space="preserve"> </w:t>
      </w:r>
      <w:r w:rsidR="00B45D14" w:rsidRPr="00DF4184">
        <w:t xml:space="preserve">Kết nối </w:t>
      </w:r>
      <w:r w:rsidRPr="00DF4184">
        <w:t>code frontend vào container.</w:t>
      </w:r>
    </w:p>
    <w:p w14:paraId="1F0FDA63" w14:textId="77777777" w:rsidR="001C6507" w:rsidRPr="00DF4184" w:rsidRDefault="001C6507" w:rsidP="00DF4184">
      <w:pPr>
        <w:pStyle w:val="binhthuong"/>
        <w:spacing w:before="120" w:after="120"/>
        <w:ind w:left="1080"/>
      </w:pPr>
      <w:r w:rsidRPr="00DF4184">
        <w:rPr>
          <w:b/>
          <w:bCs/>
        </w:rPr>
        <w:t>/app/node_modules</w:t>
      </w:r>
      <w:r w:rsidRPr="00DF4184">
        <w:t>: Bảo vệ thư mục node_modules tương tự backend.</w:t>
      </w:r>
    </w:p>
    <w:p w14:paraId="3E39C3D5" w14:textId="77777777" w:rsidR="001C6507" w:rsidRPr="00DF4184" w:rsidRDefault="001C6507" w:rsidP="00DF4184">
      <w:pPr>
        <w:pStyle w:val="binhthuong"/>
        <w:spacing w:before="120" w:after="120"/>
        <w:ind w:left="360"/>
      </w:pPr>
      <w:r w:rsidRPr="00DF4184">
        <w:rPr>
          <w:b/>
          <w:bCs/>
        </w:rPr>
        <w:t>restart: always:</w:t>
      </w:r>
      <w:r w:rsidRPr="00DF4184">
        <w:t xml:space="preserve"> Tự động restart khi có lỗi hoặc sau reboot.</w:t>
      </w:r>
    </w:p>
    <w:p w14:paraId="1DA8795A" w14:textId="77777777" w:rsidR="001C6507" w:rsidRPr="00DF4184" w:rsidRDefault="001C6507" w:rsidP="00DF4184">
      <w:pPr>
        <w:pStyle w:val="binhthuong"/>
        <w:spacing w:before="120" w:after="120"/>
        <w:rPr>
          <w:b/>
          <w:bCs/>
        </w:rPr>
      </w:pPr>
      <w:r w:rsidRPr="00DF4184">
        <w:rPr>
          <w:b/>
          <w:bCs/>
        </w:rPr>
        <w:t>3. mongo</w:t>
      </w:r>
    </w:p>
    <w:p w14:paraId="63444384" w14:textId="77777777" w:rsidR="001C6507" w:rsidRPr="00DF4184" w:rsidRDefault="001C6507" w:rsidP="00DF4184">
      <w:pPr>
        <w:pStyle w:val="binhthuong"/>
        <w:spacing w:before="120" w:after="120"/>
        <w:ind w:left="360"/>
      </w:pPr>
      <w:r w:rsidRPr="00DF4184">
        <w:rPr>
          <w:b/>
          <w:bCs/>
        </w:rPr>
        <w:t>image: mongo:6:</w:t>
      </w:r>
      <w:r w:rsidRPr="00DF4184">
        <w:t xml:space="preserve"> Sử dụng image MongoDB phiên bản 6.</w:t>
      </w:r>
    </w:p>
    <w:p w14:paraId="4CDF0647" w14:textId="77777777" w:rsidR="001C6507" w:rsidRPr="00DF4184" w:rsidRDefault="001C6507" w:rsidP="00DF4184">
      <w:pPr>
        <w:pStyle w:val="binhthuong"/>
        <w:spacing w:before="120" w:after="120"/>
        <w:ind w:left="360"/>
      </w:pPr>
      <w:r w:rsidRPr="00DF4184">
        <w:rPr>
          <w:b/>
          <w:bCs/>
        </w:rPr>
        <w:t>container_name: mongo:</w:t>
      </w:r>
      <w:r w:rsidRPr="00DF4184">
        <w:t xml:space="preserve"> Tên container là mongo.</w:t>
      </w:r>
    </w:p>
    <w:p w14:paraId="2300BE24" w14:textId="77777777" w:rsidR="001C6507" w:rsidRPr="00DF4184" w:rsidRDefault="001C6507" w:rsidP="00DF4184">
      <w:pPr>
        <w:pStyle w:val="binhthuong"/>
        <w:spacing w:before="120" w:after="120"/>
        <w:ind w:left="360"/>
      </w:pPr>
      <w:r w:rsidRPr="00DF4184">
        <w:rPr>
          <w:b/>
          <w:bCs/>
        </w:rPr>
        <w:t>ports: "27017:27017":</w:t>
      </w:r>
      <w:r w:rsidRPr="00DF4184">
        <w:t xml:space="preserve"> Mở cổng MongoDB mặc định.</w:t>
      </w:r>
    </w:p>
    <w:p w14:paraId="6E8B3794" w14:textId="77777777" w:rsidR="001C6507" w:rsidRPr="00DF4184" w:rsidRDefault="001C6507" w:rsidP="00DF4184">
      <w:pPr>
        <w:pStyle w:val="binhthuong"/>
        <w:spacing w:before="120" w:after="120"/>
        <w:ind w:left="360"/>
      </w:pPr>
      <w:r w:rsidRPr="00DF4184">
        <w:rPr>
          <w:b/>
          <w:bCs/>
        </w:rPr>
        <w:lastRenderedPageBreak/>
        <w:t>volumes: mongo-data:/data/db</w:t>
      </w:r>
      <w:r w:rsidRPr="00DF4184">
        <w:t>: Lưu trữ dữ liệu MongoDB vĩnh viễn trên volume tên mongo-data.</w:t>
      </w:r>
    </w:p>
    <w:p w14:paraId="679BDD69" w14:textId="1E960089" w:rsidR="002C0C29" w:rsidRPr="00DF4184" w:rsidRDefault="001C6507" w:rsidP="00DF4184">
      <w:pPr>
        <w:pStyle w:val="binhthuong"/>
        <w:spacing w:before="120" w:after="120"/>
        <w:ind w:left="360"/>
      </w:pPr>
      <w:r w:rsidRPr="00DF4184">
        <w:rPr>
          <w:b/>
          <w:bCs/>
        </w:rPr>
        <w:t>restart: always</w:t>
      </w:r>
      <w:r w:rsidRPr="00DF4184">
        <w:t>: Tự động restart khi cần thiết.</w:t>
      </w:r>
      <w:r w:rsidR="002C0C29" w:rsidRPr="00DF4184">
        <w:br w:type="page"/>
      </w:r>
    </w:p>
    <w:p w14:paraId="2B78649A" w14:textId="45C95513" w:rsidR="005859F2" w:rsidRPr="00DF4184" w:rsidRDefault="002C0C29" w:rsidP="00DF4184">
      <w:pPr>
        <w:pStyle w:val="binhthuong"/>
        <w:spacing w:before="120" w:after="120"/>
        <w:jc w:val="center"/>
        <w:outlineLvl w:val="0"/>
        <w:rPr>
          <w:b/>
          <w:bCs/>
          <w:sz w:val="28"/>
          <w:szCs w:val="28"/>
        </w:rPr>
      </w:pPr>
      <w:bookmarkStart w:id="33" w:name="_Toc204093491"/>
      <w:r w:rsidRPr="00DF4184">
        <w:rPr>
          <w:b/>
          <w:bCs/>
          <w:sz w:val="28"/>
          <w:szCs w:val="28"/>
        </w:rPr>
        <w:lastRenderedPageBreak/>
        <w:t>CHƯƠNG 5: QUẢN LÝ DỰ ÁN</w:t>
      </w:r>
      <w:bookmarkEnd w:id="33"/>
    </w:p>
    <w:p w14:paraId="0840FDE9" w14:textId="1B0C34DF" w:rsidR="00722581" w:rsidRPr="00DF4184" w:rsidRDefault="008C7EED" w:rsidP="00DF4184">
      <w:pPr>
        <w:pStyle w:val="chuong5"/>
        <w:spacing w:before="120" w:after="120"/>
        <w:ind w:left="426" w:hanging="426"/>
        <w:outlineLvl w:val="1"/>
      </w:pPr>
      <w:r w:rsidRPr="00DF4184">
        <w:t xml:space="preserve"> </w:t>
      </w:r>
      <w:bookmarkStart w:id="34" w:name="_Toc204093492"/>
      <w:r w:rsidRPr="00DF4184">
        <w:t>Sử dụng Jira để lập kế hoạch và theo dõi tiến độ</w:t>
      </w:r>
      <w:bookmarkEnd w:id="34"/>
    </w:p>
    <w:p w14:paraId="422F5C69" w14:textId="77777777" w:rsidR="008C7EED" w:rsidRPr="00DF4184" w:rsidRDefault="008C7EED" w:rsidP="00DF4184">
      <w:pPr>
        <w:pStyle w:val="binhthuong"/>
        <w:spacing w:before="120" w:after="120"/>
        <w:rPr>
          <w:b/>
          <w:bCs/>
        </w:rPr>
      </w:pPr>
      <w:r w:rsidRPr="00DF4184">
        <w:rPr>
          <w:b/>
          <w:bCs/>
        </w:rPr>
        <w:t>Lập kế hoạch Sprint và phân công công việc</w:t>
      </w:r>
    </w:p>
    <w:p w14:paraId="430D8665" w14:textId="2ED49665" w:rsidR="008C7EED" w:rsidRPr="00DF4184" w:rsidRDefault="008C7EED" w:rsidP="00DF4184">
      <w:pPr>
        <w:pStyle w:val="binhthuong"/>
        <w:spacing w:before="120" w:after="120"/>
        <w:ind w:firstLine="426"/>
      </w:pPr>
      <w:r w:rsidRPr="00DF4184">
        <w:t>Dự án được chia thành nhiều Sprint kéo dài 1–2 tuần, tương ứng với các giai đoạn nhỏ trong toàn bộ quy trình phát triển.</w:t>
      </w:r>
    </w:p>
    <w:p w14:paraId="35CA45E4" w14:textId="2C9A5BE3" w:rsidR="008C7EED" w:rsidRPr="00DF4184" w:rsidRDefault="008C7EED" w:rsidP="00DF4184">
      <w:pPr>
        <w:pStyle w:val="binhthuong"/>
        <w:spacing w:before="120" w:after="120"/>
        <w:ind w:firstLine="426"/>
      </w:pPr>
      <w:r w:rsidRPr="00DF4184">
        <w:t>Trong mỗi Sprint, nhóm sử dụng Product Backlog để tập hợp danh sách các tính năng, yêu cầu và nhiệm vụ cần thực hiện.</w:t>
      </w:r>
    </w:p>
    <w:p w14:paraId="014F15E7" w14:textId="38C3D9F9" w:rsidR="008C7EED" w:rsidRPr="00DF4184" w:rsidRDefault="008C7EED" w:rsidP="00DF4184">
      <w:pPr>
        <w:pStyle w:val="binhthuong"/>
        <w:spacing w:before="120" w:after="120"/>
        <w:ind w:firstLine="426"/>
      </w:pPr>
      <w:r w:rsidRPr="00DF4184">
        <w:t>Từ đó, Sprint Backlog được tạo ra để chọn các công việc ưu tiên và đưa vào thực hiện trong Sprint hiện tại.</w:t>
      </w:r>
    </w:p>
    <w:p w14:paraId="507D1EC5" w14:textId="698971C1" w:rsidR="008C7EED" w:rsidRPr="00DF4184" w:rsidRDefault="008C7EED" w:rsidP="00DF4184">
      <w:pPr>
        <w:pStyle w:val="binhthuong"/>
        <w:spacing w:before="120" w:after="120"/>
        <w:ind w:firstLine="426"/>
      </w:pPr>
      <w:r w:rsidRPr="00DF4184">
        <w:t>Mỗi nhiệm vụ (task) được tạo thành một Issue trong Jira, là các Story – mô tả yêu cầu người dùng.</w:t>
      </w:r>
    </w:p>
    <w:p w14:paraId="6E11FFE3" w14:textId="6EFE402B" w:rsidR="008C7EED" w:rsidRPr="00DF4184" w:rsidRDefault="008C7EED" w:rsidP="00DF4184">
      <w:pPr>
        <w:pStyle w:val="binhthuong"/>
        <w:spacing w:before="120" w:after="120"/>
        <w:ind w:firstLine="426"/>
      </w:pPr>
      <w:r w:rsidRPr="00DF4184">
        <w:t>Các Issue được giao cho từng thành viên, kèm theo deadline và mức độ ưu tiên (Priority).</w:t>
      </w:r>
    </w:p>
    <w:p w14:paraId="43929456" w14:textId="6C507B16" w:rsidR="008C7EED" w:rsidRPr="00DF4184" w:rsidRDefault="008C7EED" w:rsidP="00DF4184">
      <w:pPr>
        <w:pStyle w:val="binhthuong"/>
        <w:spacing w:before="120" w:after="120"/>
        <w:rPr>
          <w:b/>
          <w:bCs/>
        </w:rPr>
      </w:pPr>
      <w:r w:rsidRPr="00DF4184">
        <w:rPr>
          <w:b/>
          <w:bCs/>
        </w:rPr>
        <w:t>Theo dõi tiến độ</w:t>
      </w:r>
    </w:p>
    <w:p w14:paraId="0C56AF85" w14:textId="2BCF9281" w:rsidR="008C7EED" w:rsidRPr="00DF4184" w:rsidRDefault="008C7EED" w:rsidP="00DF4184">
      <w:pPr>
        <w:pStyle w:val="binhthuong"/>
        <w:spacing w:before="120" w:after="120"/>
        <w:ind w:firstLine="426"/>
      </w:pPr>
      <w:r w:rsidRPr="00DF4184">
        <w:t>Nhóm sử dụng Board kiểu Scrum để trực quan hóa quy trình làm việc với các cột: To Do → In Progress → Done</w:t>
      </w:r>
    </w:p>
    <w:p w14:paraId="10110BB2" w14:textId="2CE29AF3" w:rsidR="008C7EED" w:rsidRPr="00DF4184" w:rsidRDefault="008C7EED" w:rsidP="00DF4184">
      <w:pPr>
        <w:pStyle w:val="binhthuong"/>
        <w:spacing w:before="120" w:after="120"/>
        <w:ind w:firstLine="426"/>
      </w:pPr>
      <w:r w:rsidRPr="00DF4184">
        <w:t>Thành viên cập nhật trạng thái công việc khi bắt đầu và kết thúc 1 tính năng để mọi người đều nắm được tiến độ chung.</w:t>
      </w:r>
    </w:p>
    <w:p w14:paraId="77010C98" w14:textId="3A1980AD" w:rsidR="008C7EED" w:rsidRPr="00DF4184" w:rsidRDefault="008C7EED" w:rsidP="00DF4184">
      <w:pPr>
        <w:pStyle w:val="binhthuong"/>
        <w:spacing w:before="120" w:after="120"/>
        <w:ind w:firstLine="426"/>
      </w:pPr>
      <w:r w:rsidRPr="00DF4184">
        <w:t>Jira tự động tạo Burn - down chart, Sprint report, giúp nhóm đánh giá hiệu suất làm việc và ước lượng tốt hơn cho các Sprint sau.</w:t>
      </w:r>
    </w:p>
    <w:p w14:paraId="5DA68E95" w14:textId="63E82EAF" w:rsidR="008C7EED" w:rsidRPr="00DF4184" w:rsidRDefault="008C7EED" w:rsidP="00DF4184">
      <w:pPr>
        <w:pStyle w:val="chuong5"/>
        <w:spacing w:before="120" w:after="120"/>
        <w:ind w:left="426" w:hanging="426"/>
        <w:outlineLvl w:val="1"/>
      </w:pPr>
      <w:r w:rsidRPr="00DF4184">
        <w:t xml:space="preserve"> </w:t>
      </w:r>
      <w:bookmarkStart w:id="35" w:name="_Toc204093493"/>
      <w:r w:rsidRPr="00DF4184">
        <w:t>Phân công nhiệm vụ</w:t>
      </w:r>
      <w:bookmarkEnd w:id="35"/>
    </w:p>
    <w:p w14:paraId="77742E3F" w14:textId="0A143682" w:rsidR="00276CC3" w:rsidRPr="00DF4184" w:rsidRDefault="00276CC3" w:rsidP="00DF4184">
      <w:pPr>
        <w:pStyle w:val="binhthuong"/>
        <w:spacing w:before="120" w:after="120"/>
        <w:ind w:firstLine="426"/>
      </w:pPr>
      <w:r w:rsidRPr="00DF4184">
        <w:t>Dự án web được hoàn thành trong 5 Sprint với mỗi nhiệm vụ phân công cho từng thành viên cụ thể như sau:</w:t>
      </w:r>
    </w:p>
    <w:p w14:paraId="44D01277" w14:textId="012DB30F" w:rsidR="00530FED" w:rsidRPr="00DF4184" w:rsidRDefault="00F30E2E" w:rsidP="00DF4184">
      <w:pPr>
        <w:pStyle w:val="binhthuong"/>
        <w:spacing w:before="120" w:after="120"/>
      </w:pPr>
      <w:r w:rsidRPr="00DF4184">
        <w:rPr>
          <w:noProof/>
        </w:rPr>
        <w:lastRenderedPageBreak/>
        <w:drawing>
          <wp:inline distT="0" distB="0" distL="0" distR="0" wp14:anchorId="513AE9D1" wp14:editId="211F90C1">
            <wp:extent cx="5760720" cy="2253615"/>
            <wp:effectExtent l="0" t="0" r="0" b="0"/>
            <wp:docPr id="665800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0746" name=""/>
                    <pic:cNvPicPr/>
                  </pic:nvPicPr>
                  <pic:blipFill>
                    <a:blip r:embed="rId28"/>
                    <a:stretch>
                      <a:fillRect/>
                    </a:stretch>
                  </pic:blipFill>
                  <pic:spPr>
                    <a:xfrm>
                      <a:off x="0" y="0"/>
                      <a:ext cx="5760720" cy="2253615"/>
                    </a:xfrm>
                    <a:prstGeom prst="rect">
                      <a:avLst/>
                    </a:prstGeom>
                  </pic:spPr>
                </pic:pic>
              </a:graphicData>
            </a:graphic>
          </wp:inline>
        </w:drawing>
      </w:r>
    </w:p>
    <w:p w14:paraId="684A2AA0" w14:textId="6CEAA6FD" w:rsidR="00F30E2E" w:rsidRPr="00DF4184" w:rsidRDefault="00F30E2E" w:rsidP="00DF4184">
      <w:pPr>
        <w:pStyle w:val="binhthuong"/>
        <w:spacing w:before="120" w:after="120"/>
      </w:pPr>
      <w:r w:rsidRPr="00DF4184">
        <w:rPr>
          <w:noProof/>
        </w:rPr>
        <w:drawing>
          <wp:inline distT="0" distB="0" distL="0" distR="0" wp14:anchorId="011528FB" wp14:editId="301E922E">
            <wp:extent cx="5760720" cy="2259330"/>
            <wp:effectExtent l="0" t="0" r="0" b="7620"/>
            <wp:docPr id="178860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5988" name=""/>
                    <pic:cNvPicPr/>
                  </pic:nvPicPr>
                  <pic:blipFill>
                    <a:blip r:embed="rId29"/>
                    <a:stretch>
                      <a:fillRect/>
                    </a:stretch>
                  </pic:blipFill>
                  <pic:spPr>
                    <a:xfrm>
                      <a:off x="0" y="0"/>
                      <a:ext cx="5760720" cy="2259330"/>
                    </a:xfrm>
                    <a:prstGeom prst="rect">
                      <a:avLst/>
                    </a:prstGeom>
                  </pic:spPr>
                </pic:pic>
              </a:graphicData>
            </a:graphic>
          </wp:inline>
        </w:drawing>
      </w:r>
    </w:p>
    <w:p w14:paraId="5B189631" w14:textId="5F6BC400" w:rsidR="00276CC3" w:rsidRPr="00DF4184" w:rsidRDefault="00276CC3" w:rsidP="00DF4184">
      <w:pPr>
        <w:pStyle w:val="binhthuong"/>
        <w:spacing w:before="120" w:after="120"/>
        <w:ind w:firstLine="426"/>
      </w:pPr>
      <w:r w:rsidRPr="00DF4184">
        <w:t>Độ ưu tiên và Story Points được ước lượng như sau:</w:t>
      </w:r>
    </w:p>
    <w:tbl>
      <w:tblPr>
        <w:tblStyle w:val="TableGrid"/>
        <w:tblW w:w="0" w:type="auto"/>
        <w:jc w:val="center"/>
        <w:tblLook w:val="04A0" w:firstRow="1" w:lastRow="0" w:firstColumn="1" w:lastColumn="0" w:noHBand="0" w:noVBand="1"/>
      </w:tblPr>
      <w:tblGrid>
        <w:gridCol w:w="1368"/>
        <w:gridCol w:w="4590"/>
        <w:gridCol w:w="1530"/>
        <w:gridCol w:w="1243"/>
      </w:tblGrid>
      <w:tr w:rsidR="00F30E2E" w:rsidRPr="00DF4184" w14:paraId="59D6A291" w14:textId="77777777" w:rsidTr="00D92AAC">
        <w:trPr>
          <w:jc w:val="center"/>
        </w:trPr>
        <w:tc>
          <w:tcPr>
            <w:tcW w:w="1368" w:type="dxa"/>
          </w:tcPr>
          <w:p w14:paraId="77181AE5" w14:textId="77777777" w:rsidR="00F30E2E" w:rsidRPr="00DF4184" w:rsidRDefault="00F30E2E" w:rsidP="00DF4184">
            <w:pPr>
              <w:pStyle w:val="binhthuong"/>
              <w:spacing w:before="120" w:after="120"/>
              <w:jc w:val="center"/>
              <w:rPr>
                <w:b/>
                <w:bCs/>
              </w:rPr>
            </w:pPr>
            <w:r w:rsidRPr="00DF4184">
              <w:rPr>
                <w:b/>
                <w:bCs/>
              </w:rPr>
              <w:t>User Story</w:t>
            </w:r>
          </w:p>
        </w:tc>
        <w:tc>
          <w:tcPr>
            <w:tcW w:w="4590" w:type="dxa"/>
          </w:tcPr>
          <w:p w14:paraId="72CCC736" w14:textId="77777777" w:rsidR="00F30E2E" w:rsidRPr="00DF4184" w:rsidRDefault="00F30E2E" w:rsidP="00DF4184">
            <w:pPr>
              <w:pStyle w:val="binhthuong"/>
              <w:spacing w:before="120" w:after="120"/>
              <w:jc w:val="center"/>
              <w:rPr>
                <w:b/>
                <w:bCs/>
              </w:rPr>
            </w:pPr>
            <w:r w:rsidRPr="00DF4184">
              <w:rPr>
                <w:b/>
                <w:bCs/>
              </w:rPr>
              <w:t>Mô tả</w:t>
            </w:r>
          </w:p>
        </w:tc>
        <w:tc>
          <w:tcPr>
            <w:tcW w:w="1530" w:type="dxa"/>
          </w:tcPr>
          <w:p w14:paraId="350364EB" w14:textId="77777777" w:rsidR="00F30E2E" w:rsidRPr="00DF4184" w:rsidRDefault="00F30E2E" w:rsidP="00DF4184">
            <w:pPr>
              <w:pStyle w:val="binhthuong"/>
              <w:spacing w:before="120" w:after="120"/>
              <w:jc w:val="center"/>
              <w:rPr>
                <w:b/>
                <w:bCs/>
              </w:rPr>
            </w:pPr>
            <w:r w:rsidRPr="00DF4184">
              <w:rPr>
                <w:b/>
                <w:bCs/>
              </w:rPr>
              <w:t>Story Points</w:t>
            </w:r>
          </w:p>
        </w:tc>
        <w:tc>
          <w:tcPr>
            <w:tcW w:w="1243" w:type="dxa"/>
          </w:tcPr>
          <w:p w14:paraId="5E43606A" w14:textId="77777777" w:rsidR="00F30E2E" w:rsidRPr="00DF4184" w:rsidRDefault="00F30E2E" w:rsidP="00DF4184">
            <w:pPr>
              <w:pStyle w:val="binhthuong"/>
              <w:spacing w:before="120" w:after="120"/>
              <w:jc w:val="center"/>
              <w:rPr>
                <w:b/>
                <w:bCs/>
              </w:rPr>
            </w:pPr>
            <w:r w:rsidRPr="00DF4184">
              <w:rPr>
                <w:b/>
                <w:bCs/>
              </w:rPr>
              <w:t>Độ ưu tiên</w:t>
            </w:r>
          </w:p>
        </w:tc>
      </w:tr>
      <w:tr w:rsidR="00F30E2E" w:rsidRPr="00DF4184" w14:paraId="7A84A080" w14:textId="77777777" w:rsidTr="00D92AAC">
        <w:trPr>
          <w:jc w:val="center"/>
        </w:trPr>
        <w:tc>
          <w:tcPr>
            <w:tcW w:w="1368" w:type="dxa"/>
          </w:tcPr>
          <w:p w14:paraId="1A276946" w14:textId="77777777" w:rsidR="00F30E2E" w:rsidRPr="00DF4184" w:rsidRDefault="00F30E2E" w:rsidP="00DF4184">
            <w:pPr>
              <w:pStyle w:val="binhthuong"/>
              <w:spacing w:before="120" w:after="120"/>
            </w:pPr>
            <w:r w:rsidRPr="00DF4184">
              <w:t>Sprint 1</w:t>
            </w:r>
          </w:p>
        </w:tc>
        <w:tc>
          <w:tcPr>
            <w:tcW w:w="4590" w:type="dxa"/>
          </w:tcPr>
          <w:p w14:paraId="74FE58AD" w14:textId="77777777" w:rsidR="00F30E2E" w:rsidRPr="00DF4184" w:rsidRDefault="00F30E2E" w:rsidP="00DF4184">
            <w:pPr>
              <w:pStyle w:val="binhthuong"/>
              <w:spacing w:before="120" w:after="120"/>
            </w:pPr>
            <w:r w:rsidRPr="00DF4184">
              <w:t>Là một người dùng, tôi muốn đăng nhập và đăng xuất, nhờ đó tôi có thể bảo mật tài khoản.</w:t>
            </w:r>
          </w:p>
        </w:tc>
        <w:tc>
          <w:tcPr>
            <w:tcW w:w="1530" w:type="dxa"/>
          </w:tcPr>
          <w:p w14:paraId="5C9CD22B" w14:textId="77777777" w:rsidR="00F30E2E" w:rsidRPr="00DF4184" w:rsidRDefault="00F30E2E" w:rsidP="00DF4184">
            <w:pPr>
              <w:pStyle w:val="binhthuong"/>
              <w:spacing w:before="120" w:after="120"/>
              <w:jc w:val="center"/>
            </w:pPr>
            <w:r w:rsidRPr="00DF4184">
              <w:t>5</w:t>
            </w:r>
          </w:p>
        </w:tc>
        <w:tc>
          <w:tcPr>
            <w:tcW w:w="1243" w:type="dxa"/>
          </w:tcPr>
          <w:p w14:paraId="07379610" w14:textId="77777777" w:rsidR="00F30E2E" w:rsidRPr="00DF4184" w:rsidRDefault="00F30E2E" w:rsidP="00DF4184">
            <w:pPr>
              <w:pStyle w:val="binhthuong"/>
              <w:spacing w:before="120" w:after="120"/>
            </w:pPr>
            <w:r w:rsidRPr="00DF4184">
              <w:t>Cao</w:t>
            </w:r>
          </w:p>
        </w:tc>
      </w:tr>
      <w:tr w:rsidR="00F30E2E" w:rsidRPr="00DF4184" w14:paraId="13F0D236" w14:textId="77777777" w:rsidTr="00D92AAC">
        <w:trPr>
          <w:jc w:val="center"/>
        </w:trPr>
        <w:tc>
          <w:tcPr>
            <w:tcW w:w="1368" w:type="dxa"/>
          </w:tcPr>
          <w:p w14:paraId="4D0E53A6" w14:textId="77777777" w:rsidR="00F30E2E" w:rsidRPr="00DF4184" w:rsidRDefault="00F30E2E" w:rsidP="00DF4184">
            <w:pPr>
              <w:pStyle w:val="binhthuong"/>
              <w:spacing w:before="120" w:after="120"/>
            </w:pPr>
            <w:r w:rsidRPr="00DF4184">
              <w:t>Sprint 1</w:t>
            </w:r>
          </w:p>
        </w:tc>
        <w:tc>
          <w:tcPr>
            <w:tcW w:w="4590" w:type="dxa"/>
          </w:tcPr>
          <w:p w14:paraId="39ABD89A" w14:textId="77777777" w:rsidR="00F30E2E" w:rsidRPr="00DF4184" w:rsidRDefault="00F30E2E" w:rsidP="00DF4184">
            <w:pPr>
              <w:pStyle w:val="binhthuong"/>
              <w:spacing w:before="120" w:after="120"/>
            </w:pPr>
            <w:r w:rsidRPr="00DF4184">
              <w:t>Là một người dùng, tôi muốn xem giao diện trang chủ, nhờ đó tôi có thể dễ dàng tiếp cận các chức năng.</w:t>
            </w:r>
          </w:p>
        </w:tc>
        <w:tc>
          <w:tcPr>
            <w:tcW w:w="1530" w:type="dxa"/>
          </w:tcPr>
          <w:p w14:paraId="10A168DC" w14:textId="77777777" w:rsidR="00F30E2E" w:rsidRPr="00DF4184" w:rsidRDefault="00F30E2E" w:rsidP="00DF4184">
            <w:pPr>
              <w:pStyle w:val="binhthuong"/>
              <w:spacing w:before="120" w:after="120"/>
              <w:jc w:val="center"/>
            </w:pPr>
            <w:r w:rsidRPr="00DF4184">
              <w:t>2</w:t>
            </w:r>
          </w:p>
        </w:tc>
        <w:tc>
          <w:tcPr>
            <w:tcW w:w="1243" w:type="dxa"/>
          </w:tcPr>
          <w:p w14:paraId="1B407C64" w14:textId="77777777" w:rsidR="00F30E2E" w:rsidRPr="00DF4184" w:rsidRDefault="00F30E2E" w:rsidP="00DF4184">
            <w:pPr>
              <w:pStyle w:val="binhthuong"/>
              <w:spacing w:before="120" w:after="120"/>
            </w:pPr>
            <w:r w:rsidRPr="00DF4184">
              <w:t>Cao</w:t>
            </w:r>
          </w:p>
        </w:tc>
      </w:tr>
      <w:tr w:rsidR="00F30E2E" w:rsidRPr="00DF4184" w14:paraId="20993FBE" w14:textId="77777777" w:rsidTr="00D92AAC">
        <w:trPr>
          <w:jc w:val="center"/>
        </w:trPr>
        <w:tc>
          <w:tcPr>
            <w:tcW w:w="1368" w:type="dxa"/>
          </w:tcPr>
          <w:p w14:paraId="18BD18D8" w14:textId="77777777" w:rsidR="00F30E2E" w:rsidRPr="00DF4184" w:rsidRDefault="00F30E2E" w:rsidP="00DF4184">
            <w:pPr>
              <w:pStyle w:val="binhthuong"/>
              <w:spacing w:before="120" w:after="120"/>
            </w:pPr>
            <w:r w:rsidRPr="00DF4184">
              <w:t>Sprint 1</w:t>
            </w:r>
          </w:p>
        </w:tc>
        <w:tc>
          <w:tcPr>
            <w:tcW w:w="4590" w:type="dxa"/>
          </w:tcPr>
          <w:p w14:paraId="296EC4ED" w14:textId="77777777" w:rsidR="00F30E2E" w:rsidRPr="00DF4184" w:rsidRDefault="00F30E2E" w:rsidP="00DF4184">
            <w:pPr>
              <w:pStyle w:val="binhthuong"/>
              <w:spacing w:before="120" w:after="120"/>
            </w:pPr>
            <w:r w:rsidRPr="00DF4184">
              <w:t>Là một admin, tôi muốn đăng nhập vào hệ thống quản trị, nhờ đó tôi có thể quản lý nội dung.</w:t>
            </w:r>
          </w:p>
        </w:tc>
        <w:tc>
          <w:tcPr>
            <w:tcW w:w="1530" w:type="dxa"/>
          </w:tcPr>
          <w:p w14:paraId="19858341" w14:textId="77777777" w:rsidR="00F30E2E" w:rsidRPr="00DF4184" w:rsidRDefault="00F30E2E" w:rsidP="00DF4184">
            <w:pPr>
              <w:pStyle w:val="binhthuong"/>
              <w:spacing w:before="120" w:after="120"/>
              <w:jc w:val="center"/>
            </w:pPr>
            <w:r w:rsidRPr="00DF4184">
              <w:t>3</w:t>
            </w:r>
          </w:p>
        </w:tc>
        <w:tc>
          <w:tcPr>
            <w:tcW w:w="1243" w:type="dxa"/>
          </w:tcPr>
          <w:p w14:paraId="32090F35" w14:textId="77777777" w:rsidR="00F30E2E" w:rsidRPr="00DF4184" w:rsidRDefault="00F30E2E" w:rsidP="00DF4184">
            <w:pPr>
              <w:pStyle w:val="binhthuong"/>
              <w:spacing w:before="120" w:after="120"/>
            </w:pPr>
            <w:r w:rsidRPr="00DF4184">
              <w:t>Cao</w:t>
            </w:r>
          </w:p>
        </w:tc>
      </w:tr>
      <w:tr w:rsidR="00F30E2E" w:rsidRPr="00DF4184" w14:paraId="19EDD12B" w14:textId="77777777" w:rsidTr="00D92AAC">
        <w:trPr>
          <w:jc w:val="center"/>
        </w:trPr>
        <w:tc>
          <w:tcPr>
            <w:tcW w:w="1368" w:type="dxa"/>
          </w:tcPr>
          <w:p w14:paraId="322F2D8C" w14:textId="77777777" w:rsidR="00F30E2E" w:rsidRPr="00DF4184" w:rsidRDefault="00F30E2E" w:rsidP="00DF4184">
            <w:pPr>
              <w:pStyle w:val="binhthuong"/>
              <w:spacing w:before="120" w:after="120"/>
            </w:pPr>
            <w:r w:rsidRPr="00DF4184">
              <w:lastRenderedPageBreak/>
              <w:t>Sprint 2</w:t>
            </w:r>
          </w:p>
        </w:tc>
        <w:tc>
          <w:tcPr>
            <w:tcW w:w="4590" w:type="dxa"/>
          </w:tcPr>
          <w:p w14:paraId="56F31F50" w14:textId="77777777" w:rsidR="00F30E2E" w:rsidRPr="00DF4184" w:rsidRDefault="00F30E2E" w:rsidP="00DF4184">
            <w:pPr>
              <w:pStyle w:val="binhthuong"/>
              <w:spacing w:before="120" w:after="120"/>
            </w:pPr>
            <w:r w:rsidRPr="00DF4184">
              <w:t>Là một người dùng, tôi muốn xem danh sách các khóa học ngoại ngữ, nhờ đó tôi có thể chọn khóa học phù hợp để đăng ký.</w:t>
            </w:r>
          </w:p>
        </w:tc>
        <w:tc>
          <w:tcPr>
            <w:tcW w:w="1530" w:type="dxa"/>
          </w:tcPr>
          <w:p w14:paraId="48051688" w14:textId="77777777" w:rsidR="00F30E2E" w:rsidRPr="00DF4184" w:rsidRDefault="00F30E2E" w:rsidP="00DF4184">
            <w:pPr>
              <w:pStyle w:val="binhthuong"/>
              <w:spacing w:before="120" w:after="120"/>
              <w:jc w:val="center"/>
            </w:pPr>
            <w:r w:rsidRPr="00DF4184">
              <w:t>5</w:t>
            </w:r>
          </w:p>
        </w:tc>
        <w:tc>
          <w:tcPr>
            <w:tcW w:w="1243" w:type="dxa"/>
          </w:tcPr>
          <w:p w14:paraId="063E2A6A" w14:textId="77777777" w:rsidR="00F30E2E" w:rsidRPr="00DF4184" w:rsidRDefault="00F30E2E" w:rsidP="00DF4184">
            <w:pPr>
              <w:pStyle w:val="binhthuong"/>
              <w:spacing w:before="120" w:after="120"/>
            </w:pPr>
            <w:r w:rsidRPr="00DF4184">
              <w:t>Cao</w:t>
            </w:r>
          </w:p>
        </w:tc>
      </w:tr>
      <w:tr w:rsidR="00F30E2E" w:rsidRPr="00DF4184" w14:paraId="161830D1" w14:textId="77777777" w:rsidTr="00D92AAC">
        <w:trPr>
          <w:jc w:val="center"/>
        </w:trPr>
        <w:tc>
          <w:tcPr>
            <w:tcW w:w="1368" w:type="dxa"/>
          </w:tcPr>
          <w:p w14:paraId="537E1BFD" w14:textId="77777777" w:rsidR="00F30E2E" w:rsidRPr="00DF4184" w:rsidRDefault="00F30E2E" w:rsidP="00DF4184">
            <w:pPr>
              <w:pStyle w:val="binhthuong"/>
              <w:spacing w:before="120" w:after="120"/>
            </w:pPr>
            <w:r w:rsidRPr="00DF4184">
              <w:t>Sprint 2</w:t>
            </w:r>
          </w:p>
        </w:tc>
        <w:tc>
          <w:tcPr>
            <w:tcW w:w="4590" w:type="dxa"/>
          </w:tcPr>
          <w:p w14:paraId="280489AF" w14:textId="77777777" w:rsidR="00F30E2E" w:rsidRPr="00DF4184" w:rsidRDefault="00F30E2E" w:rsidP="00DF4184">
            <w:pPr>
              <w:pStyle w:val="binhthuong"/>
              <w:spacing w:before="120" w:after="120"/>
            </w:pPr>
            <w:r w:rsidRPr="00DF4184">
              <w:t>Là một người dùng, tôi muốn xem chi tiết từng khóa học, nhờ đó tôi có thể biết nội dung, lịch học và giảng viên.</w:t>
            </w:r>
          </w:p>
        </w:tc>
        <w:tc>
          <w:tcPr>
            <w:tcW w:w="1530" w:type="dxa"/>
          </w:tcPr>
          <w:p w14:paraId="5122D112" w14:textId="77777777" w:rsidR="00F30E2E" w:rsidRPr="00DF4184" w:rsidRDefault="00F30E2E" w:rsidP="00DF4184">
            <w:pPr>
              <w:pStyle w:val="binhthuong"/>
              <w:spacing w:before="120" w:after="120"/>
              <w:jc w:val="center"/>
            </w:pPr>
            <w:r w:rsidRPr="00DF4184">
              <w:t>3</w:t>
            </w:r>
          </w:p>
        </w:tc>
        <w:tc>
          <w:tcPr>
            <w:tcW w:w="1243" w:type="dxa"/>
          </w:tcPr>
          <w:p w14:paraId="3FBB78DB" w14:textId="77777777" w:rsidR="00F30E2E" w:rsidRPr="00DF4184" w:rsidRDefault="00F30E2E" w:rsidP="00DF4184">
            <w:pPr>
              <w:pStyle w:val="binhthuong"/>
              <w:spacing w:before="120" w:after="120"/>
            </w:pPr>
            <w:r w:rsidRPr="00DF4184">
              <w:t>Cao</w:t>
            </w:r>
          </w:p>
        </w:tc>
      </w:tr>
      <w:tr w:rsidR="00F30E2E" w:rsidRPr="00DF4184" w14:paraId="359471A3" w14:textId="77777777" w:rsidTr="00D92AAC">
        <w:trPr>
          <w:jc w:val="center"/>
        </w:trPr>
        <w:tc>
          <w:tcPr>
            <w:tcW w:w="1368" w:type="dxa"/>
          </w:tcPr>
          <w:p w14:paraId="391591CD" w14:textId="77777777" w:rsidR="00F30E2E" w:rsidRPr="00DF4184" w:rsidRDefault="00F30E2E" w:rsidP="00DF4184">
            <w:pPr>
              <w:pStyle w:val="binhthuong"/>
              <w:spacing w:before="120" w:after="120"/>
            </w:pPr>
            <w:r w:rsidRPr="00DF4184">
              <w:t>Sprint 2</w:t>
            </w:r>
          </w:p>
        </w:tc>
        <w:tc>
          <w:tcPr>
            <w:tcW w:w="4590" w:type="dxa"/>
          </w:tcPr>
          <w:p w14:paraId="0B873114" w14:textId="77777777" w:rsidR="00F30E2E" w:rsidRPr="00DF4184" w:rsidRDefault="00F30E2E" w:rsidP="00DF4184">
            <w:pPr>
              <w:pStyle w:val="binhthuong"/>
              <w:spacing w:before="120" w:after="120"/>
            </w:pPr>
            <w:r w:rsidRPr="00DF4184">
              <w:t>Là một người dùng, tôi muốn đăng ký một khóa học, nhờ đó tôi có thể tham gia học.</w:t>
            </w:r>
          </w:p>
        </w:tc>
        <w:tc>
          <w:tcPr>
            <w:tcW w:w="1530" w:type="dxa"/>
          </w:tcPr>
          <w:p w14:paraId="5C728A4E" w14:textId="77777777" w:rsidR="00F30E2E" w:rsidRPr="00DF4184" w:rsidRDefault="00F30E2E" w:rsidP="00DF4184">
            <w:pPr>
              <w:pStyle w:val="binhthuong"/>
              <w:spacing w:before="120" w:after="120"/>
              <w:jc w:val="center"/>
            </w:pPr>
            <w:r w:rsidRPr="00DF4184">
              <w:t>5</w:t>
            </w:r>
          </w:p>
        </w:tc>
        <w:tc>
          <w:tcPr>
            <w:tcW w:w="1243" w:type="dxa"/>
          </w:tcPr>
          <w:p w14:paraId="3130BB76" w14:textId="77777777" w:rsidR="00F30E2E" w:rsidRPr="00DF4184" w:rsidRDefault="00F30E2E" w:rsidP="00DF4184">
            <w:pPr>
              <w:pStyle w:val="binhthuong"/>
              <w:spacing w:before="120" w:after="120"/>
            </w:pPr>
            <w:r w:rsidRPr="00DF4184">
              <w:t>Cao</w:t>
            </w:r>
          </w:p>
        </w:tc>
      </w:tr>
      <w:tr w:rsidR="00F30E2E" w:rsidRPr="00DF4184" w14:paraId="69656818" w14:textId="77777777" w:rsidTr="00D92AAC">
        <w:trPr>
          <w:jc w:val="center"/>
        </w:trPr>
        <w:tc>
          <w:tcPr>
            <w:tcW w:w="1368" w:type="dxa"/>
          </w:tcPr>
          <w:p w14:paraId="1AD856E7" w14:textId="77777777" w:rsidR="00F30E2E" w:rsidRPr="00DF4184" w:rsidRDefault="00F30E2E" w:rsidP="00DF4184">
            <w:pPr>
              <w:pStyle w:val="binhthuong"/>
              <w:spacing w:before="120" w:after="120"/>
            </w:pPr>
            <w:r w:rsidRPr="00DF4184">
              <w:t>Sprint 2</w:t>
            </w:r>
          </w:p>
        </w:tc>
        <w:tc>
          <w:tcPr>
            <w:tcW w:w="4590" w:type="dxa"/>
          </w:tcPr>
          <w:p w14:paraId="788AA9D7" w14:textId="77777777" w:rsidR="00F30E2E" w:rsidRPr="00DF4184" w:rsidRDefault="00F30E2E" w:rsidP="00DF4184">
            <w:pPr>
              <w:pStyle w:val="binhthuong"/>
              <w:spacing w:before="120" w:after="120"/>
            </w:pPr>
            <w:r w:rsidRPr="00DF4184">
              <w:t>Là một người dùng, tôi muốn xem danh sách các khóa học đã đăng ký, nhờ đó tôi có thể quản lý việc học của mình.</w:t>
            </w:r>
          </w:p>
        </w:tc>
        <w:tc>
          <w:tcPr>
            <w:tcW w:w="1530" w:type="dxa"/>
          </w:tcPr>
          <w:p w14:paraId="7AA299B5" w14:textId="77777777" w:rsidR="00F30E2E" w:rsidRPr="00DF4184" w:rsidRDefault="00F30E2E" w:rsidP="00DF4184">
            <w:pPr>
              <w:pStyle w:val="binhthuong"/>
              <w:spacing w:before="120" w:after="120"/>
              <w:jc w:val="center"/>
            </w:pPr>
            <w:r w:rsidRPr="00DF4184">
              <w:t>3</w:t>
            </w:r>
          </w:p>
        </w:tc>
        <w:tc>
          <w:tcPr>
            <w:tcW w:w="1243" w:type="dxa"/>
          </w:tcPr>
          <w:p w14:paraId="4AEFB7A7" w14:textId="77777777" w:rsidR="00F30E2E" w:rsidRPr="00DF4184" w:rsidRDefault="00F30E2E" w:rsidP="00DF4184">
            <w:pPr>
              <w:pStyle w:val="binhthuong"/>
              <w:spacing w:before="120" w:after="120"/>
            </w:pPr>
            <w:r w:rsidRPr="00DF4184">
              <w:t>Trung bình</w:t>
            </w:r>
          </w:p>
        </w:tc>
      </w:tr>
      <w:tr w:rsidR="00F30E2E" w:rsidRPr="00DF4184" w14:paraId="05237688" w14:textId="77777777" w:rsidTr="00D92AAC">
        <w:trPr>
          <w:jc w:val="center"/>
        </w:trPr>
        <w:tc>
          <w:tcPr>
            <w:tcW w:w="1368" w:type="dxa"/>
          </w:tcPr>
          <w:p w14:paraId="7257462B" w14:textId="77777777" w:rsidR="00F30E2E" w:rsidRPr="00DF4184" w:rsidRDefault="00F30E2E" w:rsidP="00DF4184">
            <w:pPr>
              <w:pStyle w:val="binhthuong"/>
              <w:spacing w:before="120" w:after="120"/>
            </w:pPr>
            <w:r w:rsidRPr="00DF4184">
              <w:t>Sprint 2</w:t>
            </w:r>
          </w:p>
        </w:tc>
        <w:tc>
          <w:tcPr>
            <w:tcW w:w="4590" w:type="dxa"/>
          </w:tcPr>
          <w:p w14:paraId="192BDD94" w14:textId="77777777" w:rsidR="00F30E2E" w:rsidRPr="00DF4184" w:rsidRDefault="00F30E2E" w:rsidP="00DF4184">
            <w:pPr>
              <w:pStyle w:val="binhthuong"/>
              <w:spacing w:before="120" w:after="120"/>
            </w:pPr>
            <w:r w:rsidRPr="00DF4184">
              <w:t>Là một người dùng, tôi muốn chỉnh sửa thông tin tài khoản của mình, nhờ đó tôi có thể cập nhật thông tin cá nhân.</w:t>
            </w:r>
          </w:p>
        </w:tc>
        <w:tc>
          <w:tcPr>
            <w:tcW w:w="1530" w:type="dxa"/>
          </w:tcPr>
          <w:p w14:paraId="42E03747" w14:textId="77777777" w:rsidR="00F30E2E" w:rsidRPr="00DF4184" w:rsidRDefault="00F30E2E" w:rsidP="00DF4184">
            <w:pPr>
              <w:pStyle w:val="binhthuong"/>
              <w:spacing w:before="120" w:after="120"/>
              <w:jc w:val="center"/>
            </w:pPr>
            <w:r w:rsidRPr="00DF4184">
              <w:t>3</w:t>
            </w:r>
          </w:p>
        </w:tc>
        <w:tc>
          <w:tcPr>
            <w:tcW w:w="1243" w:type="dxa"/>
          </w:tcPr>
          <w:p w14:paraId="2EB587B2" w14:textId="77777777" w:rsidR="00F30E2E" w:rsidRPr="00DF4184" w:rsidRDefault="00F30E2E" w:rsidP="00DF4184">
            <w:pPr>
              <w:pStyle w:val="binhthuong"/>
              <w:spacing w:before="120" w:after="120"/>
            </w:pPr>
            <w:r w:rsidRPr="00DF4184">
              <w:t>Trung bình</w:t>
            </w:r>
          </w:p>
        </w:tc>
      </w:tr>
      <w:tr w:rsidR="00F30E2E" w:rsidRPr="00DF4184" w14:paraId="15044F1D" w14:textId="77777777" w:rsidTr="00D92AAC">
        <w:trPr>
          <w:jc w:val="center"/>
        </w:trPr>
        <w:tc>
          <w:tcPr>
            <w:tcW w:w="1368" w:type="dxa"/>
          </w:tcPr>
          <w:p w14:paraId="3C870218" w14:textId="77777777" w:rsidR="00F30E2E" w:rsidRPr="00DF4184" w:rsidRDefault="00F30E2E" w:rsidP="00DF4184">
            <w:pPr>
              <w:pStyle w:val="binhthuong"/>
              <w:spacing w:before="120" w:after="120"/>
            </w:pPr>
            <w:r w:rsidRPr="00DF4184">
              <w:t>Sprint 2</w:t>
            </w:r>
          </w:p>
        </w:tc>
        <w:tc>
          <w:tcPr>
            <w:tcW w:w="4590" w:type="dxa"/>
          </w:tcPr>
          <w:p w14:paraId="22681F86" w14:textId="77777777" w:rsidR="00F30E2E" w:rsidRPr="00DF4184" w:rsidRDefault="00F30E2E" w:rsidP="00DF4184">
            <w:pPr>
              <w:pStyle w:val="binhthuong"/>
              <w:spacing w:before="120" w:after="120"/>
            </w:pPr>
            <w:r w:rsidRPr="00DF4184">
              <w:t>Là một admin, tôi muốn có giao diện để thêm, sửa và xóa các khóa học, để tôi có thể cập nhật nhanh chóng.</w:t>
            </w:r>
          </w:p>
        </w:tc>
        <w:tc>
          <w:tcPr>
            <w:tcW w:w="1530" w:type="dxa"/>
          </w:tcPr>
          <w:p w14:paraId="0F8E1221" w14:textId="77777777" w:rsidR="00F30E2E" w:rsidRPr="00DF4184" w:rsidRDefault="00F30E2E" w:rsidP="00DF4184">
            <w:pPr>
              <w:pStyle w:val="binhthuong"/>
              <w:spacing w:before="120" w:after="120"/>
              <w:jc w:val="center"/>
            </w:pPr>
            <w:r w:rsidRPr="00DF4184">
              <w:t>5</w:t>
            </w:r>
          </w:p>
        </w:tc>
        <w:tc>
          <w:tcPr>
            <w:tcW w:w="1243" w:type="dxa"/>
          </w:tcPr>
          <w:p w14:paraId="585A232D" w14:textId="77777777" w:rsidR="00F30E2E" w:rsidRPr="00DF4184" w:rsidRDefault="00F30E2E" w:rsidP="00DF4184">
            <w:pPr>
              <w:pStyle w:val="binhthuong"/>
              <w:spacing w:before="120" w:after="120"/>
            </w:pPr>
            <w:r w:rsidRPr="00DF4184">
              <w:t>Cao</w:t>
            </w:r>
          </w:p>
        </w:tc>
      </w:tr>
      <w:tr w:rsidR="00F30E2E" w:rsidRPr="00DF4184" w14:paraId="36BA4189" w14:textId="77777777" w:rsidTr="00D92AAC">
        <w:trPr>
          <w:jc w:val="center"/>
        </w:trPr>
        <w:tc>
          <w:tcPr>
            <w:tcW w:w="1368" w:type="dxa"/>
          </w:tcPr>
          <w:p w14:paraId="615BD63D" w14:textId="77777777" w:rsidR="00F30E2E" w:rsidRPr="00DF4184" w:rsidRDefault="00F30E2E" w:rsidP="00DF4184">
            <w:pPr>
              <w:pStyle w:val="binhthuong"/>
              <w:spacing w:before="120" w:after="120"/>
            </w:pPr>
            <w:r w:rsidRPr="00DF4184">
              <w:t>Sprint 3</w:t>
            </w:r>
          </w:p>
        </w:tc>
        <w:tc>
          <w:tcPr>
            <w:tcW w:w="4590" w:type="dxa"/>
          </w:tcPr>
          <w:p w14:paraId="1B36BFAC" w14:textId="77777777" w:rsidR="00F30E2E" w:rsidRPr="00DF4184" w:rsidRDefault="00F30E2E" w:rsidP="00DF4184">
            <w:pPr>
              <w:pStyle w:val="binhthuong"/>
              <w:spacing w:before="120" w:after="120"/>
            </w:pPr>
            <w:r w:rsidRPr="00DF4184">
              <w:t>Là một admin, tôi muốn có giao diện quản lý người dùng, để tôi có thể dễ dàng theo dõi và quản lý các tài khoản học viên.</w:t>
            </w:r>
          </w:p>
        </w:tc>
        <w:tc>
          <w:tcPr>
            <w:tcW w:w="1530" w:type="dxa"/>
          </w:tcPr>
          <w:p w14:paraId="1E63F756" w14:textId="77777777" w:rsidR="00F30E2E" w:rsidRPr="00DF4184" w:rsidRDefault="00F30E2E" w:rsidP="00DF4184">
            <w:pPr>
              <w:pStyle w:val="binhthuong"/>
              <w:spacing w:before="120" w:after="120"/>
              <w:jc w:val="center"/>
            </w:pPr>
            <w:r w:rsidRPr="00DF4184">
              <w:t>6</w:t>
            </w:r>
          </w:p>
        </w:tc>
        <w:tc>
          <w:tcPr>
            <w:tcW w:w="1243" w:type="dxa"/>
          </w:tcPr>
          <w:p w14:paraId="7C146D83" w14:textId="77777777" w:rsidR="00F30E2E" w:rsidRPr="00DF4184" w:rsidRDefault="00F30E2E" w:rsidP="00DF4184">
            <w:pPr>
              <w:pStyle w:val="binhthuong"/>
              <w:spacing w:before="120" w:after="120"/>
            </w:pPr>
            <w:r w:rsidRPr="00DF4184">
              <w:t>Trung bình</w:t>
            </w:r>
          </w:p>
        </w:tc>
      </w:tr>
      <w:tr w:rsidR="00F30E2E" w:rsidRPr="00DF4184" w14:paraId="467FD409" w14:textId="77777777" w:rsidTr="00D92AAC">
        <w:trPr>
          <w:jc w:val="center"/>
        </w:trPr>
        <w:tc>
          <w:tcPr>
            <w:tcW w:w="1368" w:type="dxa"/>
          </w:tcPr>
          <w:p w14:paraId="227103DB" w14:textId="77777777" w:rsidR="00F30E2E" w:rsidRPr="00DF4184" w:rsidRDefault="00F30E2E" w:rsidP="00DF4184">
            <w:pPr>
              <w:pStyle w:val="binhthuong"/>
              <w:spacing w:before="120" w:after="120"/>
            </w:pPr>
            <w:r w:rsidRPr="00DF4184">
              <w:t>Sprint 3</w:t>
            </w:r>
          </w:p>
        </w:tc>
        <w:tc>
          <w:tcPr>
            <w:tcW w:w="4590" w:type="dxa"/>
          </w:tcPr>
          <w:p w14:paraId="64ADAF4A" w14:textId="77777777" w:rsidR="00F30E2E" w:rsidRPr="00DF4184" w:rsidRDefault="00F30E2E" w:rsidP="00DF4184">
            <w:pPr>
              <w:pStyle w:val="binhthuong"/>
              <w:spacing w:before="120" w:after="120"/>
            </w:pPr>
            <w:r w:rsidRPr="00DF4184">
              <w:t>Là một admin, tôi muốn có giao diện quản lý ngôn ngữ, để tôi có thể dễ dàng theo dõi và quản lý các ngôn ngữ.</w:t>
            </w:r>
          </w:p>
        </w:tc>
        <w:tc>
          <w:tcPr>
            <w:tcW w:w="1530" w:type="dxa"/>
          </w:tcPr>
          <w:p w14:paraId="762A95B4" w14:textId="77777777" w:rsidR="00F30E2E" w:rsidRPr="00DF4184" w:rsidRDefault="00F30E2E" w:rsidP="00DF4184">
            <w:pPr>
              <w:pStyle w:val="binhthuong"/>
              <w:spacing w:before="120" w:after="120"/>
              <w:jc w:val="center"/>
            </w:pPr>
            <w:r w:rsidRPr="00DF4184">
              <w:t>5</w:t>
            </w:r>
          </w:p>
        </w:tc>
        <w:tc>
          <w:tcPr>
            <w:tcW w:w="1243" w:type="dxa"/>
          </w:tcPr>
          <w:p w14:paraId="5ABE02D7" w14:textId="77777777" w:rsidR="00F30E2E" w:rsidRPr="00DF4184" w:rsidRDefault="00F30E2E" w:rsidP="00DF4184">
            <w:pPr>
              <w:pStyle w:val="binhthuong"/>
              <w:spacing w:before="120" w:after="120"/>
            </w:pPr>
            <w:r w:rsidRPr="00DF4184">
              <w:t>Cao</w:t>
            </w:r>
          </w:p>
        </w:tc>
      </w:tr>
      <w:tr w:rsidR="00F30E2E" w:rsidRPr="00DF4184" w14:paraId="1711B5F1" w14:textId="77777777" w:rsidTr="00D92AAC">
        <w:trPr>
          <w:jc w:val="center"/>
        </w:trPr>
        <w:tc>
          <w:tcPr>
            <w:tcW w:w="1368" w:type="dxa"/>
          </w:tcPr>
          <w:p w14:paraId="30F6469F" w14:textId="77777777" w:rsidR="00F30E2E" w:rsidRPr="00DF4184" w:rsidRDefault="00F30E2E" w:rsidP="00DF4184">
            <w:pPr>
              <w:pStyle w:val="binhthuong"/>
              <w:spacing w:before="120" w:after="120"/>
            </w:pPr>
            <w:r w:rsidRPr="00DF4184">
              <w:t>Sprint 3</w:t>
            </w:r>
          </w:p>
        </w:tc>
        <w:tc>
          <w:tcPr>
            <w:tcW w:w="4590" w:type="dxa"/>
          </w:tcPr>
          <w:p w14:paraId="73000412" w14:textId="49266CD8" w:rsidR="00F30E2E" w:rsidRPr="00DF4184" w:rsidRDefault="00F30E2E" w:rsidP="00DF4184">
            <w:pPr>
              <w:pStyle w:val="binhthuong"/>
              <w:spacing w:before="120" w:after="120"/>
            </w:pPr>
            <w:r w:rsidRPr="00DF4184">
              <w:t xml:space="preserve">Là một admin, tôi muốn có giao diện quản lý trình độ ngôn ngữ, để tôi có thể dễ dàng theo </w:t>
            </w:r>
            <w:r w:rsidR="007C3C59">
              <w:t>dõi và quản lý các trì</w:t>
            </w:r>
            <w:r w:rsidRPr="00DF4184">
              <w:t>nh độ.</w:t>
            </w:r>
          </w:p>
        </w:tc>
        <w:tc>
          <w:tcPr>
            <w:tcW w:w="1530" w:type="dxa"/>
          </w:tcPr>
          <w:p w14:paraId="62A91D39" w14:textId="77777777" w:rsidR="00F30E2E" w:rsidRPr="00DF4184" w:rsidRDefault="00F30E2E" w:rsidP="00DF4184">
            <w:pPr>
              <w:pStyle w:val="binhthuong"/>
              <w:spacing w:before="120" w:after="120"/>
              <w:jc w:val="center"/>
            </w:pPr>
            <w:r w:rsidRPr="00DF4184">
              <w:t>5</w:t>
            </w:r>
          </w:p>
        </w:tc>
        <w:tc>
          <w:tcPr>
            <w:tcW w:w="1243" w:type="dxa"/>
          </w:tcPr>
          <w:p w14:paraId="0CD30920" w14:textId="77777777" w:rsidR="00F30E2E" w:rsidRPr="00DF4184" w:rsidRDefault="00F30E2E" w:rsidP="00DF4184">
            <w:pPr>
              <w:pStyle w:val="binhthuong"/>
              <w:spacing w:before="120" w:after="120"/>
            </w:pPr>
            <w:r w:rsidRPr="00DF4184">
              <w:t>Trung bình</w:t>
            </w:r>
          </w:p>
        </w:tc>
      </w:tr>
      <w:tr w:rsidR="00F30E2E" w:rsidRPr="00DF4184" w14:paraId="350113A1" w14:textId="77777777" w:rsidTr="00D92AAC">
        <w:trPr>
          <w:jc w:val="center"/>
        </w:trPr>
        <w:tc>
          <w:tcPr>
            <w:tcW w:w="1368" w:type="dxa"/>
          </w:tcPr>
          <w:p w14:paraId="1D7DA390" w14:textId="77777777" w:rsidR="00F30E2E" w:rsidRPr="00DF4184" w:rsidRDefault="00F30E2E" w:rsidP="00DF4184">
            <w:pPr>
              <w:pStyle w:val="binhthuong"/>
              <w:spacing w:before="120" w:after="120"/>
            </w:pPr>
            <w:r w:rsidRPr="00DF4184">
              <w:lastRenderedPageBreak/>
              <w:t>Sprint 4</w:t>
            </w:r>
          </w:p>
        </w:tc>
        <w:tc>
          <w:tcPr>
            <w:tcW w:w="4590" w:type="dxa"/>
          </w:tcPr>
          <w:p w14:paraId="77F889F3" w14:textId="622A6E63" w:rsidR="00F30E2E" w:rsidRPr="00DF4184" w:rsidRDefault="00F30E2E" w:rsidP="00DF4184">
            <w:pPr>
              <w:pStyle w:val="binhthuong"/>
              <w:spacing w:before="120" w:after="120"/>
            </w:pPr>
            <w:r w:rsidRPr="00DF4184">
              <w:t>Tích hợp các biện pháp bảo mật cho hệ thống</w:t>
            </w:r>
            <w:r w:rsidR="007C3C59">
              <w:t>.</w:t>
            </w:r>
          </w:p>
        </w:tc>
        <w:tc>
          <w:tcPr>
            <w:tcW w:w="1530" w:type="dxa"/>
          </w:tcPr>
          <w:p w14:paraId="14D129CA" w14:textId="77777777" w:rsidR="00F30E2E" w:rsidRPr="00DF4184" w:rsidRDefault="00F30E2E" w:rsidP="00DF4184">
            <w:pPr>
              <w:pStyle w:val="binhthuong"/>
              <w:spacing w:before="120" w:after="120"/>
              <w:jc w:val="center"/>
            </w:pPr>
            <w:r w:rsidRPr="00DF4184">
              <w:t>8</w:t>
            </w:r>
          </w:p>
        </w:tc>
        <w:tc>
          <w:tcPr>
            <w:tcW w:w="1243" w:type="dxa"/>
          </w:tcPr>
          <w:p w14:paraId="373CDD43" w14:textId="77777777" w:rsidR="00F30E2E" w:rsidRPr="00DF4184" w:rsidRDefault="00F30E2E" w:rsidP="00DF4184">
            <w:pPr>
              <w:pStyle w:val="binhthuong"/>
              <w:spacing w:before="120" w:after="120"/>
            </w:pPr>
            <w:r w:rsidRPr="00DF4184">
              <w:t>Trung bình</w:t>
            </w:r>
          </w:p>
        </w:tc>
      </w:tr>
      <w:tr w:rsidR="00F30E2E" w:rsidRPr="00DF4184" w14:paraId="3FAD717F" w14:textId="77777777" w:rsidTr="00D92AAC">
        <w:trPr>
          <w:jc w:val="center"/>
        </w:trPr>
        <w:tc>
          <w:tcPr>
            <w:tcW w:w="1368" w:type="dxa"/>
          </w:tcPr>
          <w:p w14:paraId="055ADB7D" w14:textId="77777777" w:rsidR="00F30E2E" w:rsidRPr="00DF4184" w:rsidRDefault="00F30E2E" w:rsidP="00DF4184">
            <w:pPr>
              <w:pStyle w:val="binhthuong"/>
              <w:spacing w:before="120" w:after="120"/>
            </w:pPr>
            <w:r w:rsidRPr="00DF4184">
              <w:t>Sprint 4</w:t>
            </w:r>
          </w:p>
        </w:tc>
        <w:tc>
          <w:tcPr>
            <w:tcW w:w="4590" w:type="dxa"/>
          </w:tcPr>
          <w:p w14:paraId="09A2EF47" w14:textId="77777777" w:rsidR="00F30E2E" w:rsidRPr="00DF4184" w:rsidRDefault="00F30E2E" w:rsidP="00DF4184">
            <w:pPr>
              <w:pStyle w:val="binhthuong"/>
              <w:spacing w:before="120" w:after="120"/>
            </w:pPr>
            <w:r w:rsidRPr="00DF4184">
              <w:t>Là một admin, tôi muốn có giao diện quản lý giảng viên, để tôi có thể dễ dàng theo dõi và quản lý các giảng viên.</w:t>
            </w:r>
          </w:p>
        </w:tc>
        <w:tc>
          <w:tcPr>
            <w:tcW w:w="1530" w:type="dxa"/>
          </w:tcPr>
          <w:p w14:paraId="4AC2385B" w14:textId="77777777" w:rsidR="00F30E2E" w:rsidRPr="00DF4184" w:rsidRDefault="00F30E2E" w:rsidP="00DF4184">
            <w:pPr>
              <w:pStyle w:val="binhthuong"/>
              <w:spacing w:before="120" w:after="120"/>
              <w:jc w:val="center"/>
            </w:pPr>
            <w:r w:rsidRPr="00DF4184">
              <w:t>5</w:t>
            </w:r>
          </w:p>
        </w:tc>
        <w:tc>
          <w:tcPr>
            <w:tcW w:w="1243" w:type="dxa"/>
          </w:tcPr>
          <w:p w14:paraId="17F8D26E" w14:textId="77777777" w:rsidR="00F30E2E" w:rsidRPr="00DF4184" w:rsidRDefault="00F30E2E" w:rsidP="00DF4184">
            <w:pPr>
              <w:pStyle w:val="binhthuong"/>
              <w:spacing w:before="120" w:after="120"/>
            </w:pPr>
            <w:r w:rsidRPr="00DF4184">
              <w:t>Trung bình</w:t>
            </w:r>
          </w:p>
        </w:tc>
      </w:tr>
      <w:tr w:rsidR="00F30E2E" w:rsidRPr="00DF4184" w14:paraId="24325781" w14:textId="77777777" w:rsidTr="00D92AAC">
        <w:trPr>
          <w:jc w:val="center"/>
        </w:trPr>
        <w:tc>
          <w:tcPr>
            <w:tcW w:w="1368" w:type="dxa"/>
          </w:tcPr>
          <w:p w14:paraId="7BE7DD11" w14:textId="77777777" w:rsidR="00F30E2E" w:rsidRPr="00DF4184" w:rsidRDefault="00F30E2E" w:rsidP="00DF4184">
            <w:pPr>
              <w:pStyle w:val="binhthuong"/>
              <w:spacing w:before="120" w:after="120"/>
            </w:pPr>
            <w:r w:rsidRPr="00DF4184">
              <w:t>Sprint 4</w:t>
            </w:r>
          </w:p>
        </w:tc>
        <w:tc>
          <w:tcPr>
            <w:tcW w:w="4590" w:type="dxa"/>
          </w:tcPr>
          <w:p w14:paraId="0918BD68" w14:textId="77777777" w:rsidR="00F30E2E" w:rsidRPr="00DF4184" w:rsidRDefault="00F30E2E" w:rsidP="00DF4184">
            <w:pPr>
              <w:pStyle w:val="binhthuong"/>
              <w:spacing w:before="120" w:after="120"/>
            </w:pPr>
            <w:r w:rsidRPr="00DF4184">
              <w:t>Là một admin, tôi muốn có giao diện để thêm, sửa và xóa các khóa học, để tôi có thể cập nhật nhanh chóng.</w:t>
            </w:r>
          </w:p>
        </w:tc>
        <w:tc>
          <w:tcPr>
            <w:tcW w:w="1530" w:type="dxa"/>
          </w:tcPr>
          <w:p w14:paraId="1526E55F" w14:textId="77777777" w:rsidR="00F30E2E" w:rsidRPr="00DF4184" w:rsidRDefault="00F30E2E" w:rsidP="00DF4184">
            <w:pPr>
              <w:pStyle w:val="binhthuong"/>
              <w:spacing w:before="120" w:after="120"/>
              <w:jc w:val="center"/>
            </w:pPr>
            <w:r w:rsidRPr="00DF4184">
              <w:t>5</w:t>
            </w:r>
          </w:p>
        </w:tc>
        <w:tc>
          <w:tcPr>
            <w:tcW w:w="1243" w:type="dxa"/>
          </w:tcPr>
          <w:p w14:paraId="103A35E5" w14:textId="77777777" w:rsidR="00F30E2E" w:rsidRPr="00DF4184" w:rsidRDefault="00F30E2E" w:rsidP="00DF4184">
            <w:pPr>
              <w:pStyle w:val="binhthuong"/>
              <w:spacing w:before="120" w:after="120"/>
            </w:pPr>
            <w:r w:rsidRPr="00DF4184">
              <w:t>Trung bình</w:t>
            </w:r>
          </w:p>
        </w:tc>
      </w:tr>
      <w:tr w:rsidR="00F30E2E" w:rsidRPr="00DF4184" w14:paraId="5F5C3C0B" w14:textId="77777777" w:rsidTr="00D92AAC">
        <w:trPr>
          <w:jc w:val="center"/>
        </w:trPr>
        <w:tc>
          <w:tcPr>
            <w:tcW w:w="1368" w:type="dxa"/>
          </w:tcPr>
          <w:p w14:paraId="3A53A404" w14:textId="77777777" w:rsidR="00F30E2E" w:rsidRPr="00DF4184" w:rsidRDefault="00F30E2E" w:rsidP="00DF4184">
            <w:pPr>
              <w:pStyle w:val="binhthuong"/>
              <w:spacing w:before="120" w:after="120"/>
            </w:pPr>
            <w:r w:rsidRPr="00DF4184">
              <w:t>Sprint 5</w:t>
            </w:r>
          </w:p>
        </w:tc>
        <w:tc>
          <w:tcPr>
            <w:tcW w:w="4590" w:type="dxa"/>
          </w:tcPr>
          <w:p w14:paraId="35C7F11D" w14:textId="10D9B697" w:rsidR="00F30E2E" w:rsidRPr="00DF4184" w:rsidRDefault="00F30E2E" w:rsidP="00DF4184">
            <w:pPr>
              <w:pStyle w:val="binhthuong"/>
              <w:spacing w:before="120" w:after="120"/>
            </w:pPr>
            <w:r w:rsidRPr="00DF4184">
              <w:t>Thêm chức năng lấy lại mật khẩu khi quên mật khẩu</w:t>
            </w:r>
            <w:r w:rsidR="007C3C59">
              <w:t>.</w:t>
            </w:r>
          </w:p>
        </w:tc>
        <w:tc>
          <w:tcPr>
            <w:tcW w:w="1530" w:type="dxa"/>
          </w:tcPr>
          <w:p w14:paraId="5279C033" w14:textId="77777777" w:rsidR="00F30E2E" w:rsidRPr="00DF4184" w:rsidRDefault="00F30E2E" w:rsidP="00DF4184">
            <w:pPr>
              <w:pStyle w:val="binhthuong"/>
              <w:spacing w:before="120" w:after="120"/>
              <w:jc w:val="center"/>
            </w:pPr>
            <w:r w:rsidRPr="00DF4184">
              <w:t>5</w:t>
            </w:r>
          </w:p>
        </w:tc>
        <w:tc>
          <w:tcPr>
            <w:tcW w:w="1243" w:type="dxa"/>
          </w:tcPr>
          <w:p w14:paraId="23CF3620" w14:textId="77777777" w:rsidR="00F30E2E" w:rsidRPr="00DF4184" w:rsidRDefault="00F30E2E" w:rsidP="00DF4184">
            <w:pPr>
              <w:pStyle w:val="binhthuong"/>
              <w:spacing w:before="120" w:after="120"/>
            </w:pPr>
            <w:r w:rsidRPr="00DF4184">
              <w:t>Trung bình</w:t>
            </w:r>
          </w:p>
        </w:tc>
      </w:tr>
      <w:tr w:rsidR="00F30E2E" w:rsidRPr="00DF4184" w14:paraId="5634C237" w14:textId="77777777" w:rsidTr="00D92AAC">
        <w:trPr>
          <w:jc w:val="center"/>
        </w:trPr>
        <w:tc>
          <w:tcPr>
            <w:tcW w:w="1368" w:type="dxa"/>
          </w:tcPr>
          <w:p w14:paraId="70786AB4" w14:textId="77777777" w:rsidR="00F30E2E" w:rsidRPr="00DF4184" w:rsidRDefault="00F30E2E" w:rsidP="00DF4184">
            <w:pPr>
              <w:pStyle w:val="binhthuong"/>
              <w:spacing w:before="120" w:after="120"/>
            </w:pPr>
            <w:r w:rsidRPr="00DF4184">
              <w:t>Sprint 5</w:t>
            </w:r>
          </w:p>
        </w:tc>
        <w:tc>
          <w:tcPr>
            <w:tcW w:w="4590" w:type="dxa"/>
          </w:tcPr>
          <w:p w14:paraId="56A26D21" w14:textId="261C47C3" w:rsidR="00F30E2E" w:rsidRPr="00DF4184" w:rsidRDefault="00F30E2E" w:rsidP="00DF4184">
            <w:pPr>
              <w:pStyle w:val="binhthuong"/>
              <w:spacing w:before="120" w:after="120"/>
            </w:pPr>
            <w:r w:rsidRPr="00DF4184">
              <w:t>Tối ưu hóa hiệu suất các API</w:t>
            </w:r>
            <w:r w:rsidR="007C3C59">
              <w:t>.</w:t>
            </w:r>
          </w:p>
        </w:tc>
        <w:tc>
          <w:tcPr>
            <w:tcW w:w="1530" w:type="dxa"/>
          </w:tcPr>
          <w:p w14:paraId="30418100" w14:textId="77777777" w:rsidR="00F30E2E" w:rsidRPr="00DF4184" w:rsidRDefault="00F30E2E" w:rsidP="00DF4184">
            <w:pPr>
              <w:pStyle w:val="binhthuong"/>
              <w:spacing w:before="120" w:after="120"/>
              <w:jc w:val="center"/>
            </w:pPr>
            <w:r w:rsidRPr="00DF4184">
              <w:t>7</w:t>
            </w:r>
          </w:p>
        </w:tc>
        <w:tc>
          <w:tcPr>
            <w:tcW w:w="1243" w:type="dxa"/>
          </w:tcPr>
          <w:p w14:paraId="5BFEBA0F" w14:textId="77777777" w:rsidR="00F30E2E" w:rsidRPr="00DF4184" w:rsidRDefault="00F30E2E" w:rsidP="00DF4184">
            <w:pPr>
              <w:pStyle w:val="binhthuong"/>
              <w:spacing w:before="120" w:after="120"/>
            </w:pPr>
            <w:r w:rsidRPr="00DF4184">
              <w:t>Cao</w:t>
            </w:r>
          </w:p>
        </w:tc>
      </w:tr>
      <w:tr w:rsidR="00F30E2E" w:rsidRPr="00DF4184" w14:paraId="1A7699A1" w14:textId="77777777" w:rsidTr="00D92AAC">
        <w:trPr>
          <w:jc w:val="center"/>
        </w:trPr>
        <w:tc>
          <w:tcPr>
            <w:tcW w:w="1368" w:type="dxa"/>
          </w:tcPr>
          <w:p w14:paraId="410B9FFB" w14:textId="77777777" w:rsidR="00F30E2E" w:rsidRPr="00DF4184" w:rsidRDefault="00F30E2E" w:rsidP="00DF4184">
            <w:pPr>
              <w:pStyle w:val="binhthuong"/>
              <w:spacing w:before="120" w:after="120"/>
            </w:pPr>
            <w:r w:rsidRPr="00DF4184">
              <w:t>Sprint 5</w:t>
            </w:r>
          </w:p>
        </w:tc>
        <w:tc>
          <w:tcPr>
            <w:tcW w:w="4590" w:type="dxa"/>
          </w:tcPr>
          <w:p w14:paraId="76053E84" w14:textId="25F9BBF7" w:rsidR="00F30E2E" w:rsidRPr="00DF4184" w:rsidRDefault="00F30E2E" w:rsidP="00DF4184">
            <w:pPr>
              <w:pStyle w:val="binhthuong"/>
              <w:spacing w:before="120" w:after="120"/>
            </w:pPr>
            <w:r w:rsidRPr="00DF4184">
              <w:t>Kiểm thử tích hợp</w:t>
            </w:r>
            <w:r w:rsidR="007C3C59">
              <w:t>.</w:t>
            </w:r>
          </w:p>
        </w:tc>
        <w:tc>
          <w:tcPr>
            <w:tcW w:w="1530" w:type="dxa"/>
          </w:tcPr>
          <w:p w14:paraId="423C4218" w14:textId="77777777" w:rsidR="00F30E2E" w:rsidRPr="00DF4184" w:rsidRDefault="00F30E2E" w:rsidP="00DF4184">
            <w:pPr>
              <w:pStyle w:val="binhthuong"/>
              <w:spacing w:before="120" w:after="120"/>
              <w:jc w:val="center"/>
            </w:pPr>
            <w:r w:rsidRPr="00DF4184">
              <w:t>7</w:t>
            </w:r>
          </w:p>
        </w:tc>
        <w:tc>
          <w:tcPr>
            <w:tcW w:w="1243" w:type="dxa"/>
          </w:tcPr>
          <w:p w14:paraId="1CC05B2D" w14:textId="77777777" w:rsidR="00F30E2E" w:rsidRPr="00DF4184" w:rsidRDefault="00F30E2E" w:rsidP="00DF4184">
            <w:pPr>
              <w:pStyle w:val="binhthuong"/>
              <w:spacing w:before="120" w:after="120"/>
            </w:pPr>
            <w:r w:rsidRPr="00DF4184">
              <w:t>Cao</w:t>
            </w:r>
          </w:p>
        </w:tc>
      </w:tr>
    </w:tbl>
    <w:p w14:paraId="26B161E1" w14:textId="77777777" w:rsidR="00F30E2E" w:rsidRPr="00DF4184" w:rsidRDefault="00F30E2E" w:rsidP="00DF4184">
      <w:pPr>
        <w:pStyle w:val="binhthuong"/>
        <w:spacing w:before="120" w:after="120"/>
      </w:pPr>
    </w:p>
    <w:p w14:paraId="526C315B" w14:textId="77777777" w:rsidR="00530FED" w:rsidRPr="00DF4184" w:rsidRDefault="00530FED" w:rsidP="00DF4184">
      <w:pPr>
        <w:spacing w:before="120" w:after="120" w:line="360" w:lineRule="auto"/>
        <w:rPr>
          <w:rFonts w:ascii="Times New Roman" w:hAnsi="Times New Roman"/>
        </w:rPr>
      </w:pPr>
      <w:r w:rsidRPr="00DF4184">
        <w:rPr>
          <w:rFonts w:ascii="Times New Roman" w:hAnsi="Times New Roman"/>
        </w:rPr>
        <w:br w:type="page"/>
      </w:r>
    </w:p>
    <w:p w14:paraId="09596F51" w14:textId="7986B6C7" w:rsidR="008C7EED" w:rsidRPr="00DF4184" w:rsidRDefault="00530FED" w:rsidP="00DF4184">
      <w:pPr>
        <w:pStyle w:val="binhthuong"/>
        <w:spacing w:before="120" w:after="120"/>
        <w:jc w:val="center"/>
        <w:outlineLvl w:val="0"/>
        <w:rPr>
          <w:b/>
          <w:bCs/>
          <w:sz w:val="28"/>
          <w:szCs w:val="28"/>
        </w:rPr>
      </w:pPr>
      <w:bookmarkStart w:id="36" w:name="_Toc204093494"/>
      <w:r w:rsidRPr="00DF4184">
        <w:rPr>
          <w:b/>
          <w:bCs/>
          <w:sz w:val="28"/>
          <w:szCs w:val="28"/>
        </w:rPr>
        <w:lastRenderedPageBreak/>
        <w:t>CHƯƠNG 6: KIỂM THỬ</w:t>
      </w:r>
      <w:bookmarkEnd w:id="36"/>
    </w:p>
    <w:p w14:paraId="4B0591A6" w14:textId="2B887592" w:rsidR="00530FED" w:rsidRPr="00DF4184" w:rsidRDefault="00530FED" w:rsidP="00DF4184">
      <w:pPr>
        <w:pStyle w:val="chuong6"/>
        <w:spacing w:before="120" w:after="120"/>
        <w:ind w:left="426" w:hanging="426"/>
        <w:outlineLvl w:val="1"/>
      </w:pPr>
      <w:r w:rsidRPr="00DF4184">
        <w:t xml:space="preserve"> </w:t>
      </w:r>
      <w:bookmarkStart w:id="37" w:name="_Toc204093495"/>
      <w:r w:rsidRPr="00DF4184">
        <w:t>Chiến lược kiểm thử và công cụ sử dụng</w:t>
      </w:r>
      <w:bookmarkEnd w:id="37"/>
    </w:p>
    <w:p w14:paraId="5BD0E39A" w14:textId="12CB84D9" w:rsidR="00530FED" w:rsidRPr="00DF4184" w:rsidRDefault="00530FED" w:rsidP="00DF4184">
      <w:pPr>
        <w:pStyle w:val="binhthuong"/>
        <w:spacing w:before="120" w:after="120"/>
        <w:ind w:firstLine="426"/>
      </w:pPr>
      <w:r w:rsidRPr="00DF4184">
        <w:t>Nhóm đã áp dụng chiến lược kiểm thử nhiều lớp để đảm bảo chất lượng phần mềm. Các API được kiểm thử bằng Postman, đảm bảo các chức năng backend hoạt động đúng. Ngoài ra, nhóm tích hợp kiểm thử tự động vào quy trình CI thông qua GitHub Actions, giúp kiểm tra mã nguồn tự động mỗi khi có thay đổi.</w:t>
      </w:r>
    </w:p>
    <w:p w14:paraId="47EB2991" w14:textId="77777777" w:rsidR="00530FED" w:rsidRPr="00DF4184" w:rsidRDefault="00530FED" w:rsidP="00DF4184">
      <w:pPr>
        <w:pStyle w:val="binhthuong"/>
        <w:spacing w:before="120" w:after="120"/>
        <w:rPr>
          <w:b/>
          <w:bCs/>
        </w:rPr>
      </w:pPr>
      <w:r w:rsidRPr="00DF4184">
        <w:rPr>
          <w:b/>
          <w:bCs/>
        </w:rPr>
        <w:t>Kiểm thử API (Postman)</w:t>
      </w:r>
    </w:p>
    <w:p w14:paraId="474DEF12" w14:textId="57C2DC2E" w:rsidR="00530FED" w:rsidRPr="00DF4184" w:rsidRDefault="00530FED" w:rsidP="00DF4184">
      <w:pPr>
        <w:pStyle w:val="binhthuong"/>
        <w:spacing w:before="120" w:after="120"/>
        <w:ind w:firstLine="426"/>
      </w:pPr>
      <w:r w:rsidRPr="00DF4184">
        <w:t>Mục tiêu: Đảm bảo các endpoint RESTful hoạt động đúng và trả về dữ liệu chính xác.</w:t>
      </w:r>
    </w:p>
    <w:p w14:paraId="13E52CA8" w14:textId="6985AA2C" w:rsidR="00530FED" w:rsidRPr="00DF4184" w:rsidRDefault="00530FED" w:rsidP="00DF4184">
      <w:pPr>
        <w:pStyle w:val="binhthuong"/>
        <w:spacing w:before="120" w:after="120"/>
        <w:ind w:firstLine="426"/>
      </w:pPr>
      <w:r w:rsidRPr="00DF4184">
        <w:t>Quy trình:</w:t>
      </w:r>
    </w:p>
    <w:p w14:paraId="3CE72961" w14:textId="47DE558A" w:rsidR="00530FED" w:rsidRPr="00DF4184" w:rsidRDefault="00530FED" w:rsidP="00DF4184">
      <w:pPr>
        <w:pStyle w:val="binhthuong"/>
        <w:numPr>
          <w:ilvl w:val="0"/>
          <w:numId w:val="24"/>
        </w:numPr>
        <w:spacing w:before="120" w:after="120"/>
      </w:pPr>
      <w:r w:rsidRPr="00DF4184">
        <w:t>Sử dụng Postman để gửi các yêu cầu HTTP (GET, POST, PUT, DELETE).</w:t>
      </w:r>
    </w:p>
    <w:p w14:paraId="5BB8EE21" w14:textId="70C12756" w:rsidR="00530FED" w:rsidRPr="00DF4184" w:rsidRDefault="00530FED" w:rsidP="00DF4184">
      <w:pPr>
        <w:pStyle w:val="binhthuong"/>
        <w:numPr>
          <w:ilvl w:val="0"/>
          <w:numId w:val="24"/>
        </w:numPr>
        <w:spacing w:before="120" w:after="120"/>
      </w:pPr>
      <w:r w:rsidRPr="00DF4184">
        <w:t>Kiểm tra phản hồi (response code, dữ liệu trả về, thông báo lỗi).</w:t>
      </w:r>
    </w:p>
    <w:p w14:paraId="32ED70D8" w14:textId="3D0F11F7" w:rsidR="00530FED" w:rsidRPr="00DF4184" w:rsidRDefault="00530FED" w:rsidP="00DF4184">
      <w:pPr>
        <w:pStyle w:val="binhthuong"/>
        <w:spacing w:before="120" w:after="120"/>
        <w:ind w:firstLine="426"/>
      </w:pPr>
      <w:r w:rsidRPr="00DF4184">
        <w:t>Áp dụng cho:</w:t>
      </w:r>
    </w:p>
    <w:p w14:paraId="06CB0935" w14:textId="06311729" w:rsidR="00530FED" w:rsidRPr="00DF4184" w:rsidRDefault="00530FED" w:rsidP="00DF4184">
      <w:pPr>
        <w:pStyle w:val="binhthuong"/>
        <w:numPr>
          <w:ilvl w:val="0"/>
          <w:numId w:val="23"/>
        </w:numPr>
        <w:spacing w:before="120" w:after="120"/>
      </w:pPr>
      <w:r w:rsidRPr="00DF4184">
        <w:t>Đăng ký, đăng nhập.</w:t>
      </w:r>
    </w:p>
    <w:p w14:paraId="71D65636" w14:textId="428EDFB8" w:rsidR="00530FED" w:rsidRPr="00DF4184" w:rsidRDefault="00530FED" w:rsidP="00DF4184">
      <w:pPr>
        <w:pStyle w:val="binhthuong"/>
        <w:numPr>
          <w:ilvl w:val="0"/>
          <w:numId w:val="23"/>
        </w:numPr>
        <w:spacing w:before="120" w:after="120"/>
      </w:pPr>
      <w:r w:rsidRPr="00DF4184">
        <w:t>Lấy danh sách khóa học, giảng viên,…</w:t>
      </w:r>
    </w:p>
    <w:p w14:paraId="2E17AFC1" w14:textId="46B63959" w:rsidR="00530FED" w:rsidRPr="00DF4184" w:rsidRDefault="00530FED" w:rsidP="00DF4184">
      <w:pPr>
        <w:pStyle w:val="binhthuong"/>
        <w:numPr>
          <w:ilvl w:val="0"/>
          <w:numId w:val="23"/>
        </w:numPr>
        <w:spacing w:before="120" w:after="120"/>
      </w:pPr>
      <w:r w:rsidRPr="00DF4184">
        <w:t>Thêm/sửa/xóa các đối tượng trong hệ thống quản trị.</w:t>
      </w:r>
    </w:p>
    <w:p w14:paraId="582A916A" w14:textId="77777777" w:rsidR="00E833F1" w:rsidRPr="00DF4184" w:rsidRDefault="00E833F1" w:rsidP="00DF4184">
      <w:pPr>
        <w:pStyle w:val="binhthuong"/>
        <w:spacing w:before="120" w:after="120"/>
        <w:rPr>
          <w:b/>
          <w:bCs/>
        </w:rPr>
      </w:pPr>
      <w:r w:rsidRPr="00DF4184">
        <w:rPr>
          <w:b/>
          <w:bCs/>
        </w:rPr>
        <w:t>Kiểm thử tự động với GitHub Actions (CI)</w:t>
      </w:r>
    </w:p>
    <w:p w14:paraId="0F5B3C74" w14:textId="06691105" w:rsidR="00E833F1" w:rsidRPr="00DF4184" w:rsidRDefault="00E833F1" w:rsidP="00DF4184">
      <w:pPr>
        <w:pStyle w:val="binhthuong"/>
        <w:spacing w:before="120" w:after="120"/>
        <w:ind w:firstLine="426"/>
      </w:pPr>
      <w:r w:rsidRPr="00DF4184">
        <w:t>Mục tiêu: Tự động kiểm tra mã nguồn mỗi khi có thay đổi, giúp phát hiện lỗi sớm trong quy trình phát triển.</w:t>
      </w:r>
    </w:p>
    <w:p w14:paraId="6F77ECD4" w14:textId="7D12BD01" w:rsidR="00E833F1" w:rsidRPr="00DF4184" w:rsidRDefault="00E833F1" w:rsidP="00DF4184">
      <w:pPr>
        <w:pStyle w:val="binhthuong"/>
        <w:spacing w:before="120" w:after="120"/>
        <w:ind w:firstLine="360"/>
      </w:pPr>
      <w:r w:rsidRPr="00DF4184">
        <w:t>Khi có push hoặc pull request lên bất kì nhánh nào, GitHub Actions sẽ:</w:t>
      </w:r>
    </w:p>
    <w:p w14:paraId="3DAB44C1" w14:textId="30181A92" w:rsidR="00E833F1" w:rsidRPr="00DF4184" w:rsidRDefault="00E833F1" w:rsidP="00DF4184">
      <w:pPr>
        <w:pStyle w:val="binhthuong"/>
        <w:numPr>
          <w:ilvl w:val="0"/>
          <w:numId w:val="25"/>
        </w:numPr>
        <w:spacing w:before="120" w:after="120"/>
      </w:pPr>
      <w:r w:rsidRPr="00DF4184">
        <w:t>Tự động cài dependencies.</w:t>
      </w:r>
    </w:p>
    <w:p w14:paraId="41F29DB9" w14:textId="27C01F2B" w:rsidR="00E833F1" w:rsidRPr="00DF4184" w:rsidRDefault="00E833F1" w:rsidP="00DF4184">
      <w:pPr>
        <w:pStyle w:val="binhthuong"/>
        <w:numPr>
          <w:ilvl w:val="0"/>
          <w:numId w:val="25"/>
        </w:numPr>
        <w:spacing w:before="120" w:after="120"/>
      </w:pPr>
      <w:r w:rsidRPr="00DF4184">
        <w:t>Chạy lệnh kiểm thử (npm test) cho cả frontend và backend.</w:t>
      </w:r>
    </w:p>
    <w:p w14:paraId="468185BA" w14:textId="13999801" w:rsidR="00530FED" w:rsidRPr="00DF4184" w:rsidRDefault="00E833F1" w:rsidP="00DF4184">
      <w:pPr>
        <w:pStyle w:val="binhthuong"/>
        <w:numPr>
          <w:ilvl w:val="0"/>
          <w:numId w:val="25"/>
        </w:numPr>
        <w:spacing w:before="120" w:after="120"/>
      </w:pPr>
      <w:r w:rsidRPr="00DF4184">
        <w:t>Thông báo lỗi nếu có lỗi test xảy ra.</w:t>
      </w:r>
    </w:p>
    <w:p w14:paraId="5676F234" w14:textId="6572C87F" w:rsidR="00530FED" w:rsidRPr="00DF4184" w:rsidRDefault="00530FED" w:rsidP="00DF4184">
      <w:pPr>
        <w:pStyle w:val="chuong6"/>
        <w:spacing w:before="120" w:after="120"/>
        <w:ind w:left="426" w:hanging="426"/>
        <w:outlineLvl w:val="1"/>
      </w:pPr>
      <w:r w:rsidRPr="00DF4184">
        <w:t xml:space="preserve"> </w:t>
      </w:r>
      <w:bookmarkStart w:id="38" w:name="_Toc204093496"/>
      <w:r w:rsidRPr="00DF4184">
        <w:t>Kết quả kiểm thử API với  Pos</w:t>
      </w:r>
      <w:r w:rsidR="00061C44" w:rsidRPr="00DF4184">
        <w:t>t</w:t>
      </w:r>
      <w:r w:rsidRPr="00DF4184">
        <w:t>man</w:t>
      </w:r>
      <w:bookmarkEnd w:id="38"/>
    </w:p>
    <w:p w14:paraId="5EA5C721" w14:textId="28FE291D" w:rsidR="00061C44" w:rsidRPr="00DF4184" w:rsidRDefault="00061C44" w:rsidP="00DF4184">
      <w:pPr>
        <w:pStyle w:val="chuong6"/>
        <w:numPr>
          <w:ilvl w:val="0"/>
          <w:numId w:val="0"/>
        </w:numPr>
        <w:spacing w:before="120" w:after="120"/>
      </w:pPr>
      <w:bookmarkStart w:id="39" w:name="_Hlk204068510"/>
      <w:r w:rsidRPr="00DF4184">
        <w:t>Các API xác thực</w:t>
      </w:r>
    </w:p>
    <w:p w14:paraId="232EEEF6" w14:textId="1A518F58" w:rsidR="00E833F1" w:rsidRPr="00DF4184" w:rsidRDefault="00061C44" w:rsidP="00DF4184">
      <w:pPr>
        <w:pStyle w:val="binhthuong"/>
        <w:spacing w:before="120" w:after="120"/>
      </w:pPr>
      <w:r w:rsidRPr="00DF4184">
        <w:rPr>
          <w:noProof/>
        </w:rPr>
        <w:lastRenderedPageBreak/>
        <w:drawing>
          <wp:inline distT="0" distB="0" distL="0" distR="0" wp14:anchorId="45F4E761" wp14:editId="0C45457A">
            <wp:extent cx="5760720" cy="3306445"/>
            <wp:effectExtent l="0" t="0" r="0" b="8255"/>
            <wp:docPr id="210538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86578" name=""/>
                    <pic:cNvPicPr/>
                  </pic:nvPicPr>
                  <pic:blipFill>
                    <a:blip r:embed="rId30"/>
                    <a:stretch>
                      <a:fillRect/>
                    </a:stretch>
                  </pic:blipFill>
                  <pic:spPr>
                    <a:xfrm>
                      <a:off x="0" y="0"/>
                      <a:ext cx="5760720" cy="3306445"/>
                    </a:xfrm>
                    <a:prstGeom prst="rect">
                      <a:avLst/>
                    </a:prstGeom>
                  </pic:spPr>
                </pic:pic>
              </a:graphicData>
            </a:graphic>
          </wp:inline>
        </w:drawing>
      </w:r>
    </w:p>
    <w:p w14:paraId="52500545" w14:textId="34D067FA" w:rsidR="00061C44" w:rsidRPr="00DF4184" w:rsidRDefault="001B61BB" w:rsidP="00DF4184">
      <w:pPr>
        <w:pStyle w:val="binhthuong"/>
        <w:spacing w:before="120" w:after="120"/>
      </w:pPr>
      <w:r w:rsidRPr="00DF4184">
        <w:t>Thử nghiệm API đăng nhập với Postman</w:t>
      </w:r>
    </w:p>
    <w:p w14:paraId="785431AE" w14:textId="3BE614BC" w:rsidR="00061C44" w:rsidRPr="00DF4184" w:rsidRDefault="00061C44" w:rsidP="00DF4184">
      <w:pPr>
        <w:pStyle w:val="binhthuong"/>
        <w:spacing w:before="120" w:after="120"/>
      </w:pPr>
      <w:r w:rsidRPr="00DF4184">
        <w:rPr>
          <w:noProof/>
        </w:rPr>
        <w:drawing>
          <wp:inline distT="0" distB="0" distL="0" distR="0" wp14:anchorId="04B63768" wp14:editId="2B82B48A">
            <wp:extent cx="5760720" cy="3176905"/>
            <wp:effectExtent l="0" t="0" r="0" b="4445"/>
            <wp:docPr id="1016430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30765" name=""/>
                    <pic:cNvPicPr/>
                  </pic:nvPicPr>
                  <pic:blipFill>
                    <a:blip r:embed="rId31"/>
                    <a:stretch>
                      <a:fillRect/>
                    </a:stretch>
                  </pic:blipFill>
                  <pic:spPr>
                    <a:xfrm>
                      <a:off x="0" y="0"/>
                      <a:ext cx="5760720" cy="3176905"/>
                    </a:xfrm>
                    <a:prstGeom prst="rect">
                      <a:avLst/>
                    </a:prstGeom>
                  </pic:spPr>
                </pic:pic>
              </a:graphicData>
            </a:graphic>
          </wp:inline>
        </w:drawing>
      </w:r>
    </w:p>
    <w:p w14:paraId="6EDE8FF9" w14:textId="3C62D006" w:rsidR="001B61BB" w:rsidRPr="00DF4184" w:rsidRDefault="001B61BB" w:rsidP="00DF4184">
      <w:pPr>
        <w:pStyle w:val="binhthuong"/>
        <w:spacing w:before="120" w:after="120"/>
      </w:pPr>
      <w:r w:rsidRPr="00DF4184">
        <w:t>Thử nghiệm API đăng ký tài khoản mới với Postman</w:t>
      </w:r>
    </w:p>
    <w:p w14:paraId="412D3F2B" w14:textId="497C730A" w:rsidR="00951E43" w:rsidRPr="00DF4184" w:rsidRDefault="00951E43" w:rsidP="00DF4184">
      <w:pPr>
        <w:pStyle w:val="binhthuong"/>
        <w:spacing w:before="120" w:after="120"/>
      </w:pPr>
      <w:r w:rsidRPr="00DF4184">
        <w:rPr>
          <w:noProof/>
        </w:rPr>
        <w:lastRenderedPageBreak/>
        <w:drawing>
          <wp:inline distT="0" distB="0" distL="0" distR="0" wp14:anchorId="46562C59" wp14:editId="447562E6">
            <wp:extent cx="5760720" cy="2411095"/>
            <wp:effectExtent l="0" t="0" r="0" b="8255"/>
            <wp:docPr id="142460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7441" name=""/>
                    <pic:cNvPicPr/>
                  </pic:nvPicPr>
                  <pic:blipFill>
                    <a:blip r:embed="rId32"/>
                    <a:stretch>
                      <a:fillRect/>
                    </a:stretch>
                  </pic:blipFill>
                  <pic:spPr>
                    <a:xfrm>
                      <a:off x="0" y="0"/>
                      <a:ext cx="5760720" cy="2411095"/>
                    </a:xfrm>
                    <a:prstGeom prst="rect">
                      <a:avLst/>
                    </a:prstGeom>
                  </pic:spPr>
                </pic:pic>
              </a:graphicData>
            </a:graphic>
          </wp:inline>
        </w:drawing>
      </w:r>
    </w:p>
    <w:p w14:paraId="4487C124" w14:textId="15F17F97" w:rsidR="001B61BB" w:rsidRPr="00DF4184" w:rsidRDefault="001B61BB" w:rsidP="00DF4184">
      <w:pPr>
        <w:pStyle w:val="binhthuong"/>
        <w:spacing w:before="120" w:after="120"/>
      </w:pPr>
      <w:r w:rsidRPr="00DF4184">
        <w:t>Thử nghiệm API đăng xuất với Postman</w:t>
      </w:r>
    </w:p>
    <w:p w14:paraId="743F7B2B" w14:textId="77777777" w:rsidR="001B48A6" w:rsidRPr="001C70F8" w:rsidRDefault="001B48A6" w:rsidP="001B48A6">
      <w:pPr>
        <w:pStyle w:val="binhthuong"/>
        <w:rPr>
          <w:b/>
          <w:bCs/>
        </w:rPr>
      </w:pPr>
      <w:r w:rsidRPr="001C70F8">
        <w:rPr>
          <w:b/>
          <w:bCs/>
        </w:rPr>
        <w:t>Các API liên quan đến ngôn ngữ</w:t>
      </w:r>
    </w:p>
    <w:p w14:paraId="2F82BE99" w14:textId="77777777" w:rsidR="001B48A6" w:rsidRDefault="001B48A6" w:rsidP="001B48A6">
      <w:pPr>
        <w:pStyle w:val="binhthuong"/>
      </w:pPr>
      <w:r w:rsidRPr="005E0949">
        <w:rPr>
          <w:noProof/>
        </w:rPr>
        <w:drawing>
          <wp:inline distT="0" distB="0" distL="0" distR="0" wp14:anchorId="57C53142" wp14:editId="42FF8978">
            <wp:extent cx="5760720" cy="3896995"/>
            <wp:effectExtent l="0" t="0" r="0" b="8255"/>
            <wp:docPr id="68657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70372" name=""/>
                    <pic:cNvPicPr/>
                  </pic:nvPicPr>
                  <pic:blipFill>
                    <a:blip r:embed="rId33"/>
                    <a:stretch>
                      <a:fillRect/>
                    </a:stretch>
                  </pic:blipFill>
                  <pic:spPr>
                    <a:xfrm>
                      <a:off x="0" y="0"/>
                      <a:ext cx="5760720" cy="3896995"/>
                    </a:xfrm>
                    <a:prstGeom prst="rect">
                      <a:avLst/>
                    </a:prstGeom>
                  </pic:spPr>
                </pic:pic>
              </a:graphicData>
            </a:graphic>
          </wp:inline>
        </w:drawing>
      </w:r>
    </w:p>
    <w:p w14:paraId="45D6AD5A" w14:textId="77777777" w:rsidR="001B48A6" w:rsidRDefault="001B48A6" w:rsidP="001B48A6">
      <w:pPr>
        <w:pStyle w:val="binhthuong"/>
      </w:pPr>
      <w:r w:rsidRPr="001B61BB">
        <w:t xml:space="preserve">Thử nghiệm API lấy ra danh sách </w:t>
      </w:r>
      <w:r>
        <w:t>các ngôn ngữ</w:t>
      </w:r>
      <w:r w:rsidRPr="001B61BB">
        <w:t xml:space="preserve"> với Postman</w:t>
      </w:r>
    </w:p>
    <w:p w14:paraId="54900C10" w14:textId="77777777" w:rsidR="001B48A6" w:rsidRDefault="001B48A6" w:rsidP="001B48A6">
      <w:pPr>
        <w:pStyle w:val="binhthuong"/>
      </w:pPr>
      <w:r w:rsidRPr="000C6F6A">
        <w:rPr>
          <w:noProof/>
        </w:rPr>
        <w:lastRenderedPageBreak/>
        <w:drawing>
          <wp:inline distT="0" distB="0" distL="0" distR="0" wp14:anchorId="64DCA8E4" wp14:editId="00481750">
            <wp:extent cx="5760720" cy="2584450"/>
            <wp:effectExtent l="0" t="0" r="0" b="6350"/>
            <wp:docPr id="76423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33018" name=""/>
                    <pic:cNvPicPr/>
                  </pic:nvPicPr>
                  <pic:blipFill>
                    <a:blip r:embed="rId34"/>
                    <a:stretch>
                      <a:fillRect/>
                    </a:stretch>
                  </pic:blipFill>
                  <pic:spPr>
                    <a:xfrm>
                      <a:off x="0" y="0"/>
                      <a:ext cx="5760720" cy="2584450"/>
                    </a:xfrm>
                    <a:prstGeom prst="rect">
                      <a:avLst/>
                    </a:prstGeom>
                  </pic:spPr>
                </pic:pic>
              </a:graphicData>
            </a:graphic>
          </wp:inline>
        </w:drawing>
      </w:r>
    </w:p>
    <w:p w14:paraId="352B9AC1" w14:textId="77777777" w:rsidR="001B48A6" w:rsidRDefault="001B48A6" w:rsidP="001B48A6">
      <w:pPr>
        <w:pStyle w:val="binhthuong"/>
      </w:pPr>
      <w:r w:rsidRPr="001B61BB">
        <w:t xml:space="preserve">Thử nghiệm API </w:t>
      </w:r>
      <w:r>
        <w:t>thêm ngôn ngữ</w:t>
      </w:r>
      <w:r w:rsidRPr="001B61BB">
        <w:t xml:space="preserve"> với Postman</w:t>
      </w:r>
    </w:p>
    <w:p w14:paraId="211E9177" w14:textId="77777777" w:rsidR="001B48A6" w:rsidRPr="001C70F8" w:rsidRDefault="001B48A6" w:rsidP="001B48A6">
      <w:pPr>
        <w:pStyle w:val="binhthuong"/>
        <w:rPr>
          <w:b/>
          <w:bCs/>
        </w:rPr>
      </w:pPr>
      <w:r w:rsidRPr="001C70F8">
        <w:rPr>
          <w:b/>
          <w:bCs/>
        </w:rPr>
        <w:t>Các API liên quan đến trình độ ngôn ngữ</w:t>
      </w:r>
    </w:p>
    <w:p w14:paraId="2CBF5002" w14:textId="77777777" w:rsidR="001B48A6" w:rsidRDefault="001B48A6" w:rsidP="001B48A6">
      <w:pPr>
        <w:pStyle w:val="binhthuong"/>
      </w:pPr>
      <w:r w:rsidRPr="00C40C87">
        <w:rPr>
          <w:noProof/>
        </w:rPr>
        <w:drawing>
          <wp:inline distT="0" distB="0" distL="0" distR="0" wp14:anchorId="7032889B" wp14:editId="5DAFA74E">
            <wp:extent cx="5760720" cy="3886835"/>
            <wp:effectExtent l="0" t="0" r="0" b="0"/>
            <wp:docPr id="71252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24491" name=""/>
                    <pic:cNvPicPr/>
                  </pic:nvPicPr>
                  <pic:blipFill>
                    <a:blip r:embed="rId35"/>
                    <a:stretch>
                      <a:fillRect/>
                    </a:stretch>
                  </pic:blipFill>
                  <pic:spPr>
                    <a:xfrm>
                      <a:off x="0" y="0"/>
                      <a:ext cx="5760720" cy="3886835"/>
                    </a:xfrm>
                    <a:prstGeom prst="rect">
                      <a:avLst/>
                    </a:prstGeom>
                  </pic:spPr>
                </pic:pic>
              </a:graphicData>
            </a:graphic>
          </wp:inline>
        </w:drawing>
      </w:r>
    </w:p>
    <w:p w14:paraId="426D2508" w14:textId="77777777" w:rsidR="001B48A6" w:rsidRDefault="001B48A6" w:rsidP="001B48A6">
      <w:pPr>
        <w:pStyle w:val="binhthuong"/>
      </w:pPr>
      <w:r w:rsidRPr="001B61BB">
        <w:t xml:space="preserve">Thử nghiệm API </w:t>
      </w:r>
      <w:r w:rsidRPr="005E508E">
        <w:t>lấy ra danh sách</w:t>
      </w:r>
      <w:r>
        <w:t xml:space="preserve"> trình độ ngôn ngữ</w:t>
      </w:r>
      <w:r w:rsidRPr="001B61BB">
        <w:t xml:space="preserve"> với Postman</w:t>
      </w:r>
    </w:p>
    <w:p w14:paraId="24B22371" w14:textId="77777777" w:rsidR="001B48A6" w:rsidRDefault="001B48A6" w:rsidP="001B48A6">
      <w:pPr>
        <w:pStyle w:val="binhthuong"/>
      </w:pPr>
      <w:r w:rsidRPr="00126B97">
        <w:rPr>
          <w:noProof/>
        </w:rPr>
        <w:lastRenderedPageBreak/>
        <w:drawing>
          <wp:inline distT="0" distB="0" distL="0" distR="0" wp14:anchorId="50F224AC" wp14:editId="7475BF43">
            <wp:extent cx="5760720" cy="2877820"/>
            <wp:effectExtent l="0" t="0" r="0" b="0"/>
            <wp:docPr id="156993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38125" name=""/>
                    <pic:cNvPicPr/>
                  </pic:nvPicPr>
                  <pic:blipFill>
                    <a:blip r:embed="rId36"/>
                    <a:stretch>
                      <a:fillRect/>
                    </a:stretch>
                  </pic:blipFill>
                  <pic:spPr>
                    <a:xfrm>
                      <a:off x="0" y="0"/>
                      <a:ext cx="5760720" cy="2877820"/>
                    </a:xfrm>
                    <a:prstGeom prst="rect">
                      <a:avLst/>
                    </a:prstGeom>
                  </pic:spPr>
                </pic:pic>
              </a:graphicData>
            </a:graphic>
          </wp:inline>
        </w:drawing>
      </w:r>
    </w:p>
    <w:p w14:paraId="61067CE4" w14:textId="77777777" w:rsidR="001B48A6" w:rsidRDefault="001B48A6" w:rsidP="001B48A6">
      <w:pPr>
        <w:pStyle w:val="binhthuong"/>
      </w:pPr>
      <w:r w:rsidRPr="001B61BB">
        <w:t xml:space="preserve">Thử nghiệm API </w:t>
      </w:r>
      <w:r>
        <w:t>thêm trình độ ngôn ngữ</w:t>
      </w:r>
      <w:r w:rsidRPr="001B61BB">
        <w:t xml:space="preserve"> với Postman</w:t>
      </w:r>
    </w:p>
    <w:p w14:paraId="59AE0A21" w14:textId="77777777" w:rsidR="001B48A6" w:rsidRPr="001C70F8" w:rsidRDefault="001B48A6" w:rsidP="001B48A6">
      <w:pPr>
        <w:pStyle w:val="binhthuong"/>
        <w:rPr>
          <w:b/>
          <w:bCs/>
        </w:rPr>
      </w:pPr>
      <w:r w:rsidRPr="001C70F8">
        <w:rPr>
          <w:b/>
          <w:bCs/>
        </w:rPr>
        <w:t>Các API liên quan đến giảng viên</w:t>
      </w:r>
    </w:p>
    <w:p w14:paraId="751510F3" w14:textId="77777777" w:rsidR="001B48A6" w:rsidRDefault="001B48A6" w:rsidP="001B48A6">
      <w:pPr>
        <w:pStyle w:val="binhthuong"/>
      </w:pPr>
      <w:r w:rsidRPr="00C80BEE">
        <w:rPr>
          <w:noProof/>
        </w:rPr>
        <w:drawing>
          <wp:inline distT="0" distB="0" distL="0" distR="0" wp14:anchorId="3D30C688" wp14:editId="133D3443">
            <wp:extent cx="5760720" cy="4019550"/>
            <wp:effectExtent l="0" t="0" r="0" b="0"/>
            <wp:docPr id="35055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52768" name=""/>
                    <pic:cNvPicPr/>
                  </pic:nvPicPr>
                  <pic:blipFill>
                    <a:blip r:embed="rId37"/>
                    <a:stretch>
                      <a:fillRect/>
                    </a:stretch>
                  </pic:blipFill>
                  <pic:spPr>
                    <a:xfrm>
                      <a:off x="0" y="0"/>
                      <a:ext cx="5760720" cy="4019550"/>
                    </a:xfrm>
                    <a:prstGeom prst="rect">
                      <a:avLst/>
                    </a:prstGeom>
                  </pic:spPr>
                </pic:pic>
              </a:graphicData>
            </a:graphic>
          </wp:inline>
        </w:drawing>
      </w:r>
    </w:p>
    <w:p w14:paraId="44384160" w14:textId="77777777" w:rsidR="001B48A6" w:rsidRDefault="001B48A6" w:rsidP="001B48A6">
      <w:pPr>
        <w:pStyle w:val="binhthuong"/>
      </w:pPr>
      <w:r w:rsidRPr="001B61BB">
        <w:t xml:space="preserve">Thử nghiệm API </w:t>
      </w:r>
      <w:r w:rsidRPr="005E508E">
        <w:t>lấy ra danh sách</w:t>
      </w:r>
      <w:r>
        <w:t xml:space="preserve"> giảng viên</w:t>
      </w:r>
      <w:r w:rsidRPr="001B61BB">
        <w:t xml:space="preserve"> với Postman</w:t>
      </w:r>
    </w:p>
    <w:p w14:paraId="4F901071" w14:textId="77777777" w:rsidR="001B48A6" w:rsidRDefault="001B48A6" w:rsidP="001B48A6">
      <w:pPr>
        <w:pStyle w:val="binhthuong"/>
      </w:pPr>
      <w:r w:rsidRPr="00C80BEE">
        <w:rPr>
          <w:noProof/>
        </w:rPr>
        <w:lastRenderedPageBreak/>
        <w:drawing>
          <wp:inline distT="0" distB="0" distL="0" distR="0" wp14:anchorId="27FB8DB4" wp14:editId="78780316">
            <wp:extent cx="5760720" cy="3331845"/>
            <wp:effectExtent l="0" t="0" r="0" b="1905"/>
            <wp:docPr id="1769867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7552" name=""/>
                    <pic:cNvPicPr/>
                  </pic:nvPicPr>
                  <pic:blipFill>
                    <a:blip r:embed="rId38"/>
                    <a:stretch>
                      <a:fillRect/>
                    </a:stretch>
                  </pic:blipFill>
                  <pic:spPr>
                    <a:xfrm>
                      <a:off x="0" y="0"/>
                      <a:ext cx="5760720" cy="3331845"/>
                    </a:xfrm>
                    <a:prstGeom prst="rect">
                      <a:avLst/>
                    </a:prstGeom>
                  </pic:spPr>
                </pic:pic>
              </a:graphicData>
            </a:graphic>
          </wp:inline>
        </w:drawing>
      </w:r>
    </w:p>
    <w:p w14:paraId="64D3AF5E" w14:textId="77777777" w:rsidR="001B48A6" w:rsidRDefault="001B48A6" w:rsidP="001B48A6">
      <w:pPr>
        <w:pStyle w:val="binhthuong"/>
      </w:pPr>
      <w:r w:rsidRPr="001B61BB">
        <w:t xml:space="preserve">Thử nghiệm API </w:t>
      </w:r>
      <w:r>
        <w:t>thêm giảng viên</w:t>
      </w:r>
      <w:r w:rsidRPr="001B61BB">
        <w:t xml:space="preserve"> với Postman</w:t>
      </w:r>
    </w:p>
    <w:p w14:paraId="38BD2698" w14:textId="77777777" w:rsidR="001B48A6" w:rsidRPr="001B48A6" w:rsidRDefault="001B48A6" w:rsidP="001B48A6">
      <w:pPr>
        <w:pStyle w:val="binhthuong"/>
        <w:spacing w:before="120" w:after="120"/>
        <w:rPr>
          <w:b/>
          <w:bCs/>
        </w:rPr>
      </w:pPr>
      <w:r w:rsidRPr="00DF4184">
        <w:rPr>
          <w:b/>
          <w:bCs/>
        </w:rPr>
        <w:t>Các API liên quan đến khóa học</w:t>
      </w:r>
    </w:p>
    <w:p w14:paraId="4B7E66AA" w14:textId="77777777" w:rsidR="001B48A6" w:rsidRPr="00DF4184" w:rsidRDefault="001B48A6" w:rsidP="001B48A6">
      <w:pPr>
        <w:pStyle w:val="binhthuong"/>
        <w:spacing w:before="120" w:after="120"/>
      </w:pPr>
      <w:r w:rsidRPr="00DF4184">
        <w:rPr>
          <w:noProof/>
        </w:rPr>
        <w:drawing>
          <wp:inline distT="0" distB="0" distL="0" distR="0" wp14:anchorId="27394340" wp14:editId="5AD5BB80">
            <wp:extent cx="5760720" cy="3780790"/>
            <wp:effectExtent l="0" t="0" r="0" b="0"/>
            <wp:docPr id="12817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69690" name=""/>
                    <pic:cNvPicPr/>
                  </pic:nvPicPr>
                  <pic:blipFill>
                    <a:blip r:embed="rId39"/>
                    <a:stretch>
                      <a:fillRect/>
                    </a:stretch>
                  </pic:blipFill>
                  <pic:spPr>
                    <a:xfrm>
                      <a:off x="0" y="0"/>
                      <a:ext cx="5760720" cy="3780790"/>
                    </a:xfrm>
                    <a:prstGeom prst="rect">
                      <a:avLst/>
                    </a:prstGeom>
                  </pic:spPr>
                </pic:pic>
              </a:graphicData>
            </a:graphic>
          </wp:inline>
        </w:drawing>
      </w:r>
    </w:p>
    <w:p w14:paraId="5C7A7EE5" w14:textId="3F9E086A" w:rsidR="001B48A6" w:rsidRPr="00DF4184" w:rsidRDefault="001B48A6" w:rsidP="001B48A6">
      <w:pPr>
        <w:pStyle w:val="binhthuong"/>
        <w:spacing w:before="120" w:after="120"/>
      </w:pPr>
      <w:r w:rsidRPr="00DF4184">
        <w:t>Thử nghiệm API thêm khóa học với Postman</w:t>
      </w:r>
    </w:p>
    <w:p w14:paraId="6263082E" w14:textId="77777777" w:rsidR="001B48A6" w:rsidRPr="00DF4184" w:rsidRDefault="001B48A6" w:rsidP="001B48A6">
      <w:pPr>
        <w:pStyle w:val="binhthuong"/>
        <w:spacing w:before="120" w:after="120"/>
      </w:pPr>
      <w:r w:rsidRPr="00DF4184">
        <w:rPr>
          <w:noProof/>
        </w:rPr>
        <w:lastRenderedPageBreak/>
        <w:drawing>
          <wp:inline distT="0" distB="0" distL="0" distR="0" wp14:anchorId="548701C1" wp14:editId="5A5B244D">
            <wp:extent cx="5760720" cy="3704590"/>
            <wp:effectExtent l="0" t="0" r="0" b="0"/>
            <wp:docPr id="178728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86843" name=""/>
                    <pic:cNvPicPr/>
                  </pic:nvPicPr>
                  <pic:blipFill>
                    <a:blip r:embed="rId40"/>
                    <a:stretch>
                      <a:fillRect/>
                    </a:stretch>
                  </pic:blipFill>
                  <pic:spPr>
                    <a:xfrm>
                      <a:off x="0" y="0"/>
                      <a:ext cx="5760720" cy="3704590"/>
                    </a:xfrm>
                    <a:prstGeom prst="rect">
                      <a:avLst/>
                    </a:prstGeom>
                  </pic:spPr>
                </pic:pic>
              </a:graphicData>
            </a:graphic>
          </wp:inline>
        </w:drawing>
      </w:r>
    </w:p>
    <w:p w14:paraId="0C3DC99F" w14:textId="77777777" w:rsidR="001B48A6" w:rsidRPr="00DF4184" w:rsidRDefault="001B48A6" w:rsidP="001B48A6">
      <w:pPr>
        <w:pStyle w:val="binhthuong"/>
        <w:spacing w:before="120" w:after="120"/>
      </w:pPr>
      <w:r w:rsidRPr="00DF4184">
        <w:t>Thử nghiệm API lấy ra thông tin khóa học theo ID với Postman</w:t>
      </w:r>
    </w:p>
    <w:p w14:paraId="396C845F" w14:textId="77777777" w:rsidR="001B48A6" w:rsidRPr="00DF4184" w:rsidRDefault="001B48A6" w:rsidP="001B48A6">
      <w:pPr>
        <w:pStyle w:val="binhthuong"/>
        <w:spacing w:before="120" w:after="120"/>
      </w:pPr>
      <w:r w:rsidRPr="00DF4184">
        <w:rPr>
          <w:noProof/>
        </w:rPr>
        <w:drawing>
          <wp:inline distT="0" distB="0" distL="0" distR="0" wp14:anchorId="758C79FB" wp14:editId="2930947C">
            <wp:extent cx="5760720" cy="3699510"/>
            <wp:effectExtent l="0" t="0" r="0" b="0"/>
            <wp:docPr id="45378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83788" name=""/>
                    <pic:cNvPicPr/>
                  </pic:nvPicPr>
                  <pic:blipFill>
                    <a:blip r:embed="rId41"/>
                    <a:stretch>
                      <a:fillRect/>
                    </a:stretch>
                  </pic:blipFill>
                  <pic:spPr>
                    <a:xfrm>
                      <a:off x="0" y="0"/>
                      <a:ext cx="5760720" cy="3699510"/>
                    </a:xfrm>
                    <a:prstGeom prst="rect">
                      <a:avLst/>
                    </a:prstGeom>
                  </pic:spPr>
                </pic:pic>
              </a:graphicData>
            </a:graphic>
          </wp:inline>
        </w:drawing>
      </w:r>
    </w:p>
    <w:p w14:paraId="2139E3F6" w14:textId="47BD2E17" w:rsidR="001B48A6" w:rsidRPr="00DF4184" w:rsidRDefault="001B48A6" w:rsidP="00DF4184">
      <w:pPr>
        <w:pStyle w:val="binhthuong"/>
        <w:spacing w:before="120" w:after="120"/>
      </w:pPr>
      <w:r w:rsidRPr="00DF4184">
        <w:t>Thử nghiệm API sửa khóa học với Postman</w:t>
      </w:r>
    </w:p>
    <w:p w14:paraId="50E56E83" w14:textId="6B7900C3" w:rsidR="00DF6037" w:rsidRPr="001B48A6" w:rsidRDefault="00DB61FE" w:rsidP="00DF4184">
      <w:pPr>
        <w:pStyle w:val="binhthuong"/>
        <w:spacing w:before="120" w:after="120"/>
        <w:rPr>
          <w:b/>
          <w:bCs/>
        </w:rPr>
      </w:pPr>
      <w:r w:rsidRPr="00DF4184">
        <w:rPr>
          <w:b/>
          <w:bCs/>
        </w:rPr>
        <w:t>Các API liên quan đến học viên</w:t>
      </w:r>
    </w:p>
    <w:p w14:paraId="2D0D5720" w14:textId="45A5F0F9" w:rsidR="00A36D66" w:rsidRPr="00DF4184" w:rsidRDefault="00457525" w:rsidP="00DF4184">
      <w:pPr>
        <w:pStyle w:val="binhthuong"/>
        <w:spacing w:before="120" w:after="120"/>
      </w:pPr>
      <w:r w:rsidRPr="00DF4184">
        <w:rPr>
          <w:noProof/>
        </w:rPr>
        <w:lastRenderedPageBreak/>
        <w:drawing>
          <wp:inline distT="0" distB="0" distL="0" distR="0" wp14:anchorId="23C6F51D" wp14:editId="7D00DF54">
            <wp:extent cx="5760720" cy="3921125"/>
            <wp:effectExtent l="0" t="0" r="0" b="3175"/>
            <wp:docPr id="1244729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29980" name=""/>
                    <pic:cNvPicPr/>
                  </pic:nvPicPr>
                  <pic:blipFill>
                    <a:blip r:embed="rId42"/>
                    <a:stretch>
                      <a:fillRect/>
                    </a:stretch>
                  </pic:blipFill>
                  <pic:spPr>
                    <a:xfrm>
                      <a:off x="0" y="0"/>
                      <a:ext cx="5760720" cy="3921125"/>
                    </a:xfrm>
                    <a:prstGeom prst="rect">
                      <a:avLst/>
                    </a:prstGeom>
                  </pic:spPr>
                </pic:pic>
              </a:graphicData>
            </a:graphic>
          </wp:inline>
        </w:drawing>
      </w:r>
    </w:p>
    <w:p w14:paraId="4EBAF52C" w14:textId="1D4C9793" w:rsidR="00457525" w:rsidRPr="00DF4184" w:rsidRDefault="00457525" w:rsidP="00DF4184">
      <w:pPr>
        <w:pStyle w:val="binhthuong"/>
        <w:spacing w:before="120" w:after="120"/>
      </w:pPr>
      <w:r w:rsidRPr="00DF4184">
        <w:t xml:space="preserve">Thử nghiệm API </w:t>
      </w:r>
      <w:r w:rsidR="00192AD3" w:rsidRPr="00DF4184">
        <w:t>lấy danh sách các khóa học mà học viên đã</w:t>
      </w:r>
      <w:r w:rsidRPr="00DF4184">
        <w:t xml:space="preserve"> đăng ký</w:t>
      </w:r>
      <w:r w:rsidR="00DF6037" w:rsidRPr="00DF4184">
        <w:t xml:space="preserve"> theo ID</w:t>
      </w:r>
      <w:r w:rsidR="00192AD3" w:rsidRPr="00DF4184">
        <w:t xml:space="preserve"> </w:t>
      </w:r>
      <w:r w:rsidRPr="00DF4184">
        <w:t>với Postman</w:t>
      </w:r>
    </w:p>
    <w:p w14:paraId="6C0AD5E6" w14:textId="242F0003" w:rsidR="00457525" w:rsidRPr="00DF4184" w:rsidRDefault="00457525" w:rsidP="00DF4184">
      <w:pPr>
        <w:pStyle w:val="binhthuong"/>
        <w:spacing w:before="120" w:after="120"/>
      </w:pPr>
      <w:r w:rsidRPr="00DF4184">
        <w:rPr>
          <w:noProof/>
        </w:rPr>
        <w:drawing>
          <wp:inline distT="0" distB="0" distL="0" distR="0" wp14:anchorId="3A2029F0" wp14:editId="6786BBD0">
            <wp:extent cx="5760720" cy="3820795"/>
            <wp:effectExtent l="0" t="0" r="0" b="8255"/>
            <wp:docPr id="15995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586379" name=""/>
                    <pic:cNvPicPr/>
                  </pic:nvPicPr>
                  <pic:blipFill>
                    <a:blip r:embed="rId43"/>
                    <a:stretch>
                      <a:fillRect/>
                    </a:stretch>
                  </pic:blipFill>
                  <pic:spPr>
                    <a:xfrm>
                      <a:off x="0" y="0"/>
                      <a:ext cx="5760720" cy="3820795"/>
                    </a:xfrm>
                    <a:prstGeom prst="rect">
                      <a:avLst/>
                    </a:prstGeom>
                  </pic:spPr>
                </pic:pic>
              </a:graphicData>
            </a:graphic>
          </wp:inline>
        </w:drawing>
      </w:r>
    </w:p>
    <w:p w14:paraId="452A7EDB" w14:textId="77777777" w:rsidR="00192AD3" w:rsidRPr="00DF4184" w:rsidRDefault="00192AD3" w:rsidP="00DF4184">
      <w:pPr>
        <w:pStyle w:val="binhthuong"/>
        <w:spacing w:before="120" w:after="120"/>
      </w:pPr>
      <w:r w:rsidRPr="00DF4184">
        <w:t>Thử nghiệm API thêm đăng ký khóa học cho học viên với Postman</w:t>
      </w:r>
    </w:p>
    <w:p w14:paraId="146015A1" w14:textId="77777777" w:rsidR="00192AD3" w:rsidRPr="00DF4184" w:rsidRDefault="00192AD3" w:rsidP="00DF4184">
      <w:pPr>
        <w:pStyle w:val="binhthuong"/>
        <w:spacing w:before="120" w:after="120"/>
      </w:pPr>
    </w:p>
    <w:p w14:paraId="4AFD2A94" w14:textId="10D75480" w:rsidR="00457525" w:rsidRPr="00DF4184" w:rsidRDefault="00457525" w:rsidP="00DF4184">
      <w:pPr>
        <w:pStyle w:val="binhthuong"/>
        <w:spacing w:before="120" w:after="120"/>
      </w:pPr>
      <w:r w:rsidRPr="00DF4184">
        <w:rPr>
          <w:noProof/>
        </w:rPr>
        <w:drawing>
          <wp:inline distT="0" distB="0" distL="0" distR="0" wp14:anchorId="2FD16634" wp14:editId="0C39BE2C">
            <wp:extent cx="5760720" cy="2721610"/>
            <wp:effectExtent l="0" t="0" r="0" b="2540"/>
            <wp:docPr id="24711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18800" name=""/>
                    <pic:cNvPicPr/>
                  </pic:nvPicPr>
                  <pic:blipFill>
                    <a:blip r:embed="rId44"/>
                    <a:stretch>
                      <a:fillRect/>
                    </a:stretch>
                  </pic:blipFill>
                  <pic:spPr>
                    <a:xfrm>
                      <a:off x="0" y="0"/>
                      <a:ext cx="5760720" cy="2721610"/>
                    </a:xfrm>
                    <a:prstGeom prst="rect">
                      <a:avLst/>
                    </a:prstGeom>
                  </pic:spPr>
                </pic:pic>
              </a:graphicData>
            </a:graphic>
          </wp:inline>
        </w:drawing>
      </w:r>
    </w:p>
    <w:p w14:paraId="3A5326AE" w14:textId="71E64A2F" w:rsidR="00192AD3" w:rsidRPr="00DF4184" w:rsidRDefault="00192AD3" w:rsidP="00DF4184">
      <w:pPr>
        <w:pStyle w:val="binhthuong"/>
        <w:spacing w:before="120" w:after="120"/>
      </w:pPr>
      <w:r w:rsidRPr="00DF4184">
        <w:t>Thử nghiệm API xóa đăng ký khóa học cho học viên với Postman</w:t>
      </w:r>
    </w:p>
    <w:bookmarkEnd w:id="39"/>
    <w:p w14:paraId="22A1F57B" w14:textId="77777777" w:rsidR="00192AD3" w:rsidRPr="00DF4184" w:rsidRDefault="00192AD3" w:rsidP="00DF4184">
      <w:pPr>
        <w:pStyle w:val="binhthuong"/>
        <w:spacing w:before="120" w:after="120"/>
      </w:pPr>
    </w:p>
    <w:p w14:paraId="6BEA2F80" w14:textId="77777777" w:rsidR="00457525" w:rsidRPr="00DF4184" w:rsidRDefault="00457525" w:rsidP="00DF4184">
      <w:pPr>
        <w:pStyle w:val="binhthuong"/>
        <w:spacing w:before="120" w:after="120"/>
      </w:pPr>
    </w:p>
    <w:p w14:paraId="1BA239B5" w14:textId="77777777" w:rsidR="00E833F1" w:rsidRPr="00DF4184" w:rsidRDefault="00E833F1" w:rsidP="00DF4184">
      <w:pPr>
        <w:spacing w:before="120" w:after="120" w:line="360" w:lineRule="auto"/>
        <w:rPr>
          <w:rFonts w:ascii="Times New Roman" w:hAnsi="Times New Roman"/>
        </w:rPr>
      </w:pPr>
      <w:r w:rsidRPr="00DF4184">
        <w:rPr>
          <w:rFonts w:ascii="Times New Roman" w:hAnsi="Times New Roman"/>
        </w:rPr>
        <w:br w:type="page"/>
      </w:r>
    </w:p>
    <w:p w14:paraId="4010AEAB" w14:textId="27B51D5E" w:rsidR="00530FED" w:rsidRPr="00DF4184" w:rsidRDefault="00E833F1" w:rsidP="00DF4184">
      <w:pPr>
        <w:pStyle w:val="binhthuong"/>
        <w:spacing w:before="120" w:after="120"/>
        <w:jc w:val="center"/>
        <w:outlineLvl w:val="0"/>
        <w:rPr>
          <w:b/>
          <w:bCs/>
          <w:sz w:val="28"/>
          <w:szCs w:val="28"/>
        </w:rPr>
      </w:pPr>
      <w:bookmarkStart w:id="40" w:name="_Toc204093497"/>
      <w:r w:rsidRPr="00DF4184">
        <w:rPr>
          <w:b/>
          <w:bCs/>
          <w:sz w:val="28"/>
          <w:szCs w:val="28"/>
        </w:rPr>
        <w:lastRenderedPageBreak/>
        <w:t>CHƯƠNG 7: ĐÁNH GIÁ VÀ KẾT LUẬN</w:t>
      </w:r>
      <w:bookmarkEnd w:id="40"/>
    </w:p>
    <w:p w14:paraId="669AC9E7" w14:textId="44ACCD82" w:rsidR="00E833F1" w:rsidRPr="00DF4184" w:rsidRDefault="00E833F1" w:rsidP="00DF4184">
      <w:pPr>
        <w:pStyle w:val="chuong77"/>
        <w:spacing w:before="120" w:after="120"/>
        <w:ind w:left="426" w:hanging="426"/>
      </w:pPr>
      <w:r w:rsidRPr="00DF4184">
        <w:t xml:space="preserve"> </w:t>
      </w:r>
      <w:r w:rsidR="00295D53" w:rsidRPr="00DF4184">
        <w:t>Đánh giá</w:t>
      </w:r>
    </w:p>
    <w:p w14:paraId="563EAAAB" w14:textId="2E7F5468" w:rsidR="00D922D5" w:rsidRPr="00DF4184" w:rsidRDefault="00D922D5" w:rsidP="00DF4184">
      <w:pPr>
        <w:pStyle w:val="binhthuong"/>
        <w:spacing w:before="120" w:after="120"/>
        <w:ind w:firstLine="360"/>
        <w:rPr>
          <w:b/>
          <w:bCs/>
        </w:rPr>
      </w:pPr>
      <w:r w:rsidRPr="00DF4184">
        <w:rPr>
          <w:b/>
          <w:bCs/>
        </w:rPr>
        <w:t>Kết quả đạt được</w:t>
      </w:r>
    </w:p>
    <w:p w14:paraId="2D27F18D" w14:textId="64AAD5D9" w:rsidR="00D922D5" w:rsidRPr="00DF4184" w:rsidRDefault="00D922D5" w:rsidP="00DF4184">
      <w:pPr>
        <w:pStyle w:val="binhthuong"/>
        <w:spacing w:before="120" w:after="120"/>
        <w:ind w:firstLine="360"/>
      </w:pPr>
      <w:r w:rsidRPr="00DF4184">
        <w:t>Xây dựng thành công ứng dụng web “Đăng ký học ngoại ngữ” đáp ứng tương đối đầy đủ các yêu cầu</w:t>
      </w:r>
      <w:r w:rsidR="004A4E4A" w:rsidRPr="00DF4184">
        <w:t xml:space="preserve"> và chức năng</w:t>
      </w:r>
      <w:r w:rsidRPr="00DF4184">
        <w:t xml:space="preserve"> của môn học công nghệ phần mềm như:</w:t>
      </w:r>
    </w:p>
    <w:p w14:paraId="5C3FE8A0" w14:textId="775FC2B9" w:rsidR="004A4E4A" w:rsidRPr="00DF4184" w:rsidRDefault="004A4E4A" w:rsidP="00DF4184">
      <w:pPr>
        <w:pStyle w:val="binhthuong"/>
        <w:spacing w:before="120" w:after="120"/>
        <w:ind w:firstLine="360"/>
      </w:pPr>
      <w:r w:rsidRPr="00DF4184">
        <w:t xml:space="preserve">- Ứng dụng web áp dụng kiến trúc client/server, tách biệt rõ ràng giữa frontend và </w:t>
      </w:r>
    </w:p>
    <w:p w14:paraId="51A11EB1" w14:textId="6DD9E8EA" w:rsidR="00D922D5" w:rsidRPr="00DF4184" w:rsidRDefault="004A4E4A" w:rsidP="00DF4184">
      <w:pPr>
        <w:pStyle w:val="binhthuong"/>
        <w:spacing w:before="120" w:after="120"/>
      </w:pPr>
      <w:r w:rsidRPr="00DF4184">
        <w:t>backend. Frontend và backend giao tiếp thông qua API.</w:t>
      </w:r>
    </w:p>
    <w:p w14:paraId="19898239" w14:textId="62BFCFB3" w:rsidR="004A4E4A" w:rsidRPr="00DF4184" w:rsidRDefault="004A4E4A" w:rsidP="00DF4184">
      <w:pPr>
        <w:pStyle w:val="binhthuong"/>
        <w:spacing w:before="120" w:after="120"/>
        <w:ind w:firstLine="360"/>
      </w:pPr>
      <w:r w:rsidRPr="00DF4184">
        <w:t>- Quản lý dự án trên Jira.</w:t>
      </w:r>
    </w:p>
    <w:p w14:paraId="6D0948AE" w14:textId="42BA39D0" w:rsidR="004A4E4A" w:rsidRPr="00DF4184" w:rsidRDefault="004A4E4A" w:rsidP="00DF4184">
      <w:pPr>
        <w:pStyle w:val="binhthuong"/>
        <w:spacing w:before="120" w:after="120"/>
        <w:ind w:firstLine="360"/>
      </w:pPr>
      <w:r w:rsidRPr="00DF4184">
        <w:t>- Thiết kế giao diện người dùng bằng Figma.</w:t>
      </w:r>
    </w:p>
    <w:p w14:paraId="67DA83FA" w14:textId="6874A67D" w:rsidR="004A4E4A" w:rsidRPr="00DF4184" w:rsidRDefault="004A4E4A" w:rsidP="00DF4184">
      <w:pPr>
        <w:pStyle w:val="binhthuong"/>
        <w:spacing w:before="120" w:after="120"/>
        <w:ind w:firstLine="360"/>
      </w:pPr>
      <w:r w:rsidRPr="00DF4184">
        <w:t>- Quản lý mã nguồn, phân nhánh và kiểm soát phiên bản bằng Github.</w:t>
      </w:r>
    </w:p>
    <w:p w14:paraId="3F70018F" w14:textId="22675933" w:rsidR="004A4E4A" w:rsidRPr="00DF4184" w:rsidRDefault="004A4E4A" w:rsidP="00DF4184">
      <w:pPr>
        <w:pStyle w:val="binhthuong"/>
        <w:spacing w:before="120" w:after="120"/>
        <w:ind w:firstLine="360"/>
      </w:pPr>
      <w:r w:rsidRPr="00DF4184">
        <w:t>- Tự động hóa quy trình kiểm thử và triển khai (CI/CD) bằng Github Actions.</w:t>
      </w:r>
    </w:p>
    <w:p w14:paraId="4CE9AB7D" w14:textId="2FAAF665" w:rsidR="004A4E4A" w:rsidRPr="00DF4184" w:rsidRDefault="004A4E4A" w:rsidP="00DF4184">
      <w:pPr>
        <w:pStyle w:val="binhthuong"/>
        <w:spacing w:before="120" w:after="120"/>
        <w:ind w:firstLine="360"/>
      </w:pPr>
      <w:r w:rsidRPr="00DF4184">
        <w:t>- Kiểm thử API bằng Postman.</w:t>
      </w:r>
    </w:p>
    <w:p w14:paraId="4C154FD5" w14:textId="49BDEE64" w:rsidR="004A4E4A" w:rsidRPr="00DF4184" w:rsidRDefault="004A4E4A" w:rsidP="00DF4184">
      <w:pPr>
        <w:pStyle w:val="binhthuong"/>
        <w:spacing w:before="120" w:after="120"/>
        <w:ind w:firstLine="360"/>
      </w:pPr>
      <w:r w:rsidRPr="00DF4184">
        <w:t>- Đóng gói và triển khai ứng dụng trong môi trường container bằng Docker.</w:t>
      </w:r>
    </w:p>
    <w:p w14:paraId="77EC7F1E" w14:textId="4531B1A8" w:rsidR="004A4E4A" w:rsidRPr="00DF4184" w:rsidRDefault="004A4E4A" w:rsidP="00DF4184">
      <w:pPr>
        <w:pStyle w:val="binhthuong"/>
        <w:spacing w:before="120" w:after="120"/>
        <w:ind w:firstLine="360"/>
      </w:pPr>
      <w:r w:rsidRPr="00DF4184">
        <w:t>- Tạo tài liệu API tự động bằng Swagger.</w:t>
      </w:r>
    </w:p>
    <w:p w14:paraId="2F4805D3" w14:textId="30F7D3A6" w:rsidR="004A4E4A" w:rsidRPr="00DF4184" w:rsidRDefault="004A4E4A" w:rsidP="00DF4184">
      <w:pPr>
        <w:pStyle w:val="binhthuong"/>
        <w:spacing w:before="120" w:after="120"/>
        <w:ind w:firstLine="360"/>
      </w:pPr>
      <w:r w:rsidRPr="00DF4184">
        <w:t>- Áp dụng nguyên tắc REST để xây dựng API.</w:t>
      </w:r>
    </w:p>
    <w:p w14:paraId="349C3C29" w14:textId="11BB1B9D" w:rsidR="004A4E4A" w:rsidRPr="00DF4184" w:rsidRDefault="004A4E4A" w:rsidP="00DF4184">
      <w:pPr>
        <w:pStyle w:val="binhthuong"/>
        <w:spacing w:before="120" w:after="120"/>
        <w:ind w:firstLine="360"/>
        <w:rPr>
          <w:b/>
          <w:bCs/>
        </w:rPr>
      </w:pPr>
      <w:r w:rsidRPr="00DF4184">
        <w:rPr>
          <w:b/>
          <w:bCs/>
        </w:rPr>
        <w:t>Khó khăn</w:t>
      </w:r>
    </w:p>
    <w:p w14:paraId="6711EEF6" w14:textId="450E722B" w:rsidR="00D922D5" w:rsidRPr="00DF4184" w:rsidRDefault="00D922D5" w:rsidP="00DF4184">
      <w:pPr>
        <w:pStyle w:val="binhthuong"/>
        <w:spacing w:before="120" w:after="120"/>
        <w:ind w:firstLine="360"/>
      </w:pPr>
      <w:r w:rsidRPr="00DF4184">
        <w:t>Trong quá trình xây dựng hệ thống web đăng ký khóa học ngoại ngữ, nhóm đã gặp phải một số khó khăn như sau:</w:t>
      </w:r>
    </w:p>
    <w:p w14:paraId="0448C44F" w14:textId="7FAAB858" w:rsidR="00D922D5" w:rsidRPr="00DF4184" w:rsidRDefault="00D922D5" w:rsidP="00DF4184">
      <w:pPr>
        <w:pStyle w:val="binhthuong"/>
        <w:spacing w:before="120" w:after="120"/>
        <w:ind w:firstLine="426"/>
      </w:pPr>
      <w:r w:rsidRPr="00DF4184">
        <w:t>- Việc xây dựng cơ sở dữ liệu mất nhiều thời gian do chưa nắm được cần phải lưu những gì và quy trình đăng ký khóa học diễn ra như thế nào.</w:t>
      </w:r>
    </w:p>
    <w:p w14:paraId="6B15C195" w14:textId="1E950C64" w:rsidR="00D922D5" w:rsidRPr="00DF4184" w:rsidRDefault="00D922D5" w:rsidP="00DF4184">
      <w:pPr>
        <w:pStyle w:val="binhthuong"/>
        <w:spacing w:before="120" w:after="120"/>
        <w:ind w:firstLine="426"/>
      </w:pPr>
      <w:r w:rsidRPr="00DF4184">
        <w:t>- Mặc dù frontend sử dụng ReactJS và backend sử dụng Node.js (Express) là các công nghệ phổ biến, nhưng việc kết nối API, xác thực JWT và xử lý phân quyền đôi khi gặp lỗi bất đồng bộ hoặc cấu hình sai.</w:t>
      </w:r>
    </w:p>
    <w:p w14:paraId="3CB071EE" w14:textId="108CB5B8" w:rsidR="00D922D5" w:rsidRPr="00DF4184" w:rsidRDefault="00D922D5" w:rsidP="00DF4184">
      <w:pPr>
        <w:pStyle w:val="binhthuong"/>
        <w:spacing w:before="120" w:after="120"/>
        <w:ind w:firstLine="426"/>
      </w:pPr>
      <w:r w:rsidRPr="00DF4184">
        <w:t>- Khi thử nghiệm triển khai trên Docker, nhóm gặp khó khăn về cấu hình Dockerfile, docker-compose.</w:t>
      </w:r>
    </w:p>
    <w:p w14:paraId="1DC88058" w14:textId="5F0E5CE4" w:rsidR="00D922D5" w:rsidRPr="00DF4184" w:rsidRDefault="00D922D5" w:rsidP="00DF4184">
      <w:pPr>
        <w:pStyle w:val="binhthuong"/>
        <w:spacing w:before="120" w:after="120"/>
        <w:ind w:firstLine="360"/>
      </w:pPr>
      <w:r w:rsidRPr="00DF4184">
        <w:t>- Việc đảm bảo giao diện thân thiện, dễ sử dụng cho cả học viên và admin đòi hỏi nhiều lần chỉnh sửa và tham khảo ý kiến người dùng.</w:t>
      </w:r>
    </w:p>
    <w:p w14:paraId="350D6CDD" w14:textId="12C23239" w:rsidR="00295D53" w:rsidRPr="00DF4184" w:rsidRDefault="00295D53" w:rsidP="00DF4184">
      <w:pPr>
        <w:pStyle w:val="chuong77"/>
        <w:spacing w:before="120" w:after="120"/>
        <w:ind w:left="426" w:hanging="426"/>
      </w:pPr>
      <w:r w:rsidRPr="00DF4184">
        <w:lastRenderedPageBreak/>
        <w:t xml:space="preserve"> Kết luận</w:t>
      </w:r>
    </w:p>
    <w:p w14:paraId="3C86DAA3" w14:textId="77777777" w:rsidR="004A4E4A" w:rsidRPr="00DF4184" w:rsidRDefault="004A4E4A" w:rsidP="00DF4184">
      <w:pPr>
        <w:pStyle w:val="binhthuong"/>
        <w:spacing w:before="120" w:after="120"/>
        <w:ind w:firstLine="426"/>
        <w:rPr>
          <w:b/>
          <w:bCs/>
        </w:rPr>
      </w:pPr>
      <w:r w:rsidRPr="00DF4184">
        <w:rPr>
          <w:b/>
          <w:bCs/>
        </w:rPr>
        <w:t>Bài học rút ra</w:t>
      </w:r>
    </w:p>
    <w:p w14:paraId="38C3791B" w14:textId="75697CE5" w:rsidR="004A4E4A" w:rsidRPr="00DF4184" w:rsidRDefault="004A4E4A" w:rsidP="00EA2705">
      <w:pPr>
        <w:pStyle w:val="binhthuong"/>
        <w:spacing w:before="120" w:after="120"/>
        <w:ind w:firstLine="426"/>
      </w:pPr>
      <w:r w:rsidRPr="00DF4184">
        <w:t>Qua quá trình thực hiện dự án, nhóm đã rút ra nhiều bài học quý giá:</w:t>
      </w:r>
    </w:p>
    <w:p w14:paraId="1B552122" w14:textId="67792A82" w:rsidR="004A4E4A" w:rsidRPr="00DF4184" w:rsidRDefault="004A4E4A" w:rsidP="00DF4184">
      <w:pPr>
        <w:pStyle w:val="binhthuong"/>
        <w:spacing w:before="120" w:after="120"/>
        <w:ind w:firstLine="426"/>
      </w:pPr>
      <w:r w:rsidRPr="00DF4184">
        <w:t>- Làm việc theo mô hình Agile/SCRUM giúp dễ kiểm soát tiến độ và phân chia công việc hiệu quả, đặc biệt với các sprint ngắn, giúp phát hiện lỗi sớm.</w:t>
      </w:r>
    </w:p>
    <w:p w14:paraId="0691154F" w14:textId="2EC83723" w:rsidR="004A4E4A" w:rsidRPr="00DF4184" w:rsidRDefault="004A4E4A" w:rsidP="00DF4184">
      <w:pPr>
        <w:pStyle w:val="binhthuong"/>
        <w:spacing w:before="120" w:after="120"/>
        <w:ind w:firstLine="426"/>
      </w:pPr>
      <w:r w:rsidRPr="00DF4184">
        <w:t>- Thiết kế cơ sở dữ liệu và kiến trúc hệ thống ngay từ đầu là yếu tố then chốt, tránh phải sửa chữa về sau gây ảnh hưởng dây chuyền.</w:t>
      </w:r>
    </w:p>
    <w:p w14:paraId="04AB08A1" w14:textId="02431530" w:rsidR="004A4E4A" w:rsidRPr="00DF4184" w:rsidRDefault="004A4E4A" w:rsidP="00DF4184">
      <w:pPr>
        <w:pStyle w:val="binhthuong"/>
        <w:spacing w:before="120" w:after="120"/>
        <w:ind w:firstLine="426"/>
      </w:pPr>
      <w:r w:rsidRPr="00DF4184">
        <w:t>- Tầm quan trọng của kiểm thử và phản hồi người dùng: Việc kiểm thử giao diện, chức năng và thu thập phản hồi từ người dùng giúp sản phẩm cuối cùng đáp ứng đúng nhu cầu thực tế.</w:t>
      </w:r>
    </w:p>
    <w:p w14:paraId="786B165F" w14:textId="77777777" w:rsidR="004A4E4A" w:rsidRPr="00DF4184" w:rsidRDefault="004A4E4A" w:rsidP="00DF4184">
      <w:pPr>
        <w:pStyle w:val="binhthuong"/>
        <w:spacing w:before="120" w:after="120"/>
        <w:ind w:firstLine="426"/>
        <w:rPr>
          <w:b/>
          <w:bCs/>
        </w:rPr>
      </w:pPr>
      <w:r w:rsidRPr="00DF4184">
        <w:rPr>
          <w:b/>
          <w:bCs/>
        </w:rPr>
        <w:t>Đề xuất cải thiện trong tương lai</w:t>
      </w:r>
    </w:p>
    <w:p w14:paraId="04333110" w14:textId="1A75AC31" w:rsidR="004A4E4A" w:rsidRPr="00DF4184" w:rsidRDefault="004A4E4A" w:rsidP="00DF4184">
      <w:pPr>
        <w:pStyle w:val="binhthuong"/>
        <w:spacing w:before="120" w:after="120"/>
        <w:ind w:firstLine="426"/>
      </w:pPr>
      <w:r w:rsidRPr="00DF4184">
        <w:t xml:space="preserve">Để nâng cao chất lượng và tính thực tiễn của hệ thống, nhóm </w:t>
      </w:r>
      <w:r w:rsidR="00803A7F" w:rsidRPr="00DF4184">
        <w:t>có</w:t>
      </w:r>
      <w:r w:rsidRPr="00DF4184">
        <w:t xml:space="preserve"> một số hướng cải thiện sau:</w:t>
      </w:r>
    </w:p>
    <w:p w14:paraId="522A27C1" w14:textId="300B9731" w:rsidR="004A4E4A" w:rsidRPr="00DF4184" w:rsidRDefault="004A4E4A" w:rsidP="00DF4184">
      <w:pPr>
        <w:pStyle w:val="binhthuong"/>
        <w:spacing w:before="120" w:after="120"/>
        <w:ind w:firstLine="426"/>
      </w:pPr>
      <w:r w:rsidRPr="00DF4184">
        <w:t>- Tích hợp hệ thống thanh toán online để học viên có thể đăng ký và thanh toán học phí trực tiếp qua website.</w:t>
      </w:r>
    </w:p>
    <w:p w14:paraId="53E3BCF4" w14:textId="5FC39336" w:rsidR="004A4E4A" w:rsidRPr="00DF4184" w:rsidRDefault="004A4E4A" w:rsidP="00DF4184">
      <w:pPr>
        <w:pStyle w:val="binhthuong"/>
        <w:spacing w:before="120" w:after="120"/>
        <w:ind w:firstLine="426"/>
      </w:pPr>
      <w:r w:rsidRPr="00DF4184">
        <w:t>- Phát triển chức năng đánh giá khóa học để học viên phản hồi chất lượng sau khi kết thúc, giúp trung tâm cải tiến nội dung giảng dạy.</w:t>
      </w:r>
    </w:p>
    <w:p w14:paraId="3316BB75" w14:textId="081B72D2" w:rsidR="004A4E4A" w:rsidRPr="00DF4184" w:rsidRDefault="004A4E4A" w:rsidP="00DF4184">
      <w:pPr>
        <w:pStyle w:val="binhthuong"/>
        <w:spacing w:before="120" w:after="120"/>
        <w:ind w:firstLine="426"/>
      </w:pPr>
      <w:r w:rsidRPr="00DF4184">
        <w:t xml:space="preserve">- </w:t>
      </w:r>
      <w:r w:rsidR="00803A7F" w:rsidRPr="00DF4184">
        <w:t>Thêm tính năng</w:t>
      </w:r>
      <w:r w:rsidRPr="00DF4184">
        <w:t xml:space="preserve"> thống kê và báo cáo cho </w:t>
      </w:r>
      <w:r w:rsidR="00803A7F" w:rsidRPr="00DF4184">
        <w:t>admin</w:t>
      </w:r>
      <w:r w:rsidRPr="00DF4184">
        <w:t>, giúp theo dõi tình hình đăng ký.</w:t>
      </w:r>
    </w:p>
    <w:p w14:paraId="3A67AE2F" w14:textId="172AF15C" w:rsidR="00595FBB" w:rsidRPr="00DF4184" w:rsidRDefault="00803A7F" w:rsidP="00DF4184">
      <w:pPr>
        <w:pStyle w:val="binhthuong"/>
        <w:spacing w:before="120" w:after="120"/>
        <w:ind w:firstLine="426"/>
      </w:pPr>
      <w:r w:rsidRPr="00DF4184">
        <w:t>- Triển khai ứng dụng web lên host như Google Cloud hoặc AWS để thử nghiệm.</w:t>
      </w:r>
    </w:p>
    <w:p w14:paraId="10A064B0" w14:textId="5472E1B8" w:rsidR="00914246" w:rsidRPr="00595FBB" w:rsidRDefault="00595FBB" w:rsidP="00595FBB">
      <w:pPr>
        <w:rPr>
          <w:rFonts w:ascii="Times New Roman" w:hAnsi="Times New Roman"/>
        </w:rPr>
      </w:pPr>
      <w:r>
        <w:br w:type="page"/>
      </w:r>
    </w:p>
    <w:p w14:paraId="4031795C" w14:textId="1774BAF8" w:rsidR="002E1F7E" w:rsidRPr="006C2738" w:rsidRDefault="006C2738" w:rsidP="00366EC1">
      <w:pPr>
        <w:pStyle w:val="binhthuong"/>
        <w:keepNext/>
        <w:pageBreakBefore/>
        <w:widowControl w:val="0"/>
        <w:spacing w:before="60" w:after="60"/>
        <w:jc w:val="center"/>
        <w:outlineLvl w:val="0"/>
        <w:rPr>
          <w:b/>
          <w:bCs/>
        </w:rPr>
      </w:pPr>
      <w:bookmarkStart w:id="41" w:name="_Toc204093498"/>
      <w:r w:rsidRPr="006C2738">
        <w:rPr>
          <w:b/>
          <w:bCs/>
        </w:rPr>
        <w:lastRenderedPageBreak/>
        <w:t>TÀI LIỆU THAM KHẢO</w:t>
      </w:r>
      <w:bookmarkEnd w:id="41"/>
    </w:p>
    <w:p w14:paraId="77660003" w14:textId="77777777" w:rsidR="001B48A6" w:rsidRPr="00EA2705" w:rsidRDefault="00800CE1" w:rsidP="00EA2705">
      <w:pPr>
        <w:pStyle w:val="Bibliography"/>
        <w:spacing w:before="120" w:after="120" w:line="360" w:lineRule="auto"/>
        <w:rPr>
          <w:rFonts w:ascii="Times New Roman" w:hAnsi="Times New Roman"/>
        </w:rPr>
      </w:pPr>
      <w:r w:rsidRPr="00EA2705">
        <w:rPr>
          <w:rFonts w:ascii="Times New Roman" w:hAnsi="Times New Roman"/>
        </w:rPr>
        <w:fldChar w:fldCharType="begin"/>
      </w:r>
      <w:r w:rsidRPr="00EA2705">
        <w:rPr>
          <w:rFonts w:ascii="Times New Roman" w:hAnsi="Times New Roman"/>
        </w:rPr>
        <w:instrText xml:space="preserve"> ADDIN ZOTERO_BIBL {"uncited":[],"omitted":[],"custom":[]} CSL_BIBLIOGRAPHY </w:instrText>
      </w:r>
      <w:r w:rsidRPr="00EA2705">
        <w:rPr>
          <w:rFonts w:ascii="Times New Roman" w:hAnsi="Times New Roman"/>
        </w:rPr>
        <w:fldChar w:fldCharType="separate"/>
      </w:r>
      <w:r w:rsidR="001B48A6" w:rsidRPr="00EA2705">
        <w:rPr>
          <w:rFonts w:ascii="Times New Roman" w:hAnsi="Times New Roman"/>
        </w:rPr>
        <w:t>[1]</w:t>
      </w:r>
      <w:r w:rsidR="001B48A6" w:rsidRPr="00EA2705">
        <w:rPr>
          <w:rFonts w:ascii="Times New Roman" w:hAnsi="Times New Roman"/>
        </w:rPr>
        <w:tab/>
        <w:t xml:space="preserve">“Công nghệ phần mềm,” </w:t>
      </w:r>
      <w:r w:rsidR="001B48A6" w:rsidRPr="00EA2705">
        <w:rPr>
          <w:rFonts w:ascii="Times New Roman" w:hAnsi="Times New Roman"/>
          <w:i/>
          <w:iCs/>
        </w:rPr>
        <w:t>Wikipedia tiếng Việt</w:t>
      </w:r>
      <w:r w:rsidR="001B48A6" w:rsidRPr="00EA2705">
        <w:rPr>
          <w:rFonts w:ascii="Times New Roman" w:hAnsi="Times New Roman"/>
        </w:rPr>
        <w:t>. May 14, 2025. Accessed: Jul. 22, 2025. [Online]. Available: https://vi.wikipedia.org/w/index.php?title=C%C3%B4ng_ngh%E1%BB%87_ph%E1%BA%A7n_m%E1%BB%81m&amp;oldid=73510016</w:t>
      </w:r>
    </w:p>
    <w:p w14:paraId="1F1B7445" w14:textId="77777777" w:rsidR="001B48A6" w:rsidRPr="00EA2705" w:rsidRDefault="001B48A6" w:rsidP="00EA2705">
      <w:pPr>
        <w:pStyle w:val="Bibliography"/>
        <w:spacing w:before="120" w:after="120" w:line="360" w:lineRule="auto"/>
        <w:rPr>
          <w:rFonts w:ascii="Times New Roman" w:hAnsi="Times New Roman"/>
        </w:rPr>
      </w:pPr>
      <w:r w:rsidRPr="00EA2705">
        <w:rPr>
          <w:rFonts w:ascii="Times New Roman" w:hAnsi="Times New Roman"/>
        </w:rPr>
        <w:t>[2]</w:t>
      </w:r>
      <w:r w:rsidRPr="00EA2705">
        <w:rPr>
          <w:rFonts w:ascii="Times New Roman" w:hAnsi="Times New Roman"/>
        </w:rPr>
        <w:tab/>
        <w:t>“Các Mô Hình Phát Triển Phần Mềm - Viblo.” Accessed: Jul. 22, 2025. [Online]. Available: https://viblo.asia/p/cac-mo-hinh-phat-trien-phan-mem-GrLZDwbgKk0</w:t>
      </w:r>
    </w:p>
    <w:p w14:paraId="7B48343C" w14:textId="77777777" w:rsidR="001B48A6" w:rsidRPr="00EA2705" w:rsidRDefault="001B48A6" w:rsidP="00EA2705">
      <w:pPr>
        <w:pStyle w:val="Bibliography"/>
        <w:spacing w:before="120" w:after="120" w:line="360" w:lineRule="auto"/>
        <w:rPr>
          <w:rFonts w:ascii="Times New Roman" w:hAnsi="Times New Roman"/>
        </w:rPr>
      </w:pPr>
      <w:r w:rsidRPr="00EA2705">
        <w:rPr>
          <w:rFonts w:ascii="Times New Roman" w:hAnsi="Times New Roman"/>
        </w:rPr>
        <w:t>[3]</w:t>
      </w:r>
      <w:r w:rsidRPr="00EA2705">
        <w:rPr>
          <w:rFonts w:ascii="Times New Roman" w:hAnsi="Times New Roman"/>
        </w:rPr>
        <w:tab/>
        <w:t>“Tổng quan về kiến trúc hệ thống.” Accessed: Jul. 22, 2025. [Online]. Available: https://viblo.asia/p/tong-quan-ve-kien-truc-he-thong-4P856nAL5Y3</w:t>
      </w:r>
    </w:p>
    <w:p w14:paraId="3C14E811" w14:textId="7E314B77" w:rsidR="00F73C64" w:rsidRDefault="00800CE1" w:rsidP="00EA2705">
      <w:pPr>
        <w:pStyle w:val="binhthuong"/>
        <w:spacing w:before="120" w:after="120"/>
      </w:pPr>
      <w:r w:rsidRPr="00EA2705">
        <w:fldChar w:fldCharType="end"/>
      </w:r>
    </w:p>
    <w:p w14:paraId="760A494A" w14:textId="77777777" w:rsidR="00F73C64" w:rsidRDefault="00F73C64">
      <w:pPr>
        <w:rPr>
          <w:rFonts w:ascii="Times New Roman" w:hAnsi="Times New Roman"/>
        </w:rPr>
      </w:pPr>
      <w:r>
        <w:br w:type="page"/>
      </w:r>
    </w:p>
    <w:p w14:paraId="03AA98B8" w14:textId="77777777" w:rsidR="00F73C64" w:rsidRPr="00EA2705" w:rsidRDefault="00F73C64" w:rsidP="00EA2705">
      <w:pPr>
        <w:pStyle w:val="binhthuong"/>
        <w:spacing w:before="120" w:after="120"/>
        <w:ind w:firstLine="426"/>
        <w:jc w:val="center"/>
        <w:outlineLvl w:val="0"/>
        <w:rPr>
          <w:b/>
          <w:bCs/>
          <w:sz w:val="28"/>
          <w:szCs w:val="28"/>
        </w:rPr>
      </w:pPr>
      <w:bookmarkStart w:id="42" w:name="_Toc204093499"/>
      <w:r w:rsidRPr="00EA2705">
        <w:rPr>
          <w:b/>
          <w:bCs/>
          <w:sz w:val="28"/>
          <w:szCs w:val="28"/>
        </w:rPr>
        <w:lastRenderedPageBreak/>
        <w:t>PHỤ LỤC</w:t>
      </w:r>
      <w:bookmarkEnd w:id="42"/>
    </w:p>
    <w:p w14:paraId="42B16FA2" w14:textId="77777777" w:rsidR="00F73C64" w:rsidRPr="00EA2705" w:rsidRDefault="00F73C64" w:rsidP="00EA2705">
      <w:pPr>
        <w:spacing w:before="120" w:after="120" w:line="360" w:lineRule="auto"/>
        <w:rPr>
          <w:rFonts w:ascii="Times New Roman" w:hAnsi="Times New Roman"/>
          <w:b/>
          <w:bCs/>
        </w:rPr>
      </w:pPr>
      <w:r w:rsidRPr="00EA2705">
        <w:rPr>
          <w:rFonts w:ascii="Times New Roman" w:hAnsi="Times New Roman"/>
          <w:b/>
          <w:bCs/>
        </w:rPr>
        <w:t>Cài Đặt</w:t>
      </w:r>
    </w:p>
    <w:p w14:paraId="2C147ACF" w14:textId="77777777" w:rsidR="00F73C64" w:rsidRPr="00EA2705" w:rsidRDefault="00F73C64" w:rsidP="00EA2705">
      <w:pPr>
        <w:numPr>
          <w:ilvl w:val="0"/>
          <w:numId w:val="41"/>
        </w:numPr>
        <w:spacing w:before="120" w:after="120" w:line="360" w:lineRule="auto"/>
        <w:rPr>
          <w:rFonts w:ascii="Times New Roman" w:hAnsi="Times New Roman"/>
          <w:b/>
          <w:bCs/>
        </w:rPr>
      </w:pPr>
      <w:r w:rsidRPr="00EA2705">
        <w:rPr>
          <w:rFonts w:ascii="Times New Roman" w:hAnsi="Times New Roman"/>
          <w:b/>
          <w:bCs/>
        </w:rPr>
        <w:t>Clone dự án</w:t>
      </w:r>
    </w:p>
    <w:p w14:paraId="28B832B0" w14:textId="77777777" w:rsidR="00F73C64" w:rsidRPr="00EA2705" w:rsidRDefault="00F73C64" w:rsidP="00EA2705">
      <w:pPr>
        <w:spacing w:before="120" w:after="120" w:line="360" w:lineRule="auto"/>
        <w:rPr>
          <w:rFonts w:ascii="Times New Roman" w:hAnsi="Times New Roman"/>
          <w:i/>
          <w:iCs/>
        </w:rPr>
      </w:pPr>
      <w:r w:rsidRPr="00EA2705">
        <w:rPr>
          <w:rFonts w:ascii="Times New Roman" w:hAnsi="Times New Roman"/>
          <w:i/>
          <w:iCs/>
        </w:rPr>
        <w:t xml:space="preserve">git clone </w:t>
      </w:r>
      <w:hyperlink r:id="rId45" w:history="1">
        <w:r w:rsidRPr="00EA2705">
          <w:rPr>
            <w:rStyle w:val="Hyperlink"/>
            <w:rFonts w:ascii="Times New Roman" w:hAnsi="Times New Roman"/>
            <w:i/>
            <w:iCs/>
          </w:rPr>
          <w:t>https://github.com/phuochiep131/Language_Course_Registration_System.git</w:t>
        </w:r>
      </w:hyperlink>
    </w:p>
    <w:p w14:paraId="3D7D5B76" w14:textId="77777777" w:rsidR="00F73C64" w:rsidRPr="00EA2705" w:rsidRDefault="00F73C64" w:rsidP="00EA2705">
      <w:pPr>
        <w:numPr>
          <w:ilvl w:val="0"/>
          <w:numId w:val="42"/>
        </w:numPr>
        <w:spacing w:before="120" w:after="120" w:line="360" w:lineRule="auto"/>
        <w:rPr>
          <w:rFonts w:ascii="Times New Roman" w:hAnsi="Times New Roman"/>
          <w:b/>
          <w:bCs/>
        </w:rPr>
      </w:pPr>
      <w:r w:rsidRPr="00EA2705">
        <w:rPr>
          <w:rFonts w:ascii="Times New Roman" w:hAnsi="Times New Roman"/>
          <w:b/>
          <w:bCs/>
        </w:rPr>
        <w:t>Di chuyển vào thư mục dự án</w:t>
      </w:r>
    </w:p>
    <w:p w14:paraId="0D2A8953" w14:textId="77777777" w:rsidR="00F73C64" w:rsidRPr="00EA2705" w:rsidRDefault="00F73C64" w:rsidP="00EA2705">
      <w:pPr>
        <w:spacing w:before="120" w:after="120" w:line="360" w:lineRule="auto"/>
        <w:ind w:firstLine="360"/>
        <w:rPr>
          <w:rFonts w:ascii="Times New Roman" w:hAnsi="Times New Roman"/>
          <w:i/>
          <w:iCs/>
        </w:rPr>
      </w:pPr>
      <w:r w:rsidRPr="00EA2705">
        <w:rPr>
          <w:rFonts w:ascii="Times New Roman" w:hAnsi="Times New Roman"/>
          <w:i/>
          <w:iCs/>
        </w:rPr>
        <w:t>cd Language_Course_Registration_System</w:t>
      </w:r>
    </w:p>
    <w:p w14:paraId="33E2E542" w14:textId="77777777" w:rsidR="00F73C64" w:rsidRPr="00EA2705" w:rsidRDefault="00F73C64" w:rsidP="00EA2705">
      <w:pPr>
        <w:numPr>
          <w:ilvl w:val="0"/>
          <w:numId w:val="42"/>
        </w:numPr>
        <w:spacing w:before="120" w:after="120" w:line="360" w:lineRule="auto"/>
        <w:rPr>
          <w:rFonts w:ascii="Times New Roman" w:hAnsi="Times New Roman"/>
          <w:b/>
          <w:bCs/>
        </w:rPr>
      </w:pPr>
      <w:r w:rsidRPr="00EA2705">
        <w:rPr>
          <w:rFonts w:ascii="Times New Roman" w:hAnsi="Times New Roman"/>
          <w:b/>
          <w:bCs/>
        </w:rPr>
        <w:t>Build và chạy dự án</w:t>
      </w:r>
    </w:p>
    <w:p w14:paraId="6B7A7334" w14:textId="57E24DB1" w:rsidR="00F73C64" w:rsidRPr="00EA2705" w:rsidRDefault="00F73C64" w:rsidP="00EA2705">
      <w:pPr>
        <w:spacing w:before="120" w:after="120" w:line="360" w:lineRule="auto"/>
        <w:ind w:firstLine="360"/>
        <w:rPr>
          <w:rFonts w:ascii="Times New Roman" w:hAnsi="Times New Roman"/>
          <w:i/>
          <w:iCs/>
        </w:rPr>
      </w:pPr>
      <w:r w:rsidRPr="00EA2705">
        <w:rPr>
          <w:rFonts w:ascii="Times New Roman" w:hAnsi="Times New Roman"/>
          <w:i/>
          <w:iCs/>
        </w:rPr>
        <w:t>docker-compose up –build</w:t>
      </w:r>
    </w:p>
    <w:p w14:paraId="53A2759F" w14:textId="77777777" w:rsidR="00F73C64" w:rsidRPr="00EA2705" w:rsidRDefault="00F73C64" w:rsidP="00EA2705">
      <w:pPr>
        <w:spacing w:before="120" w:after="120" w:line="360" w:lineRule="auto"/>
        <w:rPr>
          <w:rFonts w:ascii="Times New Roman" w:hAnsi="Times New Roman"/>
        </w:rPr>
      </w:pPr>
      <w:r w:rsidRPr="00EA2705">
        <w:rPr>
          <w:rFonts w:ascii="Times New Roman" w:hAnsi="Times New Roman"/>
        </w:rPr>
        <w:t>Mặc định hệ thống sẽ chạy trên:</w:t>
      </w:r>
    </w:p>
    <w:p w14:paraId="1A87259D" w14:textId="77777777" w:rsidR="00F73C64" w:rsidRPr="00EA2705" w:rsidRDefault="00F73C64" w:rsidP="00EA2705">
      <w:pPr>
        <w:spacing w:before="120" w:after="120" w:line="360" w:lineRule="auto"/>
        <w:rPr>
          <w:rFonts w:ascii="Times New Roman" w:hAnsi="Times New Roman"/>
        </w:rPr>
      </w:pPr>
      <w:r w:rsidRPr="00EA2705">
        <w:rPr>
          <w:rFonts w:ascii="Times New Roman" w:hAnsi="Times New Roman"/>
        </w:rPr>
        <w:t xml:space="preserve">Frontend chạy tại: </w:t>
      </w:r>
      <w:hyperlink r:id="rId46" w:history="1">
        <w:r w:rsidRPr="007E3059">
          <w:rPr>
            <w:rStyle w:val="Hyperlink"/>
            <w:rFonts w:ascii="Times New Roman" w:hAnsi="Times New Roman"/>
            <w:i/>
            <w:iCs/>
          </w:rPr>
          <w:t>http://localhost:3000</w:t>
        </w:r>
      </w:hyperlink>
    </w:p>
    <w:p w14:paraId="4DBAAB23" w14:textId="2C111D39" w:rsidR="00F73C64" w:rsidRPr="007E3059" w:rsidRDefault="00F73C64" w:rsidP="00EA2705">
      <w:pPr>
        <w:spacing w:before="120" w:after="120" w:line="360" w:lineRule="auto"/>
        <w:rPr>
          <w:rFonts w:ascii="Times New Roman" w:hAnsi="Times New Roman"/>
          <w:i/>
          <w:iCs/>
        </w:rPr>
      </w:pPr>
      <w:r w:rsidRPr="00EA2705">
        <w:rPr>
          <w:rFonts w:ascii="Times New Roman" w:hAnsi="Times New Roman"/>
        </w:rPr>
        <w:t xml:space="preserve">Backend chạy tại </w:t>
      </w:r>
      <w:hyperlink r:id="rId47" w:history="1">
        <w:r w:rsidRPr="007E3059">
          <w:rPr>
            <w:rStyle w:val="Hyperlink"/>
            <w:rFonts w:ascii="Times New Roman" w:hAnsi="Times New Roman"/>
            <w:i/>
            <w:iCs/>
          </w:rPr>
          <w:t>http://localhost:3005/api/</w:t>
        </w:r>
      </w:hyperlink>
    </w:p>
    <w:p w14:paraId="0C61DC48" w14:textId="1FCB5EFD" w:rsidR="00F73C64" w:rsidRPr="00EA2705" w:rsidRDefault="00F73C64" w:rsidP="00EA2705">
      <w:pPr>
        <w:spacing w:before="120" w:after="120" w:line="360" w:lineRule="auto"/>
        <w:rPr>
          <w:rFonts w:ascii="Times New Roman" w:hAnsi="Times New Roman"/>
        </w:rPr>
      </w:pPr>
      <w:r w:rsidRPr="00EA2705">
        <w:rPr>
          <w:rFonts w:ascii="Times New Roman" w:hAnsi="Times New Roman"/>
        </w:rPr>
        <w:t xml:space="preserve">Swagger chạy tại </w:t>
      </w:r>
      <w:hyperlink r:id="rId48" w:history="1">
        <w:r w:rsidRPr="007E3059">
          <w:rPr>
            <w:rStyle w:val="Hyperlink"/>
            <w:rFonts w:ascii="Times New Roman" w:hAnsi="Times New Roman"/>
            <w:i/>
            <w:iCs/>
          </w:rPr>
          <w:t>http://localhost:3005/api-docs</w:t>
        </w:r>
      </w:hyperlink>
    </w:p>
    <w:p w14:paraId="214C5C26" w14:textId="77777777" w:rsidR="00F73C64" w:rsidRPr="00EA2705" w:rsidRDefault="00F73C64" w:rsidP="00EA2705">
      <w:pPr>
        <w:spacing w:before="120" w:after="120" w:line="360" w:lineRule="auto"/>
        <w:rPr>
          <w:rFonts w:ascii="Times New Roman" w:hAnsi="Times New Roman"/>
          <w:b/>
          <w:bCs/>
        </w:rPr>
      </w:pPr>
      <w:r w:rsidRPr="00EA2705">
        <w:rPr>
          <w:rFonts w:ascii="Times New Roman" w:hAnsi="Times New Roman"/>
          <w:b/>
          <w:bCs/>
        </w:rPr>
        <w:t>Các Port hệ thống sử dụng sau khi đã chạy thành công</w:t>
      </w:r>
    </w:p>
    <w:tbl>
      <w:tblPr>
        <w:tblW w:w="0" w:type="auto"/>
        <w:tblCellMar>
          <w:top w:w="15" w:type="dxa"/>
          <w:left w:w="15" w:type="dxa"/>
          <w:bottom w:w="15" w:type="dxa"/>
          <w:right w:w="15" w:type="dxa"/>
        </w:tblCellMar>
        <w:tblLook w:val="04A0" w:firstRow="1" w:lastRow="0" w:firstColumn="1" w:lastColumn="0" w:noHBand="0" w:noVBand="1"/>
      </w:tblPr>
      <w:tblGrid>
        <w:gridCol w:w="1517"/>
        <w:gridCol w:w="1763"/>
        <w:gridCol w:w="4836"/>
      </w:tblGrid>
      <w:tr w:rsidR="00F73C64" w:rsidRPr="00EA2705" w14:paraId="1A5F4B8A" w14:textId="77777777" w:rsidTr="00795520">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977D4CE" w14:textId="77777777" w:rsidR="00F73C64" w:rsidRPr="00EA2705" w:rsidRDefault="00F73C64" w:rsidP="00EA2705">
            <w:pPr>
              <w:spacing w:before="120" w:after="120" w:line="360" w:lineRule="auto"/>
              <w:rPr>
                <w:rFonts w:ascii="Times New Roman" w:hAnsi="Times New Roman"/>
                <w:b/>
                <w:bCs/>
              </w:rPr>
            </w:pPr>
            <w:r w:rsidRPr="00EA2705">
              <w:rPr>
                <w:rFonts w:ascii="Times New Roman" w:hAnsi="Times New Roman"/>
                <w:b/>
                <w:bCs/>
              </w:rPr>
              <w:t>Container</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52BA2C0" w14:textId="77777777" w:rsidR="00F73C64" w:rsidRPr="00EA2705" w:rsidRDefault="00F73C64" w:rsidP="00EA2705">
            <w:pPr>
              <w:spacing w:before="120" w:after="120" w:line="360" w:lineRule="auto"/>
              <w:rPr>
                <w:rFonts w:ascii="Times New Roman" w:hAnsi="Times New Roman"/>
                <w:b/>
                <w:bCs/>
              </w:rPr>
            </w:pPr>
            <w:r w:rsidRPr="00EA2705">
              <w:rPr>
                <w:rFonts w:ascii="Times New Roman" w:hAnsi="Times New Roman"/>
                <w:b/>
                <w:bCs/>
              </w:rPr>
              <w:t>Port</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60F7745" w14:textId="77777777" w:rsidR="00F73C64" w:rsidRPr="00EA2705" w:rsidRDefault="00F73C64" w:rsidP="00EA2705">
            <w:pPr>
              <w:spacing w:before="120" w:after="120" w:line="360" w:lineRule="auto"/>
              <w:rPr>
                <w:rFonts w:ascii="Times New Roman" w:hAnsi="Times New Roman"/>
                <w:b/>
                <w:bCs/>
              </w:rPr>
            </w:pPr>
            <w:r w:rsidRPr="00EA2705">
              <w:rPr>
                <w:rFonts w:ascii="Times New Roman" w:hAnsi="Times New Roman"/>
                <w:b/>
                <w:bCs/>
              </w:rPr>
              <w:t>Mô tả</w:t>
            </w:r>
          </w:p>
        </w:tc>
      </w:tr>
      <w:tr w:rsidR="00F73C64" w:rsidRPr="00EA2705" w14:paraId="0E3A4FB4" w14:textId="77777777" w:rsidTr="00795520">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4E1ACD2" w14:textId="77777777" w:rsidR="00F73C64" w:rsidRPr="00EA2705" w:rsidRDefault="00F73C64" w:rsidP="00EA2705">
            <w:pPr>
              <w:spacing w:before="120" w:after="120" w:line="360" w:lineRule="auto"/>
              <w:rPr>
                <w:rFonts w:ascii="Times New Roman" w:hAnsi="Times New Roman"/>
              </w:rPr>
            </w:pPr>
            <w:r w:rsidRPr="00EA2705">
              <w:rPr>
                <w:rFonts w:ascii="Times New Roman" w:hAnsi="Times New Roman"/>
              </w:rPr>
              <w:t>mongo</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0AFDD43" w14:textId="77777777" w:rsidR="00F73C64" w:rsidRPr="00EA2705" w:rsidRDefault="00F73C64" w:rsidP="00EA2705">
            <w:pPr>
              <w:spacing w:before="120" w:after="120" w:line="360" w:lineRule="auto"/>
              <w:rPr>
                <w:rFonts w:ascii="Times New Roman" w:hAnsi="Times New Roman"/>
              </w:rPr>
            </w:pPr>
            <w:r w:rsidRPr="00EA2705">
              <w:rPr>
                <w:rFonts w:ascii="Times New Roman" w:hAnsi="Times New Roman"/>
              </w:rPr>
              <w:t>27017:27017</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5C83F8A" w14:textId="77777777" w:rsidR="00F73C64" w:rsidRPr="00EA2705" w:rsidRDefault="00F73C64" w:rsidP="00EA2705">
            <w:pPr>
              <w:spacing w:before="120" w:after="120" w:line="360" w:lineRule="auto"/>
              <w:rPr>
                <w:rFonts w:ascii="Times New Roman" w:hAnsi="Times New Roman"/>
              </w:rPr>
            </w:pPr>
            <w:r w:rsidRPr="00EA2705">
              <w:rPr>
                <w:rFonts w:ascii="Times New Roman" w:hAnsi="Times New Roman"/>
              </w:rPr>
              <w:t>Server hệ quản trị cơ sở dữ liệu MongoDB</w:t>
            </w:r>
          </w:p>
        </w:tc>
      </w:tr>
      <w:tr w:rsidR="00F73C64" w:rsidRPr="00EA2705" w14:paraId="0600788C" w14:textId="77777777" w:rsidTr="00795520">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E105333" w14:textId="77777777" w:rsidR="00F73C64" w:rsidRPr="00EA2705" w:rsidRDefault="00F73C64" w:rsidP="00EA2705">
            <w:pPr>
              <w:spacing w:before="120" w:after="120" w:line="360" w:lineRule="auto"/>
              <w:rPr>
                <w:rFonts w:ascii="Times New Roman" w:hAnsi="Times New Roman"/>
              </w:rPr>
            </w:pPr>
            <w:r w:rsidRPr="00EA2705">
              <w:rPr>
                <w:rFonts w:ascii="Times New Roman" w:hAnsi="Times New Roman"/>
              </w:rPr>
              <w:t>backend</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354CF2E" w14:textId="77777777" w:rsidR="00F73C64" w:rsidRPr="00EA2705" w:rsidRDefault="00F73C64" w:rsidP="00EA2705">
            <w:pPr>
              <w:spacing w:before="120" w:after="120" w:line="360" w:lineRule="auto"/>
              <w:rPr>
                <w:rFonts w:ascii="Times New Roman" w:hAnsi="Times New Roman"/>
              </w:rPr>
            </w:pPr>
            <w:r w:rsidRPr="00EA2705">
              <w:rPr>
                <w:rFonts w:ascii="Times New Roman" w:hAnsi="Times New Roman"/>
              </w:rPr>
              <w:t>3005:3005</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679CD0BB" w14:textId="77777777" w:rsidR="00F73C64" w:rsidRPr="00EA2705" w:rsidRDefault="00F73C64" w:rsidP="00EA2705">
            <w:pPr>
              <w:spacing w:before="120" w:after="120" w:line="360" w:lineRule="auto"/>
              <w:rPr>
                <w:rFonts w:ascii="Times New Roman" w:hAnsi="Times New Roman"/>
              </w:rPr>
            </w:pPr>
            <w:r w:rsidRPr="00EA2705">
              <w:rPr>
                <w:rFonts w:ascii="Times New Roman" w:hAnsi="Times New Roman"/>
              </w:rPr>
              <w:t>Server API, sử dụng Node.js</w:t>
            </w:r>
          </w:p>
        </w:tc>
      </w:tr>
      <w:tr w:rsidR="00F73C64" w:rsidRPr="00EA2705" w14:paraId="1B6ED5C5" w14:textId="77777777" w:rsidTr="00795520">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B1D3879" w14:textId="77777777" w:rsidR="00F73C64" w:rsidRPr="00EA2705" w:rsidRDefault="00F73C64" w:rsidP="00EA2705">
            <w:pPr>
              <w:spacing w:before="120" w:after="120" w:line="360" w:lineRule="auto"/>
              <w:rPr>
                <w:rFonts w:ascii="Times New Roman" w:hAnsi="Times New Roman"/>
              </w:rPr>
            </w:pPr>
            <w:r w:rsidRPr="00EA2705">
              <w:rPr>
                <w:rFonts w:ascii="Times New Roman" w:hAnsi="Times New Roman"/>
              </w:rPr>
              <w:t>frontend</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B0C5AD8" w14:textId="77777777" w:rsidR="00F73C64" w:rsidRPr="00EA2705" w:rsidRDefault="00F73C64" w:rsidP="00EA2705">
            <w:pPr>
              <w:spacing w:before="120" w:after="120" w:line="360" w:lineRule="auto"/>
              <w:rPr>
                <w:rFonts w:ascii="Times New Roman" w:hAnsi="Times New Roman"/>
              </w:rPr>
            </w:pPr>
            <w:r w:rsidRPr="00EA2705">
              <w:rPr>
                <w:rFonts w:ascii="Times New Roman" w:hAnsi="Times New Roman"/>
              </w:rPr>
              <w:t>3000:3000</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405BE9F" w14:textId="77777777" w:rsidR="00F73C64" w:rsidRPr="00EA2705" w:rsidRDefault="00F73C64" w:rsidP="00EA2705">
            <w:pPr>
              <w:spacing w:before="120" w:after="120" w:line="360" w:lineRule="auto"/>
              <w:rPr>
                <w:rFonts w:ascii="Times New Roman" w:hAnsi="Times New Roman"/>
              </w:rPr>
            </w:pPr>
            <w:r w:rsidRPr="00EA2705">
              <w:rPr>
                <w:rFonts w:ascii="Times New Roman" w:hAnsi="Times New Roman"/>
              </w:rPr>
              <w:t>Giao diện người dùng, sử dụng React</w:t>
            </w:r>
          </w:p>
        </w:tc>
      </w:tr>
    </w:tbl>
    <w:p w14:paraId="0DBD7B62" w14:textId="77777777" w:rsidR="002E1F7E" w:rsidRPr="00EA2705" w:rsidRDefault="002E1F7E" w:rsidP="00EA2705">
      <w:pPr>
        <w:pStyle w:val="binhthuong"/>
        <w:spacing w:before="120" w:after="120"/>
      </w:pPr>
    </w:p>
    <w:p w14:paraId="71428705" w14:textId="77777777" w:rsidR="001008EA" w:rsidRPr="002D0489" w:rsidRDefault="001008EA" w:rsidP="001008EA">
      <w:pPr>
        <w:pStyle w:val="binhthuong"/>
      </w:pPr>
    </w:p>
    <w:p w14:paraId="56744A25" w14:textId="335D6755" w:rsidR="00DE78E2" w:rsidRPr="002D0489" w:rsidRDefault="00DE78E2" w:rsidP="00DE78E2">
      <w:pPr>
        <w:pStyle w:val="binhthuong"/>
      </w:pPr>
    </w:p>
    <w:sectPr w:rsidR="00DE78E2" w:rsidRPr="002D0489" w:rsidSect="002749E1">
      <w:headerReference w:type="default" r:id="rId49"/>
      <w:footerReference w:type="default" r:id="rId50"/>
      <w:pgSz w:w="11907" w:h="16840" w:code="9"/>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8B076C" w14:textId="77777777" w:rsidR="00E940A5" w:rsidRDefault="00E940A5">
      <w:r>
        <w:separator/>
      </w:r>
    </w:p>
  </w:endnote>
  <w:endnote w:type="continuationSeparator" w:id="0">
    <w:p w14:paraId="4AFA2F68" w14:textId="77777777" w:rsidR="00E940A5" w:rsidRDefault="00E9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Calibri"/>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CF22D" w14:textId="47F403D6" w:rsidR="00A0079C" w:rsidRPr="00275AC9" w:rsidRDefault="00A0079C" w:rsidP="00D4437A">
    <w:pPr>
      <w:pStyle w:val="Footer"/>
      <w:pBdr>
        <w:top w:val="thickThinSmallGap" w:sz="24" w:space="1" w:color="auto"/>
      </w:pBdr>
      <w:tabs>
        <w:tab w:val="left" w:pos="142"/>
      </w:tabs>
      <w:rPr>
        <w:rFonts w:ascii="Times New Roman" w:hAnsi="Times New Roman"/>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804CB" w14:textId="6A48F335" w:rsidR="002749E1" w:rsidRPr="00636315" w:rsidRDefault="00636315" w:rsidP="00D259BF">
    <w:pPr>
      <w:pStyle w:val="Footer"/>
      <w:pBdr>
        <w:top w:val="thickThinSmallGap" w:sz="24" w:space="0" w:color="auto"/>
      </w:pBdr>
      <w:tabs>
        <w:tab w:val="left" w:pos="142"/>
      </w:tabs>
      <w:rPr>
        <w:rFonts w:ascii="Times New Roman" w:hAnsi="Times New Roman"/>
        <w:i/>
      </w:rPr>
    </w:pPr>
    <w:r w:rsidRPr="00636315">
      <w:rPr>
        <w:rFonts w:ascii="Times New Roman" w:hAnsi="Times New Roman"/>
        <w:i/>
        <w:noProof/>
      </w:rPr>
      <mc:AlternateContent>
        <mc:Choice Requires="wps">
          <w:drawing>
            <wp:anchor distT="45720" distB="45720" distL="114300" distR="114300" simplePos="0" relativeHeight="251659264" behindDoc="0" locked="0" layoutInCell="1" allowOverlap="1" wp14:anchorId="0834F81B" wp14:editId="6D2CE2F7">
              <wp:simplePos x="0" y="0"/>
              <wp:positionH relativeFrom="column">
                <wp:posOffset>5900882</wp:posOffset>
              </wp:positionH>
              <wp:positionV relativeFrom="paragraph">
                <wp:posOffset>-18877</wp:posOffset>
              </wp:positionV>
              <wp:extent cx="367030" cy="1404620"/>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030" cy="1404620"/>
                      </a:xfrm>
                      <a:prstGeom prst="rect">
                        <a:avLst/>
                      </a:prstGeom>
                      <a:noFill/>
                      <a:ln w="9525">
                        <a:noFill/>
                        <a:miter lim="800000"/>
                        <a:headEnd/>
                        <a:tailEnd/>
                      </a:ln>
                    </wps:spPr>
                    <wps:txbx>
                      <w:txbxContent>
                        <w:p w14:paraId="10B2A226" w14:textId="684D820A" w:rsidR="00636315" w:rsidRPr="00194186" w:rsidRDefault="00636315">
                          <w:pPr>
                            <w:rPr>
                              <w:rFonts w:ascii="Times New Roman" w:hAnsi="Times New Roman"/>
                            </w:rPr>
                          </w:pPr>
                          <w:r w:rsidRPr="00194186">
                            <w:rPr>
                              <w:rFonts w:ascii="Times New Roman" w:hAnsi="Times New Roman"/>
                            </w:rPr>
                            <w:fldChar w:fldCharType="begin"/>
                          </w:r>
                          <w:r w:rsidRPr="00194186">
                            <w:rPr>
                              <w:rFonts w:ascii="Times New Roman" w:hAnsi="Times New Roman"/>
                            </w:rPr>
                            <w:instrText xml:space="preserve"> PAGE   \* MERGEFORMAT </w:instrText>
                          </w:r>
                          <w:r w:rsidRPr="00194186">
                            <w:rPr>
                              <w:rFonts w:ascii="Times New Roman" w:hAnsi="Times New Roman"/>
                            </w:rPr>
                            <w:fldChar w:fldCharType="separate"/>
                          </w:r>
                          <w:r w:rsidR="007C3C59">
                            <w:rPr>
                              <w:rFonts w:ascii="Times New Roman" w:hAnsi="Times New Roman"/>
                              <w:noProof/>
                            </w:rPr>
                            <w:t>35</w:t>
                          </w:r>
                          <w:r w:rsidRPr="00194186">
                            <w:rPr>
                              <w:rFonts w:ascii="Times New Roman" w:hAnsi="Times New Roman"/>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34F81B" id="_x0000_t202" coordsize="21600,21600" o:spt="202" path="m,l,21600r21600,l21600,xe">
              <v:stroke joinstyle="miter"/>
              <v:path gradientshapeok="t" o:connecttype="rect"/>
            </v:shapetype>
            <v:shape id="Text Box 2" o:spid="_x0000_s1027" type="#_x0000_t202" style="position:absolute;margin-left:464.65pt;margin-top:-1.5pt;width:28.9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" filled="f" stroked="f">
              <v:textbox style="mso-fit-shape-to-text:t">
                <w:txbxContent>
                  <w:p w14:paraId="10B2A226" w14:textId="684D820A" w:rsidR="00636315" w:rsidRPr="00194186" w:rsidRDefault="00636315">
                    <w:pPr>
                      <w:rPr>
                        <w:rFonts w:ascii="Times New Roman" w:hAnsi="Times New Roman"/>
                      </w:rPr>
                    </w:pPr>
                    <w:r w:rsidRPr="00194186">
                      <w:rPr>
                        <w:rFonts w:ascii="Times New Roman" w:hAnsi="Times New Roman"/>
                      </w:rPr>
                      <w:fldChar w:fldCharType="begin"/>
                    </w:r>
                    <w:r w:rsidRPr="00194186">
                      <w:rPr>
                        <w:rFonts w:ascii="Times New Roman" w:hAnsi="Times New Roman"/>
                      </w:rPr>
                      <w:instrText xml:space="preserve"> PAGE   \* MERGEFORMAT </w:instrText>
                    </w:r>
                    <w:r w:rsidRPr="00194186">
                      <w:rPr>
                        <w:rFonts w:ascii="Times New Roman" w:hAnsi="Times New Roman"/>
                      </w:rPr>
                      <w:fldChar w:fldCharType="separate"/>
                    </w:r>
                    <w:r w:rsidR="007C3C59">
                      <w:rPr>
                        <w:rFonts w:ascii="Times New Roman" w:hAnsi="Times New Roman"/>
                        <w:noProof/>
                      </w:rPr>
                      <w:t>35</w:t>
                    </w:r>
                    <w:r w:rsidRPr="00194186">
                      <w:rPr>
                        <w:rFonts w:ascii="Times New Roman" w:hAnsi="Times New Roman"/>
                      </w:rPr>
                      <w:fldChar w:fldCharType="end"/>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65AE62" w14:textId="77777777" w:rsidR="00E940A5" w:rsidRDefault="00E940A5">
      <w:r>
        <w:separator/>
      </w:r>
    </w:p>
  </w:footnote>
  <w:footnote w:type="continuationSeparator" w:id="0">
    <w:p w14:paraId="2198110C" w14:textId="77777777" w:rsidR="00E940A5" w:rsidRDefault="00E940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25465" w14:textId="77777777" w:rsidR="0053625C" w:rsidRPr="00D4437A" w:rsidRDefault="0053625C" w:rsidP="00DD570E">
    <w:pPr>
      <w:pStyle w:val="Head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F96B8" w14:textId="315AB249" w:rsidR="00DD570E" w:rsidRPr="00D4437A" w:rsidRDefault="008362EC" w:rsidP="00D4437A">
    <w:pPr>
      <w:pStyle w:val="Header"/>
      <w:pBdr>
        <w:bottom w:val="thinThickSmallGap" w:sz="24" w:space="1" w:color="auto"/>
      </w:pBdr>
      <w:rPr>
        <w:rFonts w:ascii="Times New Roman" w:hAnsi="Times New Roman"/>
      </w:rPr>
    </w:pPr>
    <w:r>
      <w:rPr>
        <w:rFonts w:ascii="Times New Roman" w:hAnsi="Times New Roman"/>
      </w:rPr>
      <w:t>Xây dựng ứng dụng web đăng ký học ngoại ngữ</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10A654" w14:textId="45F54900" w:rsidR="009035C4" w:rsidRPr="00636315" w:rsidRDefault="00A06A3D" w:rsidP="00D4437A">
    <w:pPr>
      <w:pStyle w:val="Header"/>
      <w:pBdr>
        <w:bottom w:val="thinThickSmallGap" w:sz="24" w:space="1" w:color="auto"/>
      </w:pBdr>
      <w:rPr>
        <w:rFonts w:ascii="Times New Roman" w:hAnsi="Times New Roman"/>
      </w:rPr>
    </w:pPr>
    <w:r>
      <w:rPr>
        <w:rFonts w:ascii="Times New Roman" w:hAnsi="Times New Roman"/>
      </w:rPr>
      <w:t xml:space="preserve">Xây dựng ứng dụng </w:t>
    </w:r>
    <w:r w:rsidR="004B2EC2">
      <w:rPr>
        <w:rFonts w:ascii="Times New Roman" w:hAnsi="Times New Roman"/>
      </w:rPr>
      <w:t>web đăng ký học ngoại ngữ</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32A5A"/>
    <w:multiLevelType w:val="multilevel"/>
    <w:tmpl w:val="FE7C64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013796"/>
    <w:multiLevelType w:val="hybridMultilevel"/>
    <w:tmpl w:val="6A8E472A"/>
    <w:lvl w:ilvl="0" w:tplc="AA60C26E">
      <w:start w:val="1"/>
      <w:numFmt w:val="decimal"/>
      <w:pStyle w:val="Style12332"/>
      <w:lvlText w:val="3.%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065488"/>
    <w:multiLevelType w:val="hybridMultilevel"/>
    <w:tmpl w:val="5CBCFFB8"/>
    <w:lvl w:ilvl="0" w:tplc="DFD22360">
      <w:start w:val="1"/>
      <w:numFmt w:val="decimal"/>
      <w:pStyle w:val="chuong5"/>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E0C34"/>
    <w:multiLevelType w:val="hybridMultilevel"/>
    <w:tmpl w:val="BD2CD414"/>
    <w:lvl w:ilvl="0" w:tplc="0ABE8E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0161C"/>
    <w:multiLevelType w:val="hybridMultilevel"/>
    <w:tmpl w:val="C13EDD98"/>
    <w:lvl w:ilvl="0" w:tplc="0ABE8E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86AC6"/>
    <w:multiLevelType w:val="hybridMultilevel"/>
    <w:tmpl w:val="0A3C2594"/>
    <w:lvl w:ilvl="0" w:tplc="0ABE8E7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0EB025F5"/>
    <w:multiLevelType w:val="multilevel"/>
    <w:tmpl w:val="DA3E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7236B3"/>
    <w:multiLevelType w:val="hybridMultilevel"/>
    <w:tmpl w:val="751EA5A6"/>
    <w:lvl w:ilvl="0" w:tplc="941A3598">
      <w:start w:val="1"/>
      <w:numFmt w:val="decimal"/>
      <w:pStyle w:val="chuong44"/>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96544B"/>
    <w:multiLevelType w:val="hybridMultilevel"/>
    <w:tmpl w:val="4D6A4E84"/>
    <w:lvl w:ilvl="0" w:tplc="8FCC0260">
      <w:start w:val="1"/>
      <w:numFmt w:val="decimal"/>
      <w:pStyle w:val="chng22"/>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894EA3"/>
    <w:multiLevelType w:val="multilevel"/>
    <w:tmpl w:val="09E2A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9B35E2"/>
    <w:multiLevelType w:val="hybridMultilevel"/>
    <w:tmpl w:val="A15E176A"/>
    <w:lvl w:ilvl="0" w:tplc="DFEE3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2A2575"/>
    <w:multiLevelType w:val="hybridMultilevel"/>
    <w:tmpl w:val="4EFEE2AA"/>
    <w:lvl w:ilvl="0" w:tplc="4D6A716A">
      <w:start w:val="1"/>
      <w:numFmt w:val="decimal"/>
      <w:pStyle w:val="chuong6"/>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5114FC"/>
    <w:multiLevelType w:val="hybridMultilevel"/>
    <w:tmpl w:val="6204D232"/>
    <w:lvl w:ilvl="0" w:tplc="E0CCAE12">
      <w:start w:val="1"/>
      <w:numFmt w:val="decimal"/>
      <w:pStyle w:val="Style311"/>
      <w:lvlText w:val="3.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02D799E"/>
    <w:multiLevelType w:val="multilevel"/>
    <w:tmpl w:val="FC7CD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5E7213"/>
    <w:multiLevelType w:val="multilevel"/>
    <w:tmpl w:val="2D32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AB5D97"/>
    <w:multiLevelType w:val="hybridMultilevel"/>
    <w:tmpl w:val="8A64946E"/>
    <w:lvl w:ilvl="0" w:tplc="0ABE8E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3D038F"/>
    <w:multiLevelType w:val="hybridMultilevel"/>
    <w:tmpl w:val="557CFB6C"/>
    <w:lvl w:ilvl="0" w:tplc="0ABE8E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414A82"/>
    <w:multiLevelType w:val="multilevel"/>
    <w:tmpl w:val="5A561BC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9776CB"/>
    <w:multiLevelType w:val="hybridMultilevel"/>
    <w:tmpl w:val="DDBE73C2"/>
    <w:lvl w:ilvl="0" w:tplc="A9CEBF5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36006F"/>
    <w:multiLevelType w:val="hybridMultilevel"/>
    <w:tmpl w:val="A50EB018"/>
    <w:lvl w:ilvl="0" w:tplc="0EDA26E0">
      <w:start w:val="1"/>
      <w:numFmt w:val="decimal"/>
      <w:pStyle w:val="21"/>
      <w:lvlText w:val="2.3.%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0" w15:restartNumberingAfterBreak="0">
    <w:nsid w:val="438A416F"/>
    <w:multiLevelType w:val="hybridMultilevel"/>
    <w:tmpl w:val="06BA5E42"/>
    <w:lvl w:ilvl="0" w:tplc="DFEE3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54499"/>
    <w:multiLevelType w:val="multilevel"/>
    <w:tmpl w:val="A7A0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D23A04"/>
    <w:multiLevelType w:val="hybridMultilevel"/>
    <w:tmpl w:val="B036A85E"/>
    <w:lvl w:ilvl="0" w:tplc="0ABE8E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99648F"/>
    <w:multiLevelType w:val="hybridMultilevel"/>
    <w:tmpl w:val="FD7ABBC6"/>
    <w:lvl w:ilvl="0" w:tplc="C6566DEE">
      <w:start w:val="1"/>
      <w:numFmt w:val="decimal"/>
      <w:pStyle w:val="chng24"/>
      <w:lvlText w:val="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884E00"/>
    <w:multiLevelType w:val="hybridMultilevel"/>
    <w:tmpl w:val="957C47A6"/>
    <w:lvl w:ilvl="0" w:tplc="0ABE8E7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C9947B3"/>
    <w:multiLevelType w:val="hybridMultilevel"/>
    <w:tmpl w:val="B792E206"/>
    <w:lvl w:ilvl="0" w:tplc="0ABE8E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AB5084"/>
    <w:multiLevelType w:val="hybridMultilevel"/>
    <w:tmpl w:val="326A6E7E"/>
    <w:lvl w:ilvl="0" w:tplc="B478CCD6">
      <w:start w:val="1"/>
      <w:numFmt w:val="decimal"/>
      <w:pStyle w:val="Style321"/>
      <w:lvlText w:val="3.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A5C55D1"/>
    <w:multiLevelType w:val="hybridMultilevel"/>
    <w:tmpl w:val="F5BCD4C8"/>
    <w:lvl w:ilvl="0" w:tplc="DFEE3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AD113E"/>
    <w:multiLevelType w:val="hybridMultilevel"/>
    <w:tmpl w:val="783653DE"/>
    <w:lvl w:ilvl="0" w:tplc="7910F30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FA717C"/>
    <w:multiLevelType w:val="multilevel"/>
    <w:tmpl w:val="F9189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167EC9"/>
    <w:multiLevelType w:val="hybridMultilevel"/>
    <w:tmpl w:val="6E567C84"/>
    <w:lvl w:ilvl="0" w:tplc="0ABE8E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B57103"/>
    <w:multiLevelType w:val="hybridMultilevel"/>
    <w:tmpl w:val="1E88AFD0"/>
    <w:lvl w:ilvl="0" w:tplc="DFEE3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4D15C1"/>
    <w:multiLevelType w:val="hybridMultilevel"/>
    <w:tmpl w:val="776AA2A6"/>
    <w:lvl w:ilvl="0" w:tplc="0ABE8E7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69DE447A"/>
    <w:multiLevelType w:val="hybridMultilevel"/>
    <w:tmpl w:val="91781D28"/>
    <w:lvl w:ilvl="0" w:tplc="07E05592">
      <w:start w:val="1"/>
      <w:numFmt w:val="decimal"/>
      <w:pStyle w:val="1cham1cham"/>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473CC9"/>
    <w:multiLevelType w:val="hybridMultilevel"/>
    <w:tmpl w:val="45A680F2"/>
    <w:lvl w:ilvl="0" w:tplc="228467C4">
      <w:start w:val="1"/>
      <w:numFmt w:val="decimal"/>
      <w:pStyle w:val="chuong77"/>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EFE5D40"/>
    <w:multiLevelType w:val="hybridMultilevel"/>
    <w:tmpl w:val="4C60737A"/>
    <w:lvl w:ilvl="0" w:tplc="0ABE8E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B2012E"/>
    <w:multiLevelType w:val="hybridMultilevel"/>
    <w:tmpl w:val="0DB05594"/>
    <w:lvl w:ilvl="0" w:tplc="0ABE8E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B75ED0"/>
    <w:multiLevelType w:val="multilevel"/>
    <w:tmpl w:val="2D707B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546920"/>
    <w:multiLevelType w:val="hybridMultilevel"/>
    <w:tmpl w:val="74242BE0"/>
    <w:lvl w:ilvl="0" w:tplc="0ABE8E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3A28E7"/>
    <w:multiLevelType w:val="hybridMultilevel"/>
    <w:tmpl w:val="E356FA60"/>
    <w:lvl w:ilvl="0" w:tplc="2ADC844E">
      <w:start w:val="1"/>
      <w:numFmt w:val="decimal"/>
      <w:pStyle w:val="Style331"/>
      <w:lvlText w:val="3.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BD27358"/>
    <w:multiLevelType w:val="hybridMultilevel"/>
    <w:tmpl w:val="8EB06D74"/>
    <w:lvl w:ilvl="0" w:tplc="DFEE39A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E37521"/>
    <w:multiLevelType w:val="multilevel"/>
    <w:tmpl w:val="8452C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C214818"/>
    <w:multiLevelType w:val="hybridMultilevel"/>
    <w:tmpl w:val="14986BE4"/>
    <w:lvl w:ilvl="0" w:tplc="0ABE8E7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3" w15:restartNumberingAfterBreak="0">
    <w:nsid w:val="7D336FD1"/>
    <w:multiLevelType w:val="hybridMultilevel"/>
    <w:tmpl w:val="CAC6A058"/>
    <w:lvl w:ilvl="0" w:tplc="0ABE8E7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4" w15:restartNumberingAfterBreak="0">
    <w:nsid w:val="7D981266"/>
    <w:multiLevelType w:val="hybridMultilevel"/>
    <w:tmpl w:val="D69233F8"/>
    <w:lvl w:ilvl="0" w:tplc="7C7AC49C">
      <w:start w:val="1"/>
      <w:numFmt w:val="decimal"/>
      <w:pStyle w:val="2"/>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CD2301"/>
    <w:multiLevelType w:val="hybridMultilevel"/>
    <w:tmpl w:val="13425208"/>
    <w:lvl w:ilvl="0" w:tplc="0ABE8E70">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16cid:durableId="1846169541">
    <w:abstractNumId w:val="18"/>
  </w:num>
  <w:num w:numId="2" w16cid:durableId="2049328530">
    <w:abstractNumId w:val="8"/>
  </w:num>
  <w:num w:numId="3" w16cid:durableId="2079785491">
    <w:abstractNumId w:val="44"/>
  </w:num>
  <w:num w:numId="4" w16cid:durableId="1411731987">
    <w:abstractNumId w:val="1"/>
  </w:num>
  <w:num w:numId="5" w16cid:durableId="716245264">
    <w:abstractNumId w:val="12"/>
  </w:num>
  <w:num w:numId="6" w16cid:durableId="1021082466">
    <w:abstractNumId w:val="26"/>
  </w:num>
  <w:num w:numId="7" w16cid:durableId="1082487730">
    <w:abstractNumId w:val="39"/>
  </w:num>
  <w:num w:numId="8" w16cid:durableId="31003603">
    <w:abstractNumId w:val="28"/>
  </w:num>
  <w:num w:numId="9" w16cid:durableId="1396204135">
    <w:abstractNumId w:val="19"/>
  </w:num>
  <w:num w:numId="10" w16cid:durableId="1520771973">
    <w:abstractNumId w:val="23"/>
  </w:num>
  <w:num w:numId="11" w16cid:durableId="593826979">
    <w:abstractNumId w:val="4"/>
  </w:num>
  <w:num w:numId="12" w16cid:durableId="746992">
    <w:abstractNumId w:val="35"/>
  </w:num>
  <w:num w:numId="13" w16cid:durableId="268661550">
    <w:abstractNumId w:val="36"/>
  </w:num>
  <w:num w:numId="14" w16cid:durableId="1477334613">
    <w:abstractNumId w:val="7"/>
  </w:num>
  <w:num w:numId="15" w16cid:durableId="2074618642">
    <w:abstractNumId w:val="38"/>
  </w:num>
  <w:num w:numId="16" w16cid:durableId="1604798810">
    <w:abstractNumId w:val="24"/>
  </w:num>
  <w:num w:numId="17" w16cid:durableId="971180090">
    <w:abstractNumId w:val="3"/>
  </w:num>
  <w:num w:numId="18" w16cid:durableId="911891588">
    <w:abstractNumId w:val="30"/>
  </w:num>
  <w:num w:numId="19" w16cid:durableId="2138983035">
    <w:abstractNumId w:val="16"/>
  </w:num>
  <w:num w:numId="20" w16cid:durableId="1925264057">
    <w:abstractNumId w:val="22"/>
  </w:num>
  <w:num w:numId="21" w16cid:durableId="190579641">
    <w:abstractNumId w:val="2"/>
  </w:num>
  <w:num w:numId="22" w16cid:durableId="2062553273">
    <w:abstractNumId w:val="11"/>
  </w:num>
  <w:num w:numId="23" w16cid:durableId="555967307">
    <w:abstractNumId w:val="32"/>
  </w:num>
  <w:num w:numId="24" w16cid:durableId="1030447073">
    <w:abstractNumId w:val="43"/>
  </w:num>
  <w:num w:numId="25" w16cid:durableId="1550997324">
    <w:abstractNumId w:val="15"/>
  </w:num>
  <w:num w:numId="26" w16cid:durableId="1908150833">
    <w:abstractNumId w:val="34"/>
  </w:num>
  <w:num w:numId="27" w16cid:durableId="795563607">
    <w:abstractNumId w:val="33"/>
  </w:num>
  <w:num w:numId="28" w16cid:durableId="810443222">
    <w:abstractNumId w:val="5"/>
  </w:num>
  <w:num w:numId="29" w16cid:durableId="1526942896">
    <w:abstractNumId w:val="25"/>
  </w:num>
  <w:num w:numId="30" w16cid:durableId="788813747">
    <w:abstractNumId w:val="42"/>
  </w:num>
  <w:num w:numId="31" w16cid:durableId="1159614259">
    <w:abstractNumId w:val="45"/>
  </w:num>
  <w:num w:numId="32" w16cid:durableId="394397646">
    <w:abstractNumId w:val="10"/>
  </w:num>
  <w:num w:numId="33" w16cid:durableId="602615965">
    <w:abstractNumId w:val="40"/>
  </w:num>
  <w:num w:numId="34" w16cid:durableId="140275777">
    <w:abstractNumId w:val="20"/>
  </w:num>
  <w:num w:numId="35" w16cid:durableId="1404793925">
    <w:abstractNumId w:val="14"/>
  </w:num>
  <w:num w:numId="36" w16cid:durableId="143661998">
    <w:abstractNumId w:val="29"/>
  </w:num>
  <w:num w:numId="37" w16cid:durableId="1042942232">
    <w:abstractNumId w:val="13"/>
  </w:num>
  <w:num w:numId="38" w16cid:durableId="299383582">
    <w:abstractNumId w:val="6"/>
  </w:num>
  <w:num w:numId="39" w16cid:durableId="796947523">
    <w:abstractNumId w:val="31"/>
  </w:num>
  <w:num w:numId="40" w16cid:durableId="834028722">
    <w:abstractNumId w:val="27"/>
  </w:num>
  <w:num w:numId="41" w16cid:durableId="189756915">
    <w:abstractNumId w:val="21"/>
  </w:num>
  <w:num w:numId="42" w16cid:durableId="1169563123">
    <w:abstractNumId w:val="37"/>
  </w:num>
  <w:num w:numId="43" w16cid:durableId="238902215">
    <w:abstractNumId w:val="0"/>
  </w:num>
  <w:num w:numId="44" w16cid:durableId="540870593">
    <w:abstractNumId w:val="9"/>
  </w:num>
  <w:num w:numId="45" w16cid:durableId="405692097">
    <w:abstractNumId w:val="17"/>
  </w:num>
  <w:num w:numId="46" w16cid:durableId="42288864">
    <w:abstractNumId w:val="4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379E"/>
    <w:rsid w:val="00000788"/>
    <w:rsid w:val="0000103C"/>
    <w:rsid w:val="00005E74"/>
    <w:rsid w:val="000132DD"/>
    <w:rsid w:val="00013C8E"/>
    <w:rsid w:val="00013D80"/>
    <w:rsid w:val="0002142B"/>
    <w:rsid w:val="00021B93"/>
    <w:rsid w:val="00023725"/>
    <w:rsid w:val="000245DF"/>
    <w:rsid w:val="0003104B"/>
    <w:rsid w:val="00034C17"/>
    <w:rsid w:val="00034EE4"/>
    <w:rsid w:val="000371F1"/>
    <w:rsid w:val="00042087"/>
    <w:rsid w:val="0004227F"/>
    <w:rsid w:val="00044DA6"/>
    <w:rsid w:val="00046127"/>
    <w:rsid w:val="0004771C"/>
    <w:rsid w:val="00050904"/>
    <w:rsid w:val="00051217"/>
    <w:rsid w:val="00053065"/>
    <w:rsid w:val="000545B0"/>
    <w:rsid w:val="0005682D"/>
    <w:rsid w:val="000578A9"/>
    <w:rsid w:val="000613FB"/>
    <w:rsid w:val="00061C44"/>
    <w:rsid w:val="00062CFB"/>
    <w:rsid w:val="00063670"/>
    <w:rsid w:val="00063AD7"/>
    <w:rsid w:val="000651FF"/>
    <w:rsid w:val="000668CF"/>
    <w:rsid w:val="000675AA"/>
    <w:rsid w:val="00067C77"/>
    <w:rsid w:val="00071666"/>
    <w:rsid w:val="00074C39"/>
    <w:rsid w:val="00077195"/>
    <w:rsid w:val="000779D4"/>
    <w:rsid w:val="00077A3E"/>
    <w:rsid w:val="0008045F"/>
    <w:rsid w:val="0008107D"/>
    <w:rsid w:val="00084408"/>
    <w:rsid w:val="000853FC"/>
    <w:rsid w:val="0008593E"/>
    <w:rsid w:val="000864C1"/>
    <w:rsid w:val="00090784"/>
    <w:rsid w:val="00092E4F"/>
    <w:rsid w:val="00092F7A"/>
    <w:rsid w:val="00095434"/>
    <w:rsid w:val="00097029"/>
    <w:rsid w:val="000A016C"/>
    <w:rsid w:val="000A317C"/>
    <w:rsid w:val="000A78A2"/>
    <w:rsid w:val="000B115A"/>
    <w:rsid w:val="000B2807"/>
    <w:rsid w:val="000B3E08"/>
    <w:rsid w:val="000B3EDE"/>
    <w:rsid w:val="000B784C"/>
    <w:rsid w:val="000B7944"/>
    <w:rsid w:val="000C1878"/>
    <w:rsid w:val="000C2E8F"/>
    <w:rsid w:val="000C41D1"/>
    <w:rsid w:val="000C615F"/>
    <w:rsid w:val="000C6F6A"/>
    <w:rsid w:val="000C70C2"/>
    <w:rsid w:val="000D1696"/>
    <w:rsid w:val="000D1B56"/>
    <w:rsid w:val="000D1CEE"/>
    <w:rsid w:val="000D75D1"/>
    <w:rsid w:val="000E0A7C"/>
    <w:rsid w:val="000E1783"/>
    <w:rsid w:val="000E2395"/>
    <w:rsid w:val="000E2EC0"/>
    <w:rsid w:val="000E42C0"/>
    <w:rsid w:val="000E5563"/>
    <w:rsid w:val="000E6BF3"/>
    <w:rsid w:val="000E7015"/>
    <w:rsid w:val="000E7322"/>
    <w:rsid w:val="000F0661"/>
    <w:rsid w:val="000F4A36"/>
    <w:rsid w:val="000F56ED"/>
    <w:rsid w:val="00100577"/>
    <w:rsid w:val="001008EA"/>
    <w:rsid w:val="00101446"/>
    <w:rsid w:val="00101BFD"/>
    <w:rsid w:val="00102655"/>
    <w:rsid w:val="001034BF"/>
    <w:rsid w:val="00104011"/>
    <w:rsid w:val="001045A1"/>
    <w:rsid w:val="00105F85"/>
    <w:rsid w:val="00107A29"/>
    <w:rsid w:val="00107E7A"/>
    <w:rsid w:val="001103A1"/>
    <w:rsid w:val="00110F4C"/>
    <w:rsid w:val="0011347E"/>
    <w:rsid w:val="00116247"/>
    <w:rsid w:val="0012094F"/>
    <w:rsid w:val="00123A60"/>
    <w:rsid w:val="00124E14"/>
    <w:rsid w:val="00125FE7"/>
    <w:rsid w:val="00126B97"/>
    <w:rsid w:val="00127037"/>
    <w:rsid w:val="00133623"/>
    <w:rsid w:val="00133627"/>
    <w:rsid w:val="00135622"/>
    <w:rsid w:val="0013567E"/>
    <w:rsid w:val="00136E71"/>
    <w:rsid w:val="0013745E"/>
    <w:rsid w:val="00137C01"/>
    <w:rsid w:val="00141EBA"/>
    <w:rsid w:val="00142021"/>
    <w:rsid w:val="00146716"/>
    <w:rsid w:val="00152A25"/>
    <w:rsid w:val="001540E8"/>
    <w:rsid w:val="001549E2"/>
    <w:rsid w:val="00154FF0"/>
    <w:rsid w:val="00155CD0"/>
    <w:rsid w:val="00156C3C"/>
    <w:rsid w:val="001609CE"/>
    <w:rsid w:val="001629A3"/>
    <w:rsid w:val="001645B0"/>
    <w:rsid w:val="00165E1F"/>
    <w:rsid w:val="00167E05"/>
    <w:rsid w:val="00171D15"/>
    <w:rsid w:val="00173A7E"/>
    <w:rsid w:val="001759B3"/>
    <w:rsid w:val="00176B62"/>
    <w:rsid w:val="00180D7A"/>
    <w:rsid w:val="00181F95"/>
    <w:rsid w:val="00184BF4"/>
    <w:rsid w:val="00185B33"/>
    <w:rsid w:val="00192AD3"/>
    <w:rsid w:val="00192CC9"/>
    <w:rsid w:val="00194186"/>
    <w:rsid w:val="00194D09"/>
    <w:rsid w:val="001969B0"/>
    <w:rsid w:val="00196BED"/>
    <w:rsid w:val="001A0646"/>
    <w:rsid w:val="001A0C3A"/>
    <w:rsid w:val="001A0FE9"/>
    <w:rsid w:val="001A3917"/>
    <w:rsid w:val="001A4ADB"/>
    <w:rsid w:val="001A7B91"/>
    <w:rsid w:val="001B3914"/>
    <w:rsid w:val="001B48A6"/>
    <w:rsid w:val="001B4FBA"/>
    <w:rsid w:val="001B5B0A"/>
    <w:rsid w:val="001B61BB"/>
    <w:rsid w:val="001B6B3D"/>
    <w:rsid w:val="001C081A"/>
    <w:rsid w:val="001C3FF8"/>
    <w:rsid w:val="001C411B"/>
    <w:rsid w:val="001C60F3"/>
    <w:rsid w:val="001C6507"/>
    <w:rsid w:val="001C6F51"/>
    <w:rsid w:val="001C70F8"/>
    <w:rsid w:val="001D4EE5"/>
    <w:rsid w:val="001D6A96"/>
    <w:rsid w:val="001D6F1C"/>
    <w:rsid w:val="001E00BD"/>
    <w:rsid w:val="001E1A63"/>
    <w:rsid w:val="001E2193"/>
    <w:rsid w:val="001E21C9"/>
    <w:rsid w:val="001E2244"/>
    <w:rsid w:val="001E30BE"/>
    <w:rsid w:val="001E3311"/>
    <w:rsid w:val="001E3B2E"/>
    <w:rsid w:val="001E3F59"/>
    <w:rsid w:val="001E534E"/>
    <w:rsid w:val="001E671E"/>
    <w:rsid w:val="001F0801"/>
    <w:rsid w:val="001F115A"/>
    <w:rsid w:val="00200D35"/>
    <w:rsid w:val="0020306B"/>
    <w:rsid w:val="00204D9A"/>
    <w:rsid w:val="00206005"/>
    <w:rsid w:val="00206B94"/>
    <w:rsid w:val="00206C80"/>
    <w:rsid w:val="00217902"/>
    <w:rsid w:val="00224461"/>
    <w:rsid w:val="00225845"/>
    <w:rsid w:val="00227409"/>
    <w:rsid w:val="00230A90"/>
    <w:rsid w:val="00233817"/>
    <w:rsid w:val="002364A8"/>
    <w:rsid w:val="00240A40"/>
    <w:rsid w:val="002423C0"/>
    <w:rsid w:val="002425F3"/>
    <w:rsid w:val="00242FC4"/>
    <w:rsid w:val="002449F1"/>
    <w:rsid w:val="00244BE1"/>
    <w:rsid w:val="002454B1"/>
    <w:rsid w:val="00246151"/>
    <w:rsid w:val="00247DBC"/>
    <w:rsid w:val="002501EA"/>
    <w:rsid w:val="0025068E"/>
    <w:rsid w:val="00257573"/>
    <w:rsid w:val="0026128E"/>
    <w:rsid w:val="0026174D"/>
    <w:rsid w:val="00261EB7"/>
    <w:rsid w:val="00263FA4"/>
    <w:rsid w:val="002667A3"/>
    <w:rsid w:val="00270BC4"/>
    <w:rsid w:val="002749E1"/>
    <w:rsid w:val="00275AC9"/>
    <w:rsid w:val="00276CC3"/>
    <w:rsid w:val="00277221"/>
    <w:rsid w:val="002800D3"/>
    <w:rsid w:val="00281ACB"/>
    <w:rsid w:val="00283751"/>
    <w:rsid w:val="002921E6"/>
    <w:rsid w:val="00292BDA"/>
    <w:rsid w:val="002948B3"/>
    <w:rsid w:val="00295D53"/>
    <w:rsid w:val="00296E56"/>
    <w:rsid w:val="0029788F"/>
    <w:rsid w:val="002A2754"/>
    <w:rsid w:val="002B2D54"/>
    <w:rsid w:val="002B36D6"/>
    <w:rsid w:val="002B6561"/>
    <w:rsid w:val="002C0C29"/>
    <w:rsid w:val="002C2568"/>
    <w:rsid w:val="002C2887"/>
    <w:rsid w:val="002C6918"/>
    <w:rsid w:val="002D0489"/>
    <w:rsid w:val="002D04CC"/>
    <w:rsid w:val="002D1B10"/>
    <w:rsid w:val="002D230D"/>
    <w:rsid w:val="002D3B1F"/>
    <w:rsid w:val="002D4120"/>
    <w:rsid w:val="002D5774"/>
    <w:rsid w:val="002E10FE"/>
    <w:rsid w:val="002E1F7E"/>
    <w:rsid w:val="002E3C80"/>
    <w:rsid w:val="002E46BB"/>
    <w:rsid w:val="002E61B8"/>
    <w:rsid w:val="002F1592"/>
    <w:rsid w:val="002F2E49"/>
    <w:rsid w:val="002F51F1"/>
    <w:rsid w:val="002F529E"/>
    <w:rsid w:val="002F52C7"/>
    <w:rsid w:val="00300E5F"/>
    <w:rsid w:val="00302F8F"/>
    <w:rsid w:val="003103FD"/>
    <w:rsid w:val="00311E9F"/>
    <w:rsid w:val="003131F2"/>
    <w:rsid w:val="00315607"/>
    <w:rsid w:val="00316FC0"/>
    <w:rsid w:val="00317A1B"/>
    <w:rsid w:val="0032283E"/>
    <w:rsid w:val="0032352B"/>
    <w:rsid w:val="00325D92"/>
    <w:rsid w:val="00330BE1"/>
    <w:rsid w:val="00330C3F"/>
    <w:rsid w:val="00334119"/>
    <w:rsid w:val="003349D9"/>
    <w:rsid w:val="00335493"/>
    <w:rsid w:val="00336DF7"/>
    <w:rsid w:val="0033747F"/>
    <w:rsid w:val="00341281"/>
    <w:rsid w:val="0034433B"/>
    <w:rsid w:val="00351D55"/>
    <w:rsid w:val="00351E9A"/>
    <w:rsid w:val="003534DF"/>
    <w:rsid w:val="003537B6"/>
    <w:rsid w:val="00353BA8"/>
    <w:rsid w:val="003556A5"/>
    <w:rsid w:val="003561D8"/>
    <w:rsid w:val="003605A5"/>
    <w:rsid w:val="00363B96"/>
    <w:rsid w:val="00365C6B"/>
    <w:rsid w:val="003667F1"/>
    <w:rsid w:val="0036691F"/>
    <w:rsid w:val="00366EC1"/>
    <w:rsid w:val="00367197"/>
    <w:rsid w:val="00372DBB"/>
    <w:rsid w:val="00376501"/>
    <w:rsid w:val="003768F4"/>
    <w:rsid w:val="00381720"/>
    <w:rsid w:val="00381A7A"/>
    <w:rsid w:val="00382CDB"/>
    <w:rsid w:val="00386B7E"/>
    <w:rsid w:val="00391609"/>
    <w:rsid w:val="003945BB"/>
    <w:rsid w:val="00395F7D"/>
    <w:rsid w:val="003A18A5"/>
    <w:rsid w:val="003A23A7"/>
    <w:rsid w:val="003A2E0E"/>
    <w:rsid w:val="003A4C94"/>
    <w:rsid w:val="003A796F"/>
    <w:rsid w:val="003B13A1"/>
    <w:rsid w:val="003B4774"/>
    <w:rsid w:val="003B676B"/>
    <w:rsid w:val="003C3020"/>
    <w:rsid w:val="003C41B7"/>
    <w:rsid w:val="003C574A"/>
    <w:rsid w:val="003C61A4"/>
    <w:rsid w:val="003C727C"/>
    <w:rsid w:val="003C7C84"/>
    <w:rsid w:val="003D0EB3"/>
    <w:rsid w:val="003D26B7"/>
    <w:rsid w:val="003D37A5"/>
    <w:rsid w:val="003D6132"/>
    <w:rsid w:val="003E0E03"/>
    <w:rsid w:val="003E3979"/>
    <w:rsid w:val="003F0E8F"/>
    <w:rsid w:val="003F349F"/>
    <w:rsid w:val="00401D9F"/>
    <w:rsid w:val="00404051"/>
    <w:rsid w:val="00405804"/>
    <w:rsid w:val="004070FD"/>
    <w:rsid w:val="004078F1"/>
    <w:rsid w:val="00410926"/>
    <w:rsid w:val="004137FB"/>
    <w:rsid w:val="00416534"/>
    <w:rsid w:val="00417753"/>
    <w:rsid w:val="00420C57"/>
    <w:rsid w:val="00422979"/>
    <w:rsid w:val="00425192"/>
    <w:rsid w:val="0042570F"/>
    <w:rsid w:val="0042618E"/>
    <w:rsid w:val="0042624B"/>
    <w:rsid w:val="004320F4"/>
    <w:rsid w:val="004324E1"/>
    <w:rsid w:val="0043254B"/>
    <w:rsid w:val="00432BB6"/>
    <w:rsid w:val="004336BC"/>
    <w:rsid w:val="00434375"/>
    <w:rsid w:val="00434BFD"/>
    <w:rsid w:val="0043503C"/>
    <w:rsid w:val="00437B54"/>
    <w:rsid w:val="00440D6E"/>
    <w:rsid w:val="004470AA"/>
    <w:rsid w:val="004472D2"/>
    <w:rsid w:val="004508DF"/>
    <w:rsid w:val="00451641"/>
    <w:rsid w:val="00457308"/>
    <w:rsid w:val="00457525"/>
    <w:rsid w:val="00460ADE"/>
    <w:rsid w:val="0046612C"/>
    <w:rsid w:val="004663D1"/>
    <w:rsid w:val="00466F39"/>
    <w:rsid w:val="0046785B"/>
    <w:rsid w:val="004738D8"/>
    <w:rsid w:val="004765ED"/>
    <w:rsid w:val="00480F2B"/>
    <w:rsid w:val="00487FA4"/>
    <w:rsid w:val="004902F7"/>
    <w:rsid w:val="004919C4"/>
    <w:rsid w:val="00495CCB"/>
    <w:rsid w:val="00497F7C"/>
    <w:rsid w:val="004A177E"/>
    <w:rsid w:val="004A31A9"/>
    <w:rsid w:val="004A3543"/>
    <w:rsid w:val="004A4399"/>
    <w:rsid w:val="004A4E4A"/>
    <w:rsid w:val="004A6F35"/>
    <w:rsid w:val="004B2086"/>
    <w:rsid w:val="004B2EC2"/>
    <w:rsid w:val="004B3C3F"/>
    <w:rsid w:val="004B3C7E"/>
    <w:rsid w:val="004B4B76"/>
    <w:rsid w:val="004B5CB1"/>
    <w:rsid w:val="004B633A"/>
    <w:rsid w:val="004C27AC"/>
    <w:rsid w:val="004C483A"/>
    <w:rsid w:val="004D12F8"/>
    <w:rsid w:val="004D1358"/>
    <w:rsid w:val="004D2929"/>
    <w:rsid w:val="004D3DC3"/>
    <w:rsid w:val="004D7F1B"/>
    <w:rsid w:val="004E10B1"/>
    <w:rsid w:val="004E1FD5"/>
    <w:rsid w:val="004E639A"/>
    <w:rsid w:val="004E7DA6"/>
    <w:rsid w:val="004F1954"/>
    <w:rsid w:val="004F43B3"/>
    <w:rsid w:val="004F5E1C"/>
    <w:rsid w:val="004F6496"/>
    <w:rsid w:val="00501119"/>
    <w:rsid w:val="00501760"/>
    <w:rsid w:val="00502EF5"/>
    <w:rsid w:val="00504B98"/>
    <w:rsid w:val="005072BA"/>
    <w:rsid w:val="0051366B"/>
    <w:rsid w:val="005137BB"/>
    <w:rsid w:val="00513A1B"/>
    <w:rsid w:val="00514655"/>
    <w:rsid w:val="00516E01"/>
    <w:rsid w:val="005227E8"/>
    <w:rsid w:val="00523B1E"/>
    <w:rsid w:val="00530FED"/>
    <w:rsid w:val="0053241E"/>
    <w:rsid w:val="00535ECC"/>
    <w:rsid w:val="0053605B"/>
    <w:rsid w:val="0053625C"/>
    <w:rsid w:val="005375E7"/>
    <w:rsid w:val="00540BBA"/>
    <w:rsid w:val="005423BA"/>
    <w:rsid w:val="00544557"/>
    <w:rsid w:val="005473CD"/>
    <w:rsid w:val="00551B4A"/>
    <w:rsid w:val="00553DD9"/>
    <w:rsid w:val="005550D0"/>
    <w:rsid w:val="005642D5"/>
    <w:rsid w:val="005646E6"/>
    <w:rsid w:val="005704F8"/>
    <w:rsid w:val="00571838"/>
    <w:rsid w:val="00572D63"/>
    <w:rsid w:val="005737E9"/>
    <w:rsid w:val="005766A6"/>
    <w:rsid w:val="005832C0"/>
    <w:rsid w:val="005859F2"/>
    <w:rsid w:val="0058660E"/>
    <w:rsid w:val="00586B52"/>
    <w:rsid w:val="00586EA5"/>
    <w:rsid w:val="00590943"/>
    <w:rsid w:val="00592090"/>
    <w:rsid w:val="0059516A"/>
    <w:rsid w:val="00595E9F"/>
    <w:rsid w:val="00595FBB"/>
    <w:rsid w:val="005978F2"/>
    <w:rsid w:val="005A0230"/>
    <w:rsid w:val="005A51F3"/>
    <w:rsid w:val="005A54F6"/>
    <w:rsid w:val="005A5CA0"/>
    <w:rsid w:val="005A6A66"/>
    <w:rsid w:val="005A7D22"/>
    <w:rsid w:val="005B3C2A"/>
    <w:rsid w:val="005B3DC2"/>
    <w:rsid w:val="005B4427"/>
    <w:rsid w:val="005B6511"/>
    <w:rsid w:val="005B68ED"/>
    <w:rsid w:val="005C28D2"/>
    <w:rsid w:val="005C439C"/>
    <w:rsid w:val="005C74D4"/>
    <w:rsid w:val="005C7745"/>
    <w:rsid w:val="005D0614"/>
    <w:rsid w:val="005D4A7E"/>
    <w:rsid w:val="005E0949"/>
    <w:rsid w:val="005E3C34"/>
    <w:rsid w:val="005E508E"/>
    <w:rsid w:val="005E6B6A"/>
    <w:rsid w:val="005F090F"/>
    <w:rsid w:val="005F1499"/>
    <w:rsid w:val="005F24DB"/>
    <w:rsid w:val="005F4F3A"/>
    <w:rsid w:val="005F770B"/>
    <w:rsid w:val="00602062"/>
    <w:rsid w:val="006029EE"/>
    <w:rsid w:val="00604A2E"/>
    <w:rsid w:val="006109CD"/>
    <w:rsid w:val="006245BA"/>
    <w:rsid w:val="00624829"/>
    <w:rsid w:val="0063325C"/>
    <w:rsid w:val="00634FC0"/>
    <w:rsid w:val="00636315"/>
    <w:rsid w:val="006367D0"/>
    <w:rsid w:val="0064215A"/>
    <w:rsid w:val="006425B2"/>
    <w:rsid w:val="00642721"/>
    <w:rsid w:val="00643438"/>
    <w:rsid w:val="00643EB7"/>
    <w:rsid w:val="0064552D"/>
    <w:rsid w:val="00646D27"/>
    <w:rsid w:val="00660248"/>
    <w:rsid w:val="006617A3"/>
    <w:rsid w:val="00663594"/>
    <w:rsid w:val="00664E75"/>
    <w:rsid w:val="0067136B"/>
    <w:rsid w:val="00671EE4"/>
    <w:rsid w:val="0067203B"/>
    <w:rsid w:val="00672B5C"/>
    <w:rsid w:val="00674D9C"/>
    <w:rsid w:val="006808FF"/>
    <w:rsid w:val="0068240B"/>
    <w:rsid w:val="006839C8"/>
    <w:rsid w:val="00685359"/>
    <w:rsid w:val="00687276"/>
    <w:rsid w:val="00690CBC"/>
    <w:rsid w:val="006A0139"/>
    <w:rsid w:val="006A0B24"/>
    <w:rsid w:val="006A31AD"/>
    <w:rsid w:val="006A47BC"/>
    <w:rsid w:val="006A71F6"/>
    <w:rsid w:val="006A7398"/>
    <w:rsid w:val="006B3564"/>
    <w:rsid w:val="006B379E"/>
    <w:rsid w:val="006B43B5"/>
    <w:rsid w:val="006B5C39"/>
    <w:rsid w:val="006C05E2"/>
    <w:rsid w:val="006C0D70"/>
    <w:rsid w:val="006C1326"/>
    <w:rsid w:val="006C2738"/>
    <w:rsid w:val="006C517A"/>
    <w:rsid w:val="006C5B8E"/>
    <w:rsid w:val="006C6068"/>
    <w:rsid w:val="006C61F2"/>
    <w:rsid w:val="006D1925"/>
    <w:rsid w:val="006D1DE4"/>
    <w:rsid w:val="006D4643"/>
    <w:rsid w:val="006D635D"/>
    <w:rsid w:val="006D6770"/>
    <w:rsid w:val="006E126D"/>
    <w:rsid w:val="006E1856"/>
    <w:rsid w:val="006E3A3F"/>
    <w:rsid w:val="006E5FDC"/>
    <w:rsid w:val="006F0F4C"/>
    <w:rsid w:val="006F1F9B"/>
    <w:rsid w:val="006F2D23"/>
    <w:rsid w:val="006F2F24"/>
    <w:rsid w:val="006F460C"/>
    <w:rsid w:val="006F51B7"/>
    <w:rsid w:val="0070327E"/>
    <w:rsid w:val="00704A63"/>
    <w:rsid w:val="007115D5"/>
    <w:rsid w:val="007152C2"/>
    <w:rsid w:val="007168D4"/>
    <w:rsid w:val="00720048"/>
    <w:rsid w:val="00720BF1"/>
    <w:rsid w:val="007214B3"/>
    <w:rsid w:val="00722581"/>
    <w:rsid w:val="00724461"/>
    <w:rsid w:val="00724CE8"/>
    <w:rsid w:val="0072521D"/>
    <w:rsid w:val="0072639A"/>
    <w:rsid w:val="0072706A"/>
    <w:rsid w:val="00727D1C"/>
    <w:rsid w:val="0073406B"/>
    <w:rsid w:val="007353D5"/>
    <w:rsid w:val="0073567A"/>
    <w:rsid w:val="007361A3"/>
    <w:rsid w:val="007379E2"/>
    <w:rsid w:val="00737DEB"/>
    <w:rsid w:val="007408CF"/>
    <w:rsid w:val="00741E37"/>
    <w:rsid w:val="007471F2"/>
    <w:rsid w:val="00754FE6"/>
    <w:rsid w:val="0075785A"/>
    <w:rsid w:val="007578D3"/>
    <w:rsid w:val="00757B4E"/>
    <w:rsid w:val="00760A21"/>
    <w:rsid w:val="007613B0"/>
    <w:rsid w:val="0076294C"/>
    <w:rsid w:val="00765586"/>
    <w:rsid w:val="007655D8"/>
    <w:rsid w:val="00770191"/>
    <w:rsid w:val="00780491"/>
    <w:rsid w:val="00781B1C"/>
    <w:rsid w:val="0078206C"/>
    <w:rsid w:val="0078540D"/>
    <w:rsid w:val="007869F4"/>
    <w:rsid w:val="00790D70"/>
    <w:rsid w:val="00793006"/>
    <w:rsid w:val="00796B1C"/>
    <w:rsid w:val="007A1917"/>
    <w:rsid w:val="007A1F68"/>
    <w:rsid w:val="007A4160"/>
    <w:rsid w:val="007A6DF7"/>
    <w:rsid w:val="007B0240"/>
    <w:rsid w:val="007B1FD8"/>
    <w:rsid w:val="007B3217"/>
    <w:rsid w:val="007B4010"/>
    <w:rsid w:val="007B40F8"/>
    <w:rsid w:val="007B4881"/>
    <w:rsid w:val="007C3C59"/>
    <w:rsid w:val="007C40F6"/>
    <w:rsid w:val="007D00A6"/>
    <w:rsid w:val="007D071A"/>
    <w:rsid w:val="007D0E8E"/>
    <w:rsid w:val="007D56CB"/>
    <w:rsid w:val="007E0CDC"/>
    <w:rsid w:val="007E2D84"/>
    <w:rsid w:val="007E2F26"/>
    <w:rsid w:val="007E3059"/>
    <w:rsid w:val="007E4418"/>
    <w:rsid w:val="007E6A63"/>
    <w:rsid w:val="007E7389"/>
    <w:rsid w:val="007F3F9E"/>
    <w:rsid w:val="00800CE1"/>
    <w:rsid w:val="00803A7F"/>
    <w:rsid w:val="00807B35"/>
    <w:rsid w:val="008123AF"/>
    <w:rsid w:val="008125A9"/>
    <w:rsid w:val="00814B48"/>
    <w:rsid w:val="00815691"/>
    <w:rsid w:val="008203DF"/>
    <w:rsid w:val="008223C2"/>
    <w:rsid w:val="00824B93"/>
    <w:rsid w:val="00827368"/>
    <w:rsid w:val="008276EA"/>
    <w:rsid w:val="00831046"/>
    <w:rsid w:val="00831542"/>
    <w:rsid w:val="0083547C"/>
    <w:rsid w:val="008355F1"/>
    <w:rsid w:val="008362EC"/>
    <w:rsid w:val="00845184"/>
    <w:rsid w:val="00845652"/>
    <w:rsid w:val="008467C3"/>
    <w:rsid w:val="00846C5A"/>
    <w:rsid w:val="008478AF"/>
    <w:rsid w:val="00847CD1"/>
    <w:rsid w:val="00851C94"/>
    <w:rsid w:val="008607A3"/>
    <w:rsid w:val="008610F4"/>
    <w:rsid w:val="00861FE7"/>
    <w:rsid w:val="00863721"/>
    <w:rsid w:val="00872EF4"/>
    <w:rsid w:val="00874747"/>
    <w:rsid w:val="0087615D"/>
    <w:rsid w:val="00876475"/>
    <w:rsid w:val="0088319B"/>
    <w:rsid w:val="008833FF"/>
    <w:rsid w:val="00884168"/>
    <w:rsid w:val="00886911"/>
    <w:rsid w:val="0089049E"/>
    <w:rsid w:val="008919EF"/>
    <w:rsid w:val="00891F72"/>
    <w:rsid w:val="00892E15"/>
    <w:rsid w:val="00895105"/>
    <w:rsid w:val="00895717"/>
    <w:rsid w:val="008976E3"/>
    <w:rsid w:val="008A072E"/>
    <w:rsid w:val="008A1C10"/>
    <w:rsid w:val="008B10FE"/>
    <w:rsid w:val="008B34B7"/>
    <w:rsid w:val="008B6728"/>
    <w:rsid w:val="008B672F"/>
    <w:rsid w:val="008B7BDD"/>
    <w:rsid w:val="008C1E95"/>
    <w:rsid w:val="008C2A2B"/>
    <w:rsid w:val="008C4DDB"/>
    <w:rsid w:val="008C59EE"/>
    <w:rsid w:val="008C7EED"/>
    <w:rsid w:val="008D01D1"/>
    <w:rsid w:val="008D04CF"/>
    <w:rsid w:val="008D3290"/>
    <w:rsid w:val="008D49F2"/>
    <w:rsid w:val="008D6D06"/>
    <w:rsid w:val="008D73DA"/>
    <w:rsid w:val="008E345C"/>
    <w:rsid w:val="008E5C08"/>
    <w:rsid w:val="008E629E"/>
    <w:rsid w:val="008F0F29"/>
    <w:rsid w:val="008F55EC"/>
    <w:rsid w:val="008F5664"/>
    <w:rsid w:val="00903046"/>
    <w:rsid w:val="009035C4"/>
    <w:rsid w:val="00903CA9"/>
    <w:rsid w:val="00904E9E"/>
    <w:rsid w:val="009067F7"/>
    <w:rsid w:val="009122F1"/>
    <w:rsid w:val="00914246"/>
    <w:rsid w:val="0091440D"/>
    <w:rsid w:val="009148CB"/>
    <w:rsid w:val="00914BC0"/>
    <w:rsid w:val="0092261F"/>
    <w:rsid w:val="00924E72"/>
    <w:rsid w:val="00927337"/>
    <w:rsid w:val="009302EF"/>
    <w:rsid w:val="00930F8E"/>
    <w:rsid w:val="00933656"/>
    <w:rsid w:val="00933DC5"/>
    <w:rsid w:val="0094001C"/>
    <w:rsid w:val="009434ED"/>
    <w:rsid w:val="009507DC"/>
    <w:rsid w:val="009509A8"/>
    <w:rsid w:val="00951E43"/>
    <w:rsid w:val="009528E8"/>
    <w:rsid w:val="00962883"/>
    <w:rsid w:val="009645F9"/>
    <w:rsid w:val="0096739A"/>
    <w:rsid w:val="00970649"/>
    <w:rsid w:val="0097267D"/>
    <w:rsid w:val="009736AE"/>
    <w:rsid w:val="0097421E"/>
    <w:rsid w:val="00982F8E"/>
    <w:rsid w:val="00983DDC"/>
    <w:rsid w:val="00984669"/>
    <w:rsid w:val="009855D2"/>
    <w:rsid w:val="00992033"/>
    <w:rsid w:val="00993C61"/>
    <w:rsid w:val="009B0DA1"/>
    <w:rsid w:val="009B6206"/>
    <w:rsid w:val="009B68E2"/>
    <w:rsid w:val="009B7079"/>
    <w:rsid w:val="009B7D03"/>
    <w:rsid w:val="009C0C80"/>
    <w:rsid w:val="009C4F1C"/>
    <w:rsid w:val="009C7775"/>
    <w:rsid w:val="009D058F"/>
    <w:rsid w:val="009D4503"/>
    <w:rsid w:val="009D489C"/>
    <w:rsid w:val="009D5385"/>
    <w:rsid w:val="009D65F3"/>
    <w:rsid w:val="009D6B13"/>
    <w:rsid w:val="009E5C33"/>
    <w:rsid w:val="009E6D74"/>
    <w:rsid w:val="009F16B0"/>
    <w:rsid w:val="009F241D"/>
    <w:rsid w:val="009F3A52"/>
    <w:rsid w:val="009F5941"/>
    <w:rsid w:val="009F7DDD"/>
    <w:rsid w:val="00A0079C"/>
    <w:rsid w:val="00A05FA6"/>
    <w:rsid w:val="00A06A3D"/>
    <w:rsid w:val="00A10B56"/>
    <w:rsid w:val="00A12B63"/>
    <w:rsid w:val="00A13A36"/>
    <w:rsid w:val="00A1552E"/>
    <w:rsid w:val="00A20BE3"/>
    <w:rsid w:val="00A25862"/>
    <w:rsid w:val="00A264A5"/>
    <w:rsid w:val="00A30C01"/>
    <w:rsid w:val="00A342EE"/>
    <w:rsid w:val="00A34C32"/>
    <w:rsid w:val="00A36009"/>
    <w:rsid w:val="00A36A49"/>
    <w:rsid w:val="00A36D66"/>
    <w:rsid w:val="00A431D1"/>
    <w:rsid w:val="00A437AE"/>
    <w:rsid w:val="00A43B06"/>
    <w:rsid w:val="00A4637C"/>
    <w:rsid w:val="00A50251"/>
    <w:rsid w:val="00A517DE"/>
    <w:rsid w:val="00A55CAF"/>
    <w:rsid w:val="00A56C3D"/>
    <w:rsid w:val="00A613F7"/>
    <w:rsid w:val="00A67370"/>
    <w:rsid w:val="00A70E5C"/>
    <w:rsid w:val="00A75E8B"/>
    <w:rsid w:val="00A80B21"/>
    <w:rsid w:val="00A8188C"/>
    <w:rsid w:val="00A92C45"/>
    <w:rsid w:val="00A93CB2"/>
    <w:rsid w:val="00A97C2C"/>
    <w:rsid w:val="00AA24F5"/>
    <w:rsid w:val="00AA65E6"/>
    <w:rsid w:val="00AA7AC0"/>
    <w:rsid w:val="00AA7B7A"/>
    <w:rsid w:val="00AB628F"/>
    <w:rsid w:val="00AC0612"/>
    <w:rsid w:val="00AC3600"/>
    <w:rsid w:val="00AC361F"/>
    <w:rsid w:val="00AC3CC5"/>
    <w:rsid w:val="00AC5F0C"/>
    <w:rsid w:val="00AD5053"/>
    <w:rsid w:val="00AE10DA"/>
    <w:rsid w:val="00AE21BC"/>
    <w:rsid w:val="00AE38F4"/>
    <w:rsid w:val="00AE6578"/>
    <w:rsid w:val="00AE6FC9"/>
    <w:rsid w:val="00AF180D"/>
    <w:rsid w:val="00AF34B1"/>
    <w:rsid w:val="00AF4D30"/>
    <w:rsid w:val="00AF544A"/>
    <w:rsid w:val="00B01212"/>
    <w:rsid w:val="00B01DE1"/>
    <w:rsid w:val="00B032AD"/>
    <w:rsid w:val="00B053F9"/>
    <w:rsid w:val="00B055C2"/>
    <w:rsid w:val="00B05FCD"/>
    <w:rsid w:val="00B109C4"/>
    <w:rsid w:val="00B14208"/>
    <w:rsid w:val="00B14927"/>
    <w:rsid w:val="00B1763B"/>
    <w:rsid w:val="00B217E5"/>
    <w:rsid w:val="00B24665"/>
    <w:rsid w:val="00B317B7"/>
    <w:rsid w:val="00B32CC3"/>
    <w:rsid w:val="00B35A1E"/>
    <w:rsid w:val="00B4411A"/>
    <w:rsid w:val="00B44E71"/>
    <w:rsid w:val="00B453FD"/>
    <w:rsid w:val="00B45D14"/>
    <w:rsid w:val="00B46AB5"/>
    <w:rsid w:val="00B46E71"/>
    <w:rsid w:val="00B51237"/>
    <w:rsid w:val="00B52B06"/>
    <w:rsid w:val="00B52E4B"/>
    <w:rsid w:val="00B533EC"/>
    <w:rsid w:val="00B559BF"/>
    <w:rsid w:val="00B642D3"/>
    <w:rsid w:val="00B6590B"/>
    <w:rsid w:val="00B70149"/>
    <w:rsid w:val="00B75774"/>
    <w:rsid w:val="00B7597C"/>
    <w:rsid w:val="00B76518"/>
    <w:rsid w:val="00B77566"/>
    <w:rsid w:val="00B77837"/>
    <w:rsid w:val="00B803F1"/>
    <w:rsid w:val="00B82354"/>
    <w:rsid w:val="00B8642E"/>
    <w:rsid w:val="00B939A6"/>
    <w:rsid w:val="00B96367"/>
    <w:rsid w:val="00B9718F"/>
    <w:rsid w:val="00B9743C"/>
    <w:rsid w:val="00BA006F"/>
    <w:rsid w:val="00BA51E4"/>
    <w:rsid w:val="00BB1543"/>
    <w:rsid w:val="00BB3985"/>
    <w:rsid w:val="00BB3FBD"/>
    <w:rsid w:val="00BB6BDC"/>
    <w:rsid w:val="00BB7541"/>
    <w:rsid w:val="00BB79F4"/>
    <w:rsid w:val="00BB7D48"/>
    <w:rsid w:val="00BC2197"/>
    <w:rsid w:val="00BC4BA6"/>
    <w:rsid w:val="00BD50BC"/>
    <w:rsid w:val="00BD6355"/>
    <w:rsid w:val="00BD6E53"/>
    <w:rsid w:val="00BE0B7B"/>
    <w:rsid w:val="00BE63F4"/>
    <w:rsid w:val="00BE6921"/>
    <w:rsid w:val="00BE7C6F"/>
    <w:rsid w:val="00BF018B"/>
    <w:rsid w:val="00BF2AF2"/>
    <w:rsid w:val="00BF351A"/>
    <w:rsid w:val="00BF5B59"/>
    <w:rsid w:val="00C00812"/>
    <w:rsid w:val="00C02E40"/>
    <w:rsid w:val="00C033F4"/>
    <w:rsid w:val="00C0550D"/>
    <w:rsid w:val="00C059EA"/>
    <w:rsid w:val="00C060A4"/>
    <w:rsid w:val="00C12172"/>
    <w:rsid w:val="00C142BD"/>
    <w:rsid w:val="00C15E51"/>
    <w:rsid w:val="00C21E83"/>
    <w:rsid w:val="00C242F5"/>
    <w:rsid w:val="00C31AE8"/>
    <w:rsid w:val="00C33FEC"/>
    <w:rsid w:val="00C353E6"/>
    <w:rsid w:val="00C36464"/>
    <w:rsid w:val="00C36489"/>
    <w:rsid w:val="00C366AA"/>
    <w:rsid w:val="00C40C87"/>
    <w:rsid w:val="00C43474"/>
    <w:rsid w:val="00C447B8"/>
    <w:rsid w:val="00C46DE2"/>
    <w:rsid w:val="00C47BF3"/>
    <w:rsid w:val="00C51175"/>
    <w:rsid w:val="00C53A18"/>
    <w:rsid w:val="00C544B5"/>
    <w:rsid w:val="00C54D0C"/>
    <w:rsid w:val="00C55007"/>
    <w:rsid w:val="00C55F9E"/>
    <w:rsid w:val="00C568F2"/>
    <w:rsid w:val="00C62429"/>
    <w:rsid w:val="00C661B2"/>
    <w:rsid w:val="00C664A6"/>
    <w:rsid w:val="00C665C4"/>
    <w:rsid w:val="00C671F6"/>
    <w:rsid w:val="00C67ED1"/>
    <w:rsid w:val="00C70B69"/>
    <w:rsid w:val="00C71259"/>
    <w:rsid w:val="00C72051"/>
    <w:rsid w:val="00C72F90"/>
    <w:rsid w:val="00C7314A"/>
    <w:rsid w:val="00C74EF4"/>
    <w:rsid w:val="00C7515E"/>
    <w:rsid w:val="00C768D9"/>
    <w:rsid w:val="00C80BEE"/>
    <w:rsid w:val="00C81A75"/>
    <w:rsid w:val="00C85D9A"/>
    <w:rsid w:val="00C86239"/>
    <w:rsid w:val="00C92126"/>
    <w:rsid w:val="00CA0CB4"/>
    <w:rsid w:val="00CA1382"/>
    <w:rsid w:val="00CB27E9"/>
    <w:rsid w:val="00CB2BEA"/>
    <w:rsid w:val="00CB51AB"/>
    <w:rsid w:val="00CB5607"/>
    <w:rsid w:val="00CC160B"/>
    <w:rsid w:val="00CC3FA8"/>
    <w:rsid w:val="00CC46FC"/>
    <w:rsid w:val="00CC663E"/>
    <w:rsid w:val="00CD1775"/>
    <w:rsid w:val="00CD201E"/>
    <w:rsid w:val="00CD25F0"/>
    <w:rsid w:val="00CE0BA8"/>
    <w:rsid w:val="00CE3FA5"/>
    <w:rsid w:val="00CF0FE1"/>
    <w:rsid w:val="00CF653F"/>
    <w:rsid w:val="00D051E0"/>
    <w:rsid w:val="00D05628"/>
    <w:rsid w:val="00D05A3A"/>
    <w:rsid w:val="00D14479"/>
    <w:rsid w:val="00D144E8"/>
    <w:rsid w:val="00D20405"/>
    <w:rsid w:val="00D207D4"/>
    <w:rsid w:val="00D252EE"/>
    <w:rsid w:val="00D259BF"/>
    <w:rsid w:val="00D25FB9"/>
    <w:rsid w:val="00D279E3"/>
    <w:rsid w:val="00D30280"/>
    <w:rsid w:val="00D310A1"/>
    <w:rsid w:val="00D32CDF"/>
    <w:rsid w:val="00D34D88"/>
    <w:rsid w:val="00D44090"/>
    <w:rsid w:val="00D4437A"/>
    <w:rsid w:val="00D4528F"/>
    <w:rsid w:val="00D47CCD"/>
    <w:rsid w:val="00D51B28"/>
    <w:rsid w:val="00D54900"/>
    <w:rsid w:val="00D55D86"/>
    <w:rsid w:val="00D56D07"/>
    <w:rsid w:val="00D57CFB"/>
    <w:rsid w:val="00D60406"/>
    <w:rsid w:val="00D6156D"/>
    <w:rsid w:val="00D62086"/>
    <w:rsid w:val="00D6227E"/>
    <w:rsid w:val="00D7566C"/>
    <w:rsid w:val="00D7740B"/>
    <w:rsid w:val="00D8020B"/>
    <w:rsid w:val="00D81FCD"/>
    <w:rsid w:val="00D82510"/>
    <w:rsid w:val="00D82888"/>
    <w:rsid w:val="00D82BCB"/>
    <w:rsid w:val="00D85ABE"/>
    <w:rsid w:val="00D861B1"/>
    <w:rsid w:val="00D91E14"/>
    <w:rsid w:val="00D922D5"/>
    <w:rsid w:val="00D92977"/>
    <w:rsid w:val="00D92AAC"/>
    <w:rsid w:val="00D9765C"/>
    <w:rsid w:val="00D97DF6"/>
    <w:rsid w:val="00DA0A08"/>
    <w:rsid w:val="00DA199E"/>
    <w:rsid w:val="00DA63D5"/>
    <w:rsid w:val="00DA7024"/>
    <w:rsid w:val="00DA7B3F"/>
    <w:rsid w:val="00DB0ADF"/>
    <w:rsid w:val="00DB18B3"/>
    <w:rsid w:val="00DB5F23"/>
    <w:rsid w:val="00DB61FE"/>
    <w:rsid w:val="00DB6380"/>
    <w:rsid w:val="00DB644E"/>
    <w:rsid w:val="00DC52E0"/>
    <w:rsid w:val="00DC5F8F"/>
    <w:rsid w:val="00DD530C"/>
    <w:rsid w:val="00DD570E"/>
    <w:rsid w:val="00DD62B3"/>
    <w:rsid w:val="00DE1C48"/>
    <w:rsid w:val="00DE6E20"/>
    <w:rsid w:val="00DE78E2"/>
    <w:rsid w:val="00DF220E"/>
    <w:rsid w:val="00DF2C3D"/>
    <w:rsid w:val="00DF2DC2"/>
    <w:rsid w:val="00DF327A"/>
    <w:rsid w:val="00DF3C26"/>
    <w:rsid w:val="00DF3D04"/>
    <w:rsid w:val="00DF4184"/>
    <w:rsid w:val="00DF4C90"/>
    <w:rsid w:val="00DF5219"/>
    <w:rsid w:val="00DF5A5B"/>
    <w:rsid w:val="00DF6037"/>
    <w:rsid w:val="00DF6B7D"/>
    <w:rsid w:val="00DF7157"/>
    <w:rsid w:val="00E03DF2"/>
    <w:rsid w:val="00E05FAD"/>
    <w:rsid w:val="00E1209C"/>
    <w:rsid w:val="00E1265F"/>
    <w:rsid w:val="00E12FF7"/>
    <w:rsid w:val="00E13EAD"/>
    <w:rsid w:val="00E14BDC"/>
    <w:rsid w:val="00E1758C"/>
    <w:rsid w:val="00E2013C"/>
    <w:rsid w:val="00E216EC"/>
    <w:rsid w:val="00E24C5E"/>
    <w:rsid w:val="00E260EE"/>
    <w:rsid w:val="00E27439"/>
    <w:rsid w:val="00E32942"/>
    <w:rsid w:val="00E34CBA"/>
    <w:rsid w:val="00E367C8"/>
    <w:rsid w:val="00E377D6"/>
    <w:rsid w:val="00E37BB7"/>
    <w:rsid w:val="00E419BE"/>
    <w:rsid w:val="00E42E3F"/>
    <w:rsid w:val="00E4546F"/>
    <w:rsid w:val="00E4623A"/>
    <w:rsid w:val="00E507CE"/>
    <w:rsid w:val="00E50A0E"/>
    <w:rsid w:val="00E55088"/>
    <w:rsid w:val="00E63B55"/>
    <w:rsid w:val="00E755DD"/>
    <w:rsid w:val="00E75778"/>
    <w:rsid w:val="00E76D42"/>
    <w:rsid w:val="00E776CC"/>
    <w:rsid w:val="00E77B02"/>
    <w:rsid w:val="00E83288"/>
    <w:rsid w:val="00E833F1"/>
    <w:rsid w:val="00E85468"/>
    <w:rsid w:val="00E8616D"/>
    <w:rsid w:val="00E86A74"/>
    <w:rsid w:val="00E93975"/>
    <w:rsid w:val="00E940A5"/>
    <w:rsid w:val="00EA26D8"/>
    <w:rsid w:val="00EA2705"/>
    <w:rsid w:val="00EA78CD"/>
    <w:rsid w:val="00EB3BBE"/>
    <w:rsid w:val="00EC0E05"/>
    <w:rsid w:val="00EC1A9E"/>
    <w:rsid w:val="00EC30BD"/>
    <w:rsid w:val="00EC4AB8"/>
    <w:rsid w:val="00EC4B47"/>
    <w:rsid w:val="00EC649F"/>
    <w:rsid w:val="00EC6C03"/>
    <w:rsid w:val="00ED2DA8"/>
    <w:rsid w:val="00ED3279"/>
    <w:rsid w:val="00ED5FBE"/>
    <w:rsid w:val="00ED7097"/>
    <w:rsid w:val="00EE1EF0"/>
    <w:rsid w:val="00EE254C"/>
    <w:rsid w:val="00EE3CDE"/>
    <w:rsid w:val="00EE3F4B"/>
    <w:rsid w:val="00EE5FC9"/>
    <w:rsid w:val="00EE755C"/>
    <w:rsid w:val="00EE7C39"/>
    <w:rsid w:val="00EF18A1"/>
    <w:rsid w:val="00F01A77"/>
    <w:rsid w:val="00F02DB4"/>
    <w:rsid w:val="00F0634F"/>
    <w:rsid w:val="00F06463"/>
    <w:rsid w:val="00F073F6"/>
    <w:rsid w:val="00F07BE9"/>
    <w:rsid w:val="00F10602"/>
    <w:rsid w:val="00F1284D"/>
    <w:rsid w:val="00F12F58"/>
    <w:rsid w:val="00F16C09"/>
    <w:rsid w:val="00F1749B"/>
    <w:rsid w:val="00F177F5"/>
    <w:rsid w:val="00F17D4A"/>
    <w:rsid w:val="00F20478"/>
    <w:rsid w:val="00F20814"/>
    <w:rsid w:val="00F26F46"/>
    <w:rsid w:val="00F278FF"/>
    <w:rsid w:val="00F30AAA"/>
    <w:rsid w:val="00F30E2E"/>
    <w:rsid w:val="00F32567"/>
    <w:rsid w:val="00F34705"/>
    <w:rsid w:val="00F348F0"/>
    <w:rsid w:val="00F37BC1"/>
    <w:rsid w:val="00F37FAC"/>
    <w:rsid w:val="00F4148A"/>
    <w:rsid w:val="00F416C5"/>
    <w:rsid w:val="00F418FC"/>
    <w:rsid w:val="00F41AC7"/>
    <w:rsid w:val="00F44E47"/>
    <w:rsid w:val="00F50636"/>
    <w:rsid w:val="00F50F62"/>
    <w:rsid w:val="00F51372"/>
    <w:rsid w:val="00F522CA"/>
    <w:rsid w:val="00F52A6F"/>
    <w:rsid w:val="00F56353"/>
    <w:rsid w:val="00F6260D"/>
    <w:rsid w:val="00F657D7"/>
    <w:rsid w:val="00F70628"/>
    <w:rsid w:val="00F73C64"/>
    <w:rsid w:val="00F748D0"/>
    <w:rsid w:val="00F80C7C"/>
    <w:rsid w:val="00F8108D"/>
    <w:rsid w:val="00F8145E"/>
    <w:rsid w:val="00F82338"/>
    <w:rsid w:val="00F8325C"/>
    <w:rsid w:val="00F844BF"/>
    <w:rsid w:val="00F87AA4"/>
    <w:rsid w:val="00F92336"/>
    <w:rsid w:val="00F9313F"/>
    <w:rsid w:val="00F94CD9"/>
    <w:rsid w:val="00F94FD7"/>
    <w:rsid w:val="00F96D04"/>
    <w:rsid w:val="00FA08E8"/>
    <w:rsid w:val="00FA2CF3"/>
    <w:rsid w:val="00FA3282"/>
    <w:rsid w:val="00FA4AA8"/>
    <w:rsid w:val="00FA6233"/>
    <w:rsid w:val="00FA7424"/>
    <w:rsid w:val="00FB1342"/>
    <w:rsid w:val="00FB3156"/>
    <w:rsid w:val="00FB3FBF"/>
    <w:rsid w:val="00FB4858"/>
    <w:rsid w:val="00FB6561"/>
    <w:rsid w:val="00FC0371"/>
    <w:rsid w:val="00FC0F14"/>
    <w:rsid w:val="00FC1B40"/>
    <w:rsid w:val="00FC634E"/>
    <w:rsid w:val="00FC7439"/>
    <w:rsid w:val="00FE29E3"/>
    <w:rsid w:val="00FF0C6A"/>
    <w:rsid w:val="00FF1573"/>
    <w:rsid w:val="00FF6869"/>
    <w:rsid w:val="00FF6A36"/>
    <w:rsid w:val="00FF7E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B9109E"/>
  <w15:docId w15:val="{0EDE910D-1BDD-41DA-8983-70F9C46B0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5359"/>
    <w:rPr>
      <w:rFonts w:ascii="VNI-Times" w:hAnsi="VNI-Times"/>
      <w:sz w:val="26"/>
      <w:szCs w:val="26"/>
    </w:rPr>
  </w:style>
  <w:style w:type="paragraph" w:styleId="Heading1">
    <w:name w:val="heading 1"/>
    <w:basedOn w:val="Normal"/>
    <w:next w:val="Normal"/>
    <w:link w:val="Heading1Char"/>
    <w:uiPriority w:val="9"/>
    <w:qFormat/>
    <w:rsid w:val="00E367C8"/>
    <w:pPr>
      <w:keepNext/>
      <w:jc w:val="center"/>
      <w:outlineLvl w:val="0"/>
    </w:pPr>
    <w:rPr>
      <w:rFonts w:ascii="Times New Roman" w:hAnsi="Times New Roman"/>
      <w:sz w:val="32"/>
      <w:szCs w:val="20"/>
    </w:rPr>
  </w:style>
  <w:style w:type="paragraph" w:styleId="Heading2">
    <w:name w:val="heading 2"/>
    <w:basedOn w:val="Normal"/>
    <w:next w:val="Normal"/>
    <w:qFormat/>
    <w:rsid w:val="007214B3"/>
    <w:pPr>
      <w:keepNext/>
      <w:jc w:val="center"/>
      <w:outlineLvl w:val="1"/>
    </w:pPr>
    <w:rPr>
      <w:rFonts w:ascii="Times New Roman" w:hAnsi="Times New Roman"/>
      <w:b/>
      <w:sz w:val="28"/>
      <w:szCs w:val="20"/>
    </w:rPr>
  </w:style>
  <w:style w:type="paragraph" w:styleId="Heading3">
    <w:name w:val="heading 3"/>
    <w:basedOn w:val="Normal"/>
    <w:next w:val="Normal"/>
    <w:qFormat/>
    <w:rsid w:val="007214B3"/>
    <w:pPr>
      <w:keepNext/>
      <w:spacing w:before="240" w:after="60"/>
      <w:outlineLvl w:val="2"/>
    </w:pPr>
    <w:rPr>
      <w:rFonts w:ascii="Times New Roman" w:hAnsi="Times New Roman" w:cs="Arial"/>
      <w:b/>
      <w:bCs/>
      <w:i/>
    </w:rPr>
  </w:style>
  <w:style w:type="paragraph" w:styleId="Heading4">
    <w:name w:val="heading 4"/>
    <w:basedOn w:val="Normal"/>
    <w:next w:val="Normal"/>
    <w:link w:val="Heading4Char"/>
    <w:semiHidden/>
    <w:unhideWhenUsed/>
    <w:qFormat/>
    <w:rsid w:val="001A0646"/>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410926"/>
    <w:pPr>
      <w:tabs>
        <w:tab w:val="center" w:pos="4320"/>
        <w:tab w:val="right" w:pos="8640"/>
      </w:tabs>
    </w:pPr>
  </w:style>
  <w:style w:type="paragraph" w:styleId="Footer">
    <w:name w:val="footer"/>
    <w:basedOn w:val="Normal"/>
    <w:link w:val="FooterChar"/>
    <w:uiPriority w:val="99"/>
    <w:qFormat/>
    <w:rsid w:val="00410926"/>
    <w:pPr>
      <w:tabs>
        <w:tab w:val="center" w:pos="4320"/>
        <w:tab w:val="right" w:pos="8640"/>
      </w:tabs>
    </w:pPr>
  </w:style>
  <w:style w:type="paragraph" w:styleId="Title">
    <w:name w:val="Title"/>
    <w:basedOn w:val="Normal"/>
    <w:qFormat/>
    <w:rsid w:val="00F177F5"/>
    <w:pPr>
      <w:jc w:val="center"/>
    </w:pPr>
    <w:rPr>
      <w:sz w:val="28"/>
      <w:szCs w:val="20"/>
    </w:rPr>
  </w:style>
  <w:style w:type="paragraph" w:styleId="Subtitle">
    <w:name w:val="Subtitle"/>
    <w:basedOn w:val="Normal"/>
    <w:qFormat/>
    <w:rsid w:val="00F177F5"/>
    <w:rPr>
      <w:sz w:val="28"/>
      <w:szCs w:val="20"/>
    </w:rPr>
  </w:style>
  <w:style w:type="paragraph" w:styleId="BodyText">
    <w:name w:val="Body Text"/>
    <w:basedOn w:val="Normal"/>
    <w:rsid w:val="00F177F5"/>
    <w:rPr>
      <w:sz w:val="28"/>
      <w:szCs w:val="20"/>
    </w:rPr>
  </w:style>
  <w:style w:type="character" w:styleId="PageNumber">
    <w:name w:val="page number"/>
    <w:basedOn w:val="DefaultParagraphFont"/>
    <w:uiPriority w:val="99"/>
    <w:rsid w:val="00A0079C"/>
  </w:style>
  <w:style w:type="table" w:styleId="TableGrid">
    <w:name w:val="Table Grid"/>
    <w:basedOn w:val="TableNormal"/>
    <w:uiPriority w:val="59"/>
    <w:rsid w:val="005D4A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25192"/>
    <w:rPr>
      <w:rFonts w:ascii="Tahoma" w:hAnsi="Tahoma" w:cs="Tahoma"/>
      <w:sz w:val="16"/>
      <w:szCs w:val="16"/>
    </w:rPr>
  </w:style>
  <w:style w:type="paragraph" w:styleId="DocumentMap">
    <w:name w:val="Document Map"/>
    <w:basedOn w:val="Normal"/>
    <w:link w:val="DocumentMapChar"/>
    <w:rsid w:val="00E2013C"/>
    <w:rPr>
      <w:rFonts w:ascii="Tahoma" w:hAnsi="Tahoma" w:cs="Tahoma"/>
      <w:sz w:val="16"/>
      <w:szCs w:val="16"/>
    </w:rPr>
  </w:style>
  <w:style w:type="character" w:customStyle="1" w:styleId="DocumentMapChar">
    <w:name w:val="Document Map Char"/>
    <w:basedOn w:val="DefaultParagraphFont"/>
    <w:link w:val="DocumentMap"/>
    <w:rsid w:val="00E2013C"/>
    <w:rPr>
      <w:rFonts w:ascii="Tahoma" w:hAnsi="Tahoma" w:cs="Tahoma"/>
      <w:sz w:val="16"/>
      <w:szCs w:val="16"/>
    </w:rPr>
  </w:style>
  <w:style w:type="paragraph" w:customStyle="1" w:styleId="Heading2-TimesNewRowman">
    <w:name w:val="Heading 2 - Times New Rowman"/>
    <w:basedOn w:val="Heading2"/>
    <w:rsid w:val="007214B3"/>
    <w:pPr>
      <w:jc w:val="both"/>
    </w:pPr>
    <w:rPr>
      <w:bCs/>
    </w:rPr>
  </w:style>
  <w:style w:type="paragraph" w:styleId="ListParagraph">
    <w:name w:val="List Paragraph"/>
    <w:basedOn w:val="Normal"/>
    <w:uiPriority w:val="34"/>
    <w:qFormat/>
    <w:rsid w:val="00372DBB"/>
    <w:pPr>
      <w:ind w:left="720"/>
      <w:contextualSpacing/>
    </w:pPr>
  </w:style>
  <w:style w:type="paragraph" w:styleId="TOC1">
    <w:name w:val="toc 1"/>
    <w:basedOn w:val="Normal"/>
    <w:next w:val="Normal"/>
    <w:autoRedefine/>
    <w:uiPriority w:val="39"/>
    <w:rsid w:val="00366EC1"/>
    <w:pPr>
      <w:spacing w:after="100"/>
    </w:pPr>
  </w:style>
  <w:style w:type="paragraph" w:styleId="TOC2">
    <w:name w:val="toc 2"/>
    <w:basedOn w:val="Normal"/>
    <w:next w:val="Normal"/>
    <w:autoRedefine/>
    <w:uiPriority w:val="39"/>
    <w:rsid w:val="00A75E8B"/>
    <w:pPr>
      <w:spacing w:after="100"/>
      <w:ind w:left="260"/>
    </w:pPr>
  </w:style>
  <w:style w:type="paragraph" w:styleId="TOC3">
    <w:name w:val="toc 3"/>
    <w:basedOn w:val="Normal"/>
    <w:next w:val="Normal"/>
    <w:autoRedefine/>
    <w:uiPriority w:val="39"/>
    <w:rsid w:val="00A75E8B"/>
    <w:pPr>
      <w:spacing w:after="100"/>
      <w:ind w:left="520"/>
    </w:pPr>
  </w:style>
  <w:style w:type="character" w:styleId="Hyperlink">
    <w:name w:val="Hyperlink"/>
    <w:basedOn w:val="DefaultParagraphFont"/>
    <w:uiPriority w:val="99"/>
    <w:unhideWhenUsed/>
    <w:rsid w:val="00A75E8B"/>
    <w:rPr>
      <w:color w:val="0000FF" w:themeColor="hyperlink"/>
      <w:u w:val="single"/>
    </w:rPr>
  </w:style>
  <w:style w:type="paragraph" w:styleId="Caption">
    <w:name w:val="caption"/>
    <w:basedOn w:val="Normal"/>
    <w:next w:val="Normal"/>
    <w:unhideWhenUsed/>
    <w:qFormat/>
    <w:rsid w:val="00AD5053"/>
    <w:pPr>
      <w:spacing w:after="200"/>
    </w:pPr>
    <w:rPr>
      <w:i/>
      <w:iCs/>
      <w:color w:val="1F497D" w:themeColor="text2"/>
      <w:sz w:val="18"/>
      <w:szCs w:val="18"/>
    </w:rPr>
  </w:style>
  <w:style w:type="paragraph" w:styleId="TableofFigures">
    <w:name w:val="table of figures"/>
    <w:basedOn w:val="Normal"/>
    <w:next w:val="Normal"/>
    <w:uiPriority w:val="99"/>
    <w:unhideWhenUsed/>
    <w:rsid w:val="0094001C"/>
  </w:style>
  <w:style w:type="character" w:customStyle="1" w:styleId="UnresolvedMention1">
    <w:name w:val="Unresolved Mention1"/>
    <w:basedOn w:val="DefaultParagraphFont"/>
    <w:uiPriority w:val="99"/>
    <w:semiHidden/>
    <w:unhideWhenUsed/>
    <w:rsid w:val="000D1696"/>
    <w:rPr>
      <w:color w:val="605E5C"/>
      <w:shd w:val="clear" w:color="auto" w:fill="E1DFDD"/>
    </w:rPr>
  </w:style>
  <w:style w:type="character" w:styleId="FollowedHyperlink">
    <w:name w:val="FollowedHyperlink"/>
    <w:basedOn w:val="DefaultParagraphFont"/>
    <w:semiHidden/>
    <w:unhideWhenUsed/>
    <w:rsid w:val="000D1696"/>
    <w:rPr>
      <w:color w:val="800080" w:themeColor="followedHyperlink"/>
      <w:u w:val="single"/>
    </w:rPr>
  </w:style>
  <w:style w:type="character" w:styleId="Strong">
    <w:name w:val="Strong"/>
    <w:basedOn w:val="DefaultParagraphFont"/>
    <w:uiPriority w:val="22"/>
    <w:qFormat/>
    <w:rsid w:val="009F241D"/>
    <w:rPr>
      <w:b/>
      <w:bCs/>
    </w:rPr>
  </w:style>
  <w:style w:type="character" w:customStyle="1" w:styleId="Heading4Char">
    <w:name w:val="Heading 4 Char"/>
    <w:basedOn w:val="DefaultParagraphFont"/>
    <w:link w:val="Heading4"/>
    <w:semiHidden/>
    <w:rsid w:val="001A0646"/>
    <w:rPr>
      <w:rFonts w:asciiTheme="majorHAnsi" w:eastAsiaTheme="majorEastAsia" w:hAnsiTheme="majorHAnsi" w:cstheme="majorBidi"/>
      <w:i/>
      <w:iCs/>
      <w:color w:val="365F91" w:themeColor="accent1" w:themeShade="BF"/>
      <w:sz w:val="26"/>
      <w:szCs w:val="26"/>
    </w:rPr>
  </w:style>
  <w:style w:type="paragraph" w:customStyle="1" w:styleId="binhthuong">
    <w:name w:val="binh thuong"/>
    <w:basedOn w:val="Normal"/>
    <w:link w:val="binhthuongChar"/>
    <w:qFormat/>
    <w:rsid w:val="004336BC"/>
    <w:pPr>
      <w:spacing w:line="360" w:lineRule="auto"/>
      <w:jc w:val="both"/>
    </w:pPr>
    <w:rPr>
      <w:rFonts w:ascii="Times New Roman" w:hAnsi="Times New Roman"/>
    </w:rPr>
  </w:style>
  <w:style w:type="character" w:customStyle="1" w:styleId="binhthuongChar">
    <w:name w:val="binh thuong Char"/>
    <w:basedOn w:val="DefaultParagraphFont"/>
    <w:link w:val="binhthuong"/>
    <w:rsid w:val="004336BC"/>
    <w:rPr>
      <w:sz w:val="26"/>
      <w:szCs w:val="26"/>
    </w:rPr>
  </w:style>
  <w:style w:type="character" w:customStyle="1" w:styleId="FooterChar">
    <w:name w:val="Footer Char"/>
    <w:basedOn w:val="DefaultParagraphFont"/>
    <w:link w:val="Footer"/>
    <w:uiPriority w:val="99"/>
    <w:rsid w:val="0053625C"/>
    <w:rPr>
      <w:rFonts w:ascii="VNI-Times" w:hAnsi="VNI-Times"/>
      <w:sz w:val="26"/>
      <w:szCs w:val="26"/>
    </w:rPr>
  </w:style>
  <w:style w:type="character" w:customStyle="1" w:styleId="HeaderChar">
    <w:name w:val="Header Char"/>
    <w:basedOn w:val="DefaultParagraphFont"/>
    <w:link w:val="Header"/>
    <w:uiPriority w:val="99"/>
    <w:rsid w:val="005375E7"/>
    <w:rPr>
      <w:rFonts w:ascii="VNI-Times" w:hAnsi="VNI-Times"/>
      <w:sz w:val="26"/>
      <w:szCs w:val="26"/>
    </w:rPr>
  </w:style>
  <w:style w:type="paragraph" w:styleId="TOCHeading">
    <w:name w:val="TOC Heading"/>
    <w:basedOn w:val="Heading1"/>
    <w:next w:val="Normal"/>
    <w:uiPriority w:val="39"/>
    <w:unhideWhenUsed/>
    <w:qFormat/>
    <w:rsid w:val="001549E2"/>
    <w:pPr>
      <w:keepLines/>
      <w:spacing w:before="240" w:line="259" w:lineRule="auto"/>
      <w:jc w:val="left"/>
      <w:outlineLvl w:val="9"/>
    </w:pPr>
    <w:rPr>
      <w:rFonts w:asciiTheme="majorHAnsi" w:eastAsiaTheme="majorEastAsia" w:hAnsiTheme="majorHAnsi" w:cstheme="majorBidi"/>
      <w:color w:val="365F91" w:themeColor="accent1" w:themeShade="BF"/>
      <w:szCs w:val="32"/>
    </w:rPr>
  </w:style>
  <w:style w:type="character" w:customStyle="1" w:styleId="Heading1Char">
    <w:name w:val="Heading 1 Char"/>
    <w:basedOn w:val="DefaultParagraphFont"/>
    <w:link w:val="Heading1"/>
    <w:uiPriority w:val="9"/>
    <w:rsid w:val="00BB79F4"/>
    <w:rPr>
      <w:sz w:val="32"/>
    </w:rPr>
  </w:style>
  <w:style w:type="paragraph" w:customStyle="1" w:styleId="2">
    <w:name w:val="2."/>
    <w:basedOn w:val="Normal"/>
    <w:rsid w:val="001645B0"/>
    <w:pPr>
      <w:numPr>
        <w:numId w:val="3"/>
      </w:numPr>
    </w:pPr>
  </w:style>
  <w:style w:type="paragraph" w:styleId="NormalWeb">
    <w:name w:val="Normal (Web)"/>
    <w:basedOn w:val="Normal"/>
    <w:uiPriority w:val="99"/>
    <w:unhideWhenUsed/>
    <w:rsid w:val="0043254B"/>
    <w:pPr>
      <w:spacing w:before="100" w:beforeAutospacing="1" w:after="100" w:afterAutospacing="1"/>
    </w:pPr>
    <w:rPr>
      <w:rFonts w:ascii="Times New Roman" w:hAnsi="Times New Roman"/>
      <w:sz w:val="24"/>
      <w:szCs w:val="24"/>
    </w:rPr>
  </w:style>
  <w:style w:type="paragraph" w:customStyle="1" w:styleId="Hnh">
    <w:name w:val="Hình"/>
    <w:basedOn w:val="binhthuong"/>
    <w:link w:val="HnhChar"/>
    <w:qFormat/>
    <w:rsid w:val="00DC52E0"/>
    <w:pPr>
      <w:keepNext/>
      <w:spacing w:before="60" w:after="60"/>
      <w:jc w:val="center"/>
    </w:pPr>
    <w:rPr>
      <w:i/>
    </w:rPr>
  </w:style>
  <w:style w:type="character" w:customStyle="1" w:styleId="HnhChar">
    <w:name w:val="Hình Char"/>
    <w:basedOn w:val="binhthuongChar"/>
    <w:link w:val="Hnh"/>
    <w:rsid w:val="00DC52E0"/>
    <w:rPr>
      <w:i/>
      <w:sz w:val="26"/>
      <w:szCs w:val="26"/>
    </w:rPr>
  </w:style>
  <w:style w:type="paragraph" w:customStyle="1" w:styleId="Style12332">
    <w:name w:val="Style12332"/>
    <w:basedOn w:val="binhthuong"/>
    <w:link w:val="Style12332Char"/>
    <w:qFormat/>
    <w:rsid w:val="00D55D86"/>
    <w:pPr>
      <w:numPr>
        <w:numId w:val="4"/>
      </w:numPr>
      <w:outlineLvl w:val="1"/>
    </w:pPr>
    <w:rPr>
      <w:b/>
      <w:bCs/>
    </w:rPr>
  </w:style>
  <w:style w:type="character" w:customStyle="1" w:styleId="Style12332Char">
    <w:name w:val="Style12332 Char"/>
    <w:basedOn w:val="binhthuongChar"/>
    <w:link w:val="Style12332"/>
    <w:rsid w:val="00D55D86"/>
    <w:rPr>
      <w:b/>
      <w:bCs/>
      <w:sz w:val="26"/>
      <w:szCs w:val="26"/>
    </w:rPr>
  </w:style>
  <w:style w:type="paragraph" w:customStyle="1" w:styleId="Style311">
    <w:name w:val="Style311"/>
    <w:basedOn w:val="Style12332"/>
    <w:link w:val="Style311Char"/>
    <w:qFormat/>
    <w:rsid w:val="00884168"/>
    <w:pPr>
      <w:numPr>
        <w:numId w:val="5"/>
      </w:numPr>
      <w:outlineLvl w:val="9"/>
    </w:pPr>
  </w:style>
  <w:style w:type="character" w:customStyle="1" w:styleId="Style311Char">
    <w:name w:val="Style311 Char"/>
    <w:basedOn w:val="Style12332Char"/>
    <w:link w:val="Style311"/>
    <w:rsid w:val="00884168"/>
    <w:rPr>
      <w:b/>
      <w:bCs/>
      <w:sz w:val="26"/>
      <w:szCs w:val="26"/>
    </w:rPr>
  </w:style>
  <w:style w:type="paragraph" w:customStyle="1" w:styleId="Style321">
    <w:name w:val="Style321"/>
    <w:basedOn w:val="Style12332"/>
    <w:link w:val="Style321Char"/>
    <w:qFormat/>
    <w:rsid w:val="001969B0"/>
    <w:pPr>
      <w:numPr>
        <w:numId w:val="6"/>
      </w:numPr>
      <w:outlineLvl w:val="9"/>
    </w:pPr>
  </w:style>
  <w:style w:type="character" w:customStyle="1" w:styleId="Style321Char">
    <w:name w:val="Style321 Char"/>
    <w:basedOn w:val="Style12332Char"/>
    <w:link w:val="Style321"/>
    <w:rsid w:val="001969B0"/>
    <w:rPr>
      <w:b/>
      <w:bCs/>
      <w:sz w:val="26"/>
      <w:szCs w:val="26"/>
    </w:rPr>
  </w:style>
  <w:style w:type="paragraph" w:customStyle="1" w:styleId="Style331">
    <w:name w:val="Style331"/>
    <w:basedOn w:val="Style12332"/>
    <w:link w:val="Style331Char"/>
    <w:qFormat/>
    <w:rsid w:val="006808FF"/>
    <w:pPr>
      <w:numPr>
        <w:numId w:val="7"/>
      </w:numPr>
      <w:outlineLvl w:val="9"/>
    </w:pPr>
  </w:style>
  <w:style w:type="character" w:customStyle="1" w:styleId="Style331Char">
    <w:name w:val="Style331 Char"/>
    <w:basedOn w:val="Style12332Char"/>
    <w:link w:val="Style331"/>
    <w:rsid w:val="006808FF"/>
    <w:rPr>
      <w:b/>
      <w:bCs/>
      <w:sz w:val="26"/>
      <w:szCs w:val="26"/>
    </w:rPr>
  </w:style>
  <w:style w:type="table" w:customStyle="1" w:styleId="Style11">
    <w:name w:val="_Style 11"/>
    <w:basedOn w:val="TableNormal"/>
    <w:qFormat/>
    <w:rsid w:val="003A23A7"/>
    <w:rPr>
      <w:rFonts w:ascii="Calibri" w:eastAsia="Calibri" w:hAnsi="Calibri" w:cs="Calibri"/>
    </w:rPr>
    <w:tblPr/>
  </w:style>
  <w:style w:type="paragraph" w:customStyle="1" w:styleId="bng">
    <w:name w:val="bảng"/>
    <w:basedOn w:val="binhthuong"/>
    <w:link w:val="bngChar"/>
    <w:qFormat/>
    <w:rsid w:val="007408CF"/>
    <w:pPr>
      <w:spacing w:before="60" w:after="60"/>
      <w:jc w:val="center"/>
    </w:pPr>
    <w:rPr>
      <w:bCs/>
      <w:lang w:val="vi-VN"/>
    </w:rPr>
  </w:style>
  <w:style w:type="character" w:customStyle="1" w:styleId="bngChar">
    <w:name w:val="bảng Char"/>
    <w:basedOn w:val="binhthuongChar"/>
    <w:link w:val="bng"/>
    <w:rsid w:val="007408CF"/>
    <w:rPr>
      <w:bCs/>
      <w:sz w:val="26"/>
      <w:szCs w:val="26"/>
      <w:lang w:val="vi-VN"/>
    </w:rPr>
  </w:style>
  <w:style w:type="paragraph" w:styleId="Bibliography">
    <w:name w:val="Bibliography"/>
    <w:basedOn w:val="Normal"/>
    <w:next w:val="Normal"/>
    <w:uiPriority w:val="37"/>
    <w:unhideWhenUsed/>
    <w:rsid w:val="009D058F"/>
    <w:pPr>
      <w:tabs>
        <w:tab w:val="left" w:pos="384"/>
      </w:tabs>
      <w:ind w:left="384" w:hanging="384"/>
    </w:pPr>
  </w:style>
  <w:style w:type="paragraph" w:customStyle="1" w:styleId="21">
    <w:name w:val="2. 1 ."/>
    <w:basedOn w:val="Normal"/>
    <w:link w:val="21Char"/>
    <w:qFormat/>
    <w:rsid w:val="00A06A3D"/>
    <w:pPr>
      <w:numPr>
        <w:numId w:val="9"/>
      </w:numPr>
      <w:spacing w:before="60" w:after="60" w:line="360" w:lineRule="auto"/>
      <w:jc w:val="both"/>
    </w:pPr>
    <w:rPr>
      <w:rFonts w:ascii="Times New Roman" w:hAnsi="Times New Roman"/>
      <w:b/>
      <w:bCs/>
    </w:rPr>
  </w:style>
  <w:style w:type="character" w:customStyle="1" w:styleId="21Char">
    <w:name w:val="2. 1 . Char"/>
    <w:basedOn w:val="DefaultParagraphFont"/>
    <w:link w:val="21"/>
    <w:rsid w:val="00417753"/>
    <w:rPr>
      <w:b/>
      <w:bCs/>
      <w:sz w:val="26"/>
      <w:szCs w:val="26"/>
    </w:rPr>
  </w:style>
  <w:style w:type="paragraph" w:customStyle="1" w:styleId="chng22">
    <w:name w:val="chương 2 2."/>
    <w:basedOn w:val="binhthuong"/>
    <w:link w:val="chng22Char"/>
    <w:qFormat/>
    <w:rsid w:val="00A06A3D"/>
    <w:pPr>
      <w:numPr>
        <w:numId w:val="2"/>
      </w:numPr>
      <w:spacing w:before="60" w:after="60"/>
      <w:outlineLvl w:val="1"/>
    </w:pPr>
    <w:rPr>
      <w:b/>
      <w:bCs/>
    </w:rPr>
  </w:style>
  <w:style w:type="character" w:customStyle="1" w:styleId="chng22Char">
    <w:name w:val="chương 2 2. Char"/>
    <w:basedOn w:val="binhthuongChar"/>
    <w:link w:val="chng22"/>
    <w:rsid w:val="00A06A3D"/>
    <w:rPr>
      <w:b/>
      <w:bCs/>
      <w:sz w:val="26"/>
      <w:szCs w:val="26"/>
    </w:rPr>
  </w:style>
  <w:style w:type="paragraph" w:customStyle="1" w:styleId="chng24">
    <w:name w:val="chương 2.4."/>
    <w:basedOn w:val="binhthuong"/>
    <w:link w:val="chng24Char"/>
    <w:qFormat/>
    <w:rsid w:val="00155CD0"/>
    <w:pPr>
      <w:numPr>
        <w:numId w:val="10"/>
      </w:numPr>
    </w:pPr>
    <w:rPr>
      <w:b/>
    </w:rPr>
  </w:style>
  <w:style w:type="character" w:customStyle="1" w:styleId="chng24Char">
    <w:name w:val="chương 2.4. Char"/>
    <w:basedOn w:val="binhthuongChar"/>
    <w:link w:val="chng24"/>
    <w:rsid w:val="00155CD0"/>
    <w:rPr>
      <w:b/>
      <w:sz w:val="26"/>
      <w:szCs w:val="26"/>
    </w:rPr>
  </w:style>
  <w:style w:type="paragraph" w:customStyle="1" w:styleId="chuong44">
    <w:name w:val="chuong 4 4."/>
    <w:basedOn w:val="binhthuong"/>
    <w:link w:val="chuong44Char"/>
    <w:qFormat/>
    <w:rsid w:val="005859F2"/>
    <w:pPr>
      <w:numPr>
        <w:numId w:val="14"/>
      </w:numPr>
    </w:pPr>
    <w:rPr>
      <w:b/>
    </w:rPr>
  </w:style>
  <w:style w:type="character" w:customStyle="1" w:styleId="chuong44Char">
    <w:name w:val="chuong 4 4. Char"/>
    <w:basedOn w:val="binhthuongChar"/>
    <w:link w:val="chuong44"/>
    <w:rsid w:val="005859F2"/>
    <w:rPr>
      <w:b/>
      <w:sz w:val="26"/>
      <w:szCs w:val="26"/>
    </w:rPr>
  </w:style>
  <w:style w:type="paragraph" w:customStyle="1" w:styleId="chuong5">
    <w:name w:val="chuong 5."/>
    <w:basedOn w:val="binhthuong"/>
    <w:link w:val="chuong5Char"/>
    <w:qFormat/>
    <w:rsid w:val="008C7EED"/>
    <w:pPr>
      <w:numPr>
        <w:numId w:val="21"/>
      </w:numPr>
    </w:pPr>
    <w:rPr>
      <w:b/>
    </w:rPr>
  </w:style>
  <w:style w:type="character" w:customStyle="1" w:styleId="chuong5Char">
    <w:name w:val="chuong 5. Char"/>
    <w:basedOn w:val="binhthuongChar"/>
    <w:link w:val="chuong5"/>
    <w:rsid w:val="008C7EED"/>
    <w:rPr>
      <w:b/>
      <w:sz w:val="26"/>
      <w:szCs w:val="26"/>
    </w:rPr>
  </w:style>
  <w:style w:type="paragraph" w:customStyle="1" w:styleId="chuong6">
    <w:name w:val="chuong 6."/>
    <w:basedOn w:val="binhthuong"/>
    <w:link w:val="chuong6Char"/>
    <w:qFormat/>
    <w:rsid w:val="00530FED"/>
    <w:pPr>
      <w:numPr>
        <w:numId w:val="22"/>
      </w:numPr>
    </w:pPr>
    <w:rPr>
      <w:b/>
    </w:rPr>
  </w:style>
  <w:style w:type="character" w:customStyle="1" w:styleId="chuong6Char">
    <w:name w:val="chuong 6. Char"/>
    <w:basedOn w:val="binhthuongChar"/>
    <w:link w:val="chuong6"/>
    <w:rsid w:val="00530FED"/>
    <w:rPr>
      <w:b/>
      <w:sz w:val="26"/>
      <w:szCs w:val="26"/>
    </w:rPr>
  </w:style>
  <w:style w:type="paragraph" w:customStyle="1" w:styleId="chuong77">
    <w:name w:val="chuong 7 7."/>
    <w:basedOn w:val="binhthuong"/>
    <w:link w:val="chuong77Char"/>
    <w:qFormat/>
    <w:rsid w:val="00E833F1"/>
    <w:pPr>
      <w:numPr>
        <w:numId w:val="26"/>
      </w:numPr>
    </w:pPr>
    <w:rPr>
      <w:b/>
    </w:rPr>
  </w:style>
  <w:style w:type="character" w:customStyle="1" w:styleId="chuong77Char">
    <w:name w:val="chuong 7 7. Char"/>
    <w:basedOn w:val="binhthuongChar"/>
    <w:link w:val="chuong77"/>
    <w:rsid w:val="00E833F1"/>
    <w:rPr>
      <w:b/>
      <w:sz w:val="26"/>
      <w:szCs w:val="26"/>
    </w:rPr>
  </w:style>
  <w:style w:type="paragraph" w:customStyle="1" w:styleId="1cham1cham">
    <w:name w:val="1 cham 1 cham"/>
    <w:basedOn w:val="binhthuong"/>
    <w:link w:val="1cham1chamChar"/>
    <w:qFormat/>
    <w:rsid w:val="0008593E"/>
    <w:pPr>
      <w:numPr>
        <w:numId w:val="27"/>
      </w:numPr>
    </w:pPr>
    <w:rPr>
      <w:b/>
    </w:rPr>
  </w:style>
  <w:style w:type="character" w:customStyle="1" w:styleId="1cham1chamChar">
    <w:name w:val="1 cham 1 cham Char"/>
    <w:basedOn w:val="binhthuongChar"/>
    <w:link w:val="1cham1cham"/>
    <w:rsid w:val="004D2929"/>
    <w:rPr>
      <w:b/>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3380">
      <w:bodyDiv w:val="1"/>
      <w:marLeft w:val="0"/>
      <w:marRight w:val="0"/>
      <w:marTop w:val="0"/>
      <w:marBottom w:val="0"/>
      <w:divBdr>
        <w:top w:val="none" w:sz="0" w:space="0" w:color="auto"/>
        <w:left w:val="none" w:sz="0" w:space="0" w:color="auto"/>
        <w:bottom w:val="none" w:sz="0" w:space="0" w:color="auto"/>
        <w:right w:val="none" w:sz="0" w:space="0" w:color="auto"/>
      </w:divBdr>
    </w:div>
    <w:div w:id="59402624">
      <w:bodyDiv w:val="1"/>
      <w:marLeft w:val="0"/>
      <w:marRight w:val="0"/>
      <w:marTop w:val="0"/>
      <w:marBottom w:val="0"/>
      <w:divBdr>
        <w:top w:val="none" w:sz="0" w:space="0" w:color="auto"/>
        <w:left w:val="none" w:sz="0" w:space="0" w:color="auto"/>
        <w:bottom w:val="none" w:sz="0" w:space="0" w:color="auto"/>
        <w:right w:val="none" w:sz="0" w:space="0" w:color="auto"/>
      </w:divBdr>
    </w:div>
    <w:div w:id="76634723">
      <w:bodyDiv w:val="1"/>
      <w:marLeft w:val="0"/>
      <w:marRight w:val="0"/>
      <w:marTop w:val="0"/>
      <w:marBottom w:val="0"/>
      <w:divBdr>
        <w:top w:val="none" w:sz="0" w:space="0" w:color="auto"/>
        <w:left w:val="none" w:sz="0" w:space="0" w:color="auto"/>
        <w:bottom w:val="none" w:sz="0" w:space="0" w:color="auto"/>
        <w:right w:val="none" w:sz="0" w:space="0" w:color="auto"/>
      </w:divBdr>
    </w:div>
    <w:div w:id="122381814">
      <w:bodyDiv w:val="1"/>
      <w:marLeft w:val="0"/>
      <w:marRight w:val="0"/>
      <w:marTop w:val="0"/>
      <w:marBottom w:val="0"/>
      <w:divBdr>
        <w:top w:val="none" w:sz="0" w:space="0" w:color="auto"/>
        <w:left w:val="none" w:sz="0" w:space="0" w:color="auto"/>
        <w:bottom w:val="none" w:sz="0" w:space="0" w:color="auto"/>
        <w:right w:val="none" w:sz="0" w:space="0" w:color="auto"/>
      </w:divBdr>
    </w:div>
    <w:div w:id="128475336">
      <w:bodyDiv w:val="1"/>
      <w:marLeft w:val="0"/>
      <w:marRight w:val="0"/>
      <w:marTop w:val="0"/>
      <w:marBottom w:val="0"/>
      <w:divBdr>
        <w:top w:val="none" w:sz="0" w:space="0" w:color="auto"/>
        <w:left w:val="none" w:sz="0" w:space="0" w:color="auto"/>
        <w:bottom w:val="none" w:sz="0" w:space="0" w:color="auto"/>
        <w:right w:val="none" w:sz="0" w:space="0" w:color="auto"/>
      </w:divBdr>
    </w:div>
    <w:div w:id="141966520">
      <w:bodyDiv w:val="1"/>
      <w:marLeft w:val="0"/>
      <w:marRight w:val="0"/>
      <w:marTop w:val="0"/>
      <w:marBottom w:val="0"/>
      <w:divBdr>
        <w:top w:val="none" w:sz="0" w:space="0" w:color="auto"/>
        <w:left w:val="none" w:sz="0" w:space="0" w:color="auto"/>
        <w:bottom w:val="none" w:sz="0" w:space="0" w:color="auto"/>
        <w:right w:val="none" w:sz="0" w:space="0" w:color="auto"/>
      </w:divBdr>
    </w:div>
    <w:div w:id="151021803">
      <w:bodyDiv w:val="1"/>
      <w:marLeft w:val="0"/>
      <w:marRight w:val="0"/>
      <w:marTop w:val="0"/>
      <w:marBottom w:val="0"/>
      <w:divBdr>
        <w:top w:val="none" w:sz="0" w:space="0" w:color="auto"/>
        <w:left w:val="none" w:sz="0" w:space="0" w:color="auto"/>
        <w:bottom w:val="none" w:sz="0" w:space="0" w:color="auto"/>
        <w:right w:val="none" w:sz="0" w:space="0" w:color="auto"/>
      </w:divBdr>
    </w:div>
    <w:div w:id="207647471">
      <w:bodyDiv w:val="1"/>
      <w:marLeft w:val="0"/>
      <w:marRight w:val="0"/>
      <w:marTop w:val="0"/>
      <w:marBottom w:val="0"/>
      <w:divBdr>
        <w:top w:val="none" w:sz="0" w:space="0" w:color="auto"/>
        <w:left w:val="none" w:sz="0" w:space="0" w:color="auto"/>
        <w:bottom w:val="none" w:sz="0" w:space="0" w:color="auto"/>
        <w:right w:val="none" w:sz="0" w:space="0" w:color="auto"/>
      </w:divBdr>
    </w:div>
    <w:div w:id="216474273">
      <w:bodyDiv w:val="1"/>
      <w:marLeft w:val="0"/>
      <w:marRight w:val="0"/>
      <w:marTop w:val="0"/>
      <w:marBottom w:val="0"/>
      <w:divBdr>
        <w:top w:val="none" w:sz="0" w:space="0" w:color="auto"/>
        <w:left w:val="none" w:sz="0" w:space="0" w:color="auto"/>
        <w:bottom w:val="none" w:sz="0" w:space="0" w:color="auto"/>
        <w:right w:val="none" w:sz="0" w:space="0" w:color="auto"/>
      </w:divBdr>
    </w:div>
    <w:div w:id="227152371">
      <w:bodyDiv w:val="1"/>
      <w:marLeft w:val="0"/>
      <w:marRight w:val="0"/>
      <w:marTop w:val="0"/>
      <w:marBottom w:val="0"/>
      <w:divBdr>
        <w:top w:val="none" w:sz="0" w:space="0" w:color="auto"/>
        <w:left w:val="none" w:sz="0" w:space="0" w:color="auto"/>
        <w:bottom w:val="none" w:sz="0" w:space="0" w:color="auto"/>
        <w:right w:val="none" w:sz="0" w:space="0" w:color="auto"/>
      </w:divBdr>
    </w:div>
    <w:div w:id="275455753">
      <w:bodyDiv w:val="1"/>
      <w:marLeft w:val="0"/>
      <w:marRight w:val="0"/>
      <w:marTop w:val="0"/>
      <w:marBottom w:val="0"/>
      <w:divBdr>
        <w:top w:val="none" w:sz="0" w:space="0" w:color="auto"/>
        <w:left w:val="none" w:sz="0" w:space="0" w:color="auto"/>
        <w:bottom w:val="none" w:sz="0" w:space="0" w:color="auto"/>
        <w:right w:val="none" w:sz="0" w:space="0" w:color="auto"/>
      </w:divBdr>
    </w:div>
    <w:div w:id="322049050">
      <w:bodyDiv w:val="1"/>
      <w:marLeft w:val="0"/>
      <w:marRight w:val="0"/>
      <w:marTop w:val="0"/>
      <w:marBottom w:val="0"/>
      <w:divBdr>
        <w:top w:val="none" w:sz="0" w:space="0" w:color="auto"/>
        <w:left w:val="none" w:sz="0" w:space="0" w:color="auto"/>
        <w:bottom w:val="none" w:sz="0" w:space="0" w:color="auto"/>
        <w:right w:val="none" w:sz="0" w:space="0" w:color="auto"/>
      </w:divBdr>
    </w:div>
    <w:div w:id="350687471">
      <w:bodyDiv w:val="1"/>
      <w:marLeft w:val="0"/>
      <w:marRight w:val="0"/>
      <w:marTop w:val="0"/>
      <w:marBottom w:val="0"/>
      <w:divBdr>
        <w:top w:val="none" w:sz="0" w:space="0" w:color="auto"/>
        <w:left w:val="none" w:sz="0" w:space="0" w:color="auto"/>
        <w:bottom w:val="none" w:sz="0" w:space="0" w:color="auto"/>
        <w:right w:val="none" w:sz="0" w:space="0" w:color="auto"/>
      </w:divBdr>
    </w:div>
    <w:div w:id="352656791">
      <w:bodyDiv w:val="1"/>
      <w:marLeft w:val="0"/>
      <w:marRight w:val="0"/>
      <w:marTop w:val="0"/>
      <w:marBottom w:val="0"/>
      <w:divBdr>
        <w:top w:val="none" w:sz="0" w:space="0" w:color="auto"/>
        <w:left w:val="none" w:sz="0" w:space="0" w:color="auto"/>
        <w:bottom w:val="none" w:sz="0" w:space="0" w:color="auto"/>
        <w:right w:val="none" w:sz="0" w:space="0" w:color="auto"/>
      </w:divBdr>
    </w:div>
    <w:div w:id="354385131">
      <w:bodyDiv w:val="1"/>
      <w:marLeft w:val="0"/>
      <w:marRight w:val="0"/>
      <w:marTop w:val="0"/>
      <w:marBottom w:val="0"/>
      <w:divBdr>
        <w:top w:val="none" w:sz="0" w:space="0" w:color="auto"/>
        <w:left w:val="none" w:sz="0" w:space="0" w:color="auto"/>
        <w:bottom w:val="none" w:sz="0" w:space="0" w:color="auto"/>
        <w:right w:val="none" w:sz="0" w:space="0" w:color="auto"/>
      </w:divBdr>
    </w:div>
    <w:div w:id="363791127">
      <w:bodyDiv w:val="1"/>
      <w:marLeft w:val="0"/>
      <w:marRight w:val="0"/>
      <w:marTop w:val="0"/>
      <w:marBottom w:val="0"/>
      <w:divBdr>
        <w:top w:val="none" w:sz="0" w:space="0" w:color="auto"/>
        <w:left w:val="none" w:sz="0" w:space="0" w:color="auto"/>
        <w:bottom w:val="none" w:sz="0" w:space="0" w:color="auto"/>
        <w:right w:val="none" w:sz="0" w:space="0" w:color="auto"/>
      </w:divBdr>
    </w:div>
    <w:div w:id="434251401">
      <w:bodyDiv w:val="1"/>
      <w:marLeft w:val="0"/>
      <w:marRight w:val="0"/>
      <w:marTop w:val="0"/>
      <w:marBottom w:val="0"/>
      <w:divBdr>
        <w:top w:val="none" w:sz="0" w:space="0" w:color="auto"/>
        <w:left w:val="none" w:sz="0" w:space="0" w:color="auto"/>
        <w:bottom w:val="none" w:sz="0" w:space="0" w:color="auto"/>
        <w:right w:val="none" w:sz="0" w:space="0" w:color="auto"/>
      </w:divBdr>
    </w:div>
    <w:div w:id="512571634">
      <w:bodyDiv w:val="1"/>
      <w:marLeft w:val="0"/>
      <w:marRight w:val="0"/>
      <w:marTop w:val="0"/>
      <w:marBottom w:val="0"/>
      <w:divBdr>
        <w:top w:val="none" w:sz="0" w:space="0" w:color="auto"/>
        <w:left w:val="none" w:sz="0" w:space="0" w:color="auto"/>
        <w:bottom w:val="none" w:sz="0" w:space="0" w:color="auto"/>
        <w:right w:val="none" w:sz="0" w:space="0" w:color="auto"/>
      </w:divBdr>
    </w:div>
    <w:div w:id="514878171">
      <w:bodyDiv w:val="1"/>
      <w:marLeft w:val="0"/>
      <w:marRight w:val="0"/>
      <w:marTop w:val="0"/>
      <w:marBottom w:val="0"/>
      <w:divBdr>
        <w:top w:val="none" w:sz="0" w:space="0" w:color="auto"/>
        <w:left w:val="none" w:sz="0" w:space="0" w:color="auto"/>
        <w:bottom w:val="none" w:sz="0" w:space="0" w:color="auto"/>
        <w:right w:val="none" w:sz="0" w:space="0" w:color="auto"/>
      </w:divBdr>
    </w:div>
    <w:div w:id="555317104">
      <w:bodyDiv w:val="1"/>
      <w:marLeft w:val="0"/>
      <w:marRight w:val="0"/>
      <w:marTop w:val="0"/>
      <w:marBottom w:val="0"/>
      <w:divBdr>
        <w:top w:val="none" w:sz="0" w:space="0" w:color="auto"/>
        <w:left w:val="none" w:sz="0" w:space="0" w:color="auto"/>
        <w:bottom w:val="none" w:sz="0" w:space="0" w:color="auto"/>
        <w:right w:val="none" w:sz="0" w:space="0" w:color="auto"/>
      </w:divBdr>
    </w:div>
    <w:div w:id="583339322">
      <w:bodyDiv w:val="1"/>
      <w:marLeft w:val="0"/>
      <w:marRight w:val="0"/>
      <w:marTop w:val="0"/>
      <w:marBottom w:val="0"/>
      <w:divBdr>
        <w:top w:val="none" w:sz="0" w:space="0" w:color="auto"/>
        <w:left w:val="none" w:sz="0" w:space="0" w:color="auto"/>
        <w:bottom w:val="none" w:sz="0" w:space="0" w:color="auto"/>
        <w:right w:val="none" w:sz="0" w:space="0" w:color="auto"/>
      </w:divBdr>
    </w:div>
    <w:div w:id="597057844">
      <w:bodyDiv w:val="1"/>
      <w:marLeft w:val="0"/>
      <w:marRight w:val="0"/>
      <w:marTop w:val="0"/>
      <w:marBottom w:val="0"/>
      <w:divBdr>
        <w:top w:val="none" w:sz="0" w:space="0" w:color="auto"/>
        <w:left w:val="none" w:sz="0" w:space="0" w:color="auto"/>
        <w:bottom w:val="none" w:sz="0" w:space="0" w:color="auto"/>
        <w:right w:val="none" w:sz="0" w:space="0" w:color="auto"/>
      </w:divBdr>
      <w:divsChild>
        <w:div w:id="1104308270">
          <w:marLeft w:val="0"/>
          <w:marRight w:val="0"/>
          <w:marTop w:val="0"/>
          <w:marBottom w:val="0"/>
          <w:divBdr>
            <w:top w:val="none" w:sz="0" w:space="0" w:color="auto"/>
            <w:left w:val="none" w:sz="0" w:space="0" w:color="auto"/>
            <w:bottom w:val="none" w:sz="0" w:space="0" w:color="auto"/>
            <w:right w:val="none" w:sz="0" w:space="0" w:color="auto"/>
          </w:divBdr>
        </w:div>
        <w:div w:id="1640529735">
          <w:marLeft w:val="0"/>
          <w:marRight w:val="0"/>
          <w:marTop w:val="0"/>
          <w:marBottom w:val="0"/>
          <w:divBdr>
            <w:top w:val="none" w:sz="0" w:space="0" w:color="auto"/>
            <w:left w:val="none" w:sz="0" w:space="0" w:color="auto"/>
            <w:bottom w:val="none" w:sz="0" w:space="0" w:color="auto"/>
            <w:right w:val="none" w:sz="0" w:space="0" w:color="auto"/>
          </w:divBdr>
        </w:div>
        <w:div w:id="2067994777">
          <w:marLeft w:val="0"/>
          <w:marRight w:val="0"/>
          <w:marTop w:val="0"/>
          <w:marBottom w:val="0"/>
          <w:divBdr>
            <w:top w:val="none" w:sz="0" w:space="0" w:color="auto"/>
            <w:left w:val="none" w:sz="0" w:space="0" w:color="auto"/>
            <w:bottom w:val="none" w:sz="0" w:space="0" w:color="auto"/>
            <w:right w:val="none" w:sz="0" w:space="0" w:color="auto"/>
          </w:divBdr>
        </w:div>
        <w:div w:id="597176054">
          <w:marLeft w:val="0"/>
          <w:marRight w:val="0"/>
          <w:marTop w:val="0"/>
          <w:marBottom w:val="0"/>
          <w:divBdr>
            <w:top w:val="none" w:sz="0" w:space="0" w:color="auto"/>
            <w:left w:val="none" w:sz="0" w:space="0" w:color="auto"/>
            <w:bottom w:val="none" w:sz="0" w:space="0" w:color="auto"/>
            <w:right w:val="none" w:sz="0" w:space="0" w:color="auto"/>
          </w:divBdr>
        </w:div>
        <w:div w:id="415902709">
          <w:marLeft w:val="0"/>
          <w:marRight w:val="0"/>
          <w:marTop w:val="0"/>
          <w:marBottom w:val="0"/>
          <w:divBdr>
            <w:top w:val="none" w:sz="0" w:space="0" w:color="auto"/>
            <w:left w:val="none" w:sz="0" w:space="0" w:color="auto"/>
            <w:bottom w:val="none" w:sz="0" w:space="0" w:color="auto"/>
            <w:right w:val="none" w:sz="0" w:space="0" w:color="auto"/>
          </w:divBdr>
        </w:div>
        <w:div w:id="1942101607">
          <w:marLeft w:val="0"/>
          <w:marRight w:val="0"/>
          <w:marTop w:val="0"/>
          <w:marBottom w:val="0"/>
          <w:divBdr>
            <w:top w:val="none" w:sz="0" w:space="0" w:color="auto"/>
            <w:left w:val="none" w:sz="0" w:space="0" w:color="auto"/>
            <w:bottom w:val="none" w:sz="0" w:space="0" w:color="auto"/>
            <w:right w:val="none" w:sz="0" w:space="0" w:color="auto"/>
          </w:divBdr>
        </w:div>
        <w:div w:id="1623076504">
          <w:marLeft w:val="0"/>
          <w:marRight w:val="0"/>
          <w:marTop w:val="0"/>
          <w:marBottom w:val="0"/>
          <w:divBdr>
            <w:top w:val="none" w:sz="0" w:space="0" w:color="auto"/>
            <w:left w:val="none" w:sz="0" w:space="0" w:color="auto"/>
            <w:bottom w:val="none" w:sz="0" w:space="0" w:color="auto"/>
            <w:right w:val="none" w:sz="0" w:space="0" w:color="auto"/>
          </w:divBdr>
        </w:div>
      </w:divsChild>
    </w:div>
    <w:div w:id="657080694">
      <w:bodyDiv w:val="1"/>
      <w:marLeft w:val="0"/>
      <w:marRight w:val="0"/>
      <w:marTop w:val="0"/>
      <w:marBottom w:val="0"/>
      <w:divBdr>
        <w:top w:val="none" w:sz="0" w:space="0" w:color="auto"/>
        <w:left w:val="none" w:sz="0" w:space="0" w:color="auto"/>
        <w:bottom w:val="none" w:sz="0" w:space="0" w:color="auto"/>
        <w:right w:val="none" w:sz="0" w:space="0" w:color="auto"/>
      </w:divBdr>
    </w:div>
    <w:div w:id="725228562">
      <w:bodyDiv w:val="1"/>
      <w:marLeft w:val="0"/>
      <w:marRight w:val="0"/>
      <w:marTop w:val="0"/>
      <w:marBottom w:val="0"/>
      <w:divBdr>
        <w:top w:val="none" w:sz="0" w:space="0" w:color="auto"/>
        <w:left w:val="none" w:sz="0" w:space="0" w:color="auto"/>
        <w:bottom w:val="none" w:sz="0" w:space="0" w:color="auto"/>
        <w:right w:val="none" w:sz="0" w:space="0" w:color="auto"/>
      </w:divBdr>
    </w:div>
    <w:div w:id="759369518">
      <w:bodyDiv w:val="1"/>
      <w:marLeft w:val="0"/>
      <w:marRight w:val="0"/>
      <w:marTop w:val="0"/>
      <w:marBottom w:val="0"/>
      <w:divBdr>
        <w:top w:val="none" w:sz="0" w:space="0" w:color="auto"/>
        <w:left w:val="none" w:sz="0" w:space="0" w:color="auto"/>
        <w:bottom w:val="none" w:sz="0" w:space="0" w:color="auto"/>
        <w:right w:val="none" w:sz="0" w:space="0" w:color="auto"/>
      </w:divBdr>
    </w:div>
    <w:div w:id="765930957">
      <w:bodyDiv w:val="1"/>
      <w:marLeft w:val="0"/>
      <w:marRight w:val="0"/>
      <w:marTop w:val="0"/>
      <w:marBottom w:val="0"/>
      <w:divBdr>
        <w:top w:val="none" w:sz="0" w:space="0" w:color="auto"/>
        <w:left w:val="none" w:sz="0" w:space="0" w:color="auto"/>
        <w:bottom w:val="none" w:sz="0" w:space="0" w:color="auto"/>
        <w:right w:val="none" w:sz="0" w:space="0" w:color="auto"/>
      </w:divBdr>
    </w:div>
    <w:div w:id="780220298">
      <w:bodyDiv w:val="1"/>
      <w:marLeft w:val="0"/>
      <w:marRight w:val="0"/>
      <w:marTop w:val="0"/>
      <w:marBottom w:val="0"/>
      <w:divBdr>
        <w:top w:val="none" w:sz="0" w:space="0" w:color="auto"/>
        <w:left w:val="none" w:sz="0" w:space="0" w:color="auto"/>
        <w:bottom w:val="none" w:sz="0" w:space="0" w:color="auto"/>
        <w:right w:val="none" w:sz="0" w:space="0" w:color="auto"/>
      </w:divBdr>
    </w:div>
    <w:div w:id="793332114">
      <w:bodyDiv w:val="1"/>
      <w:marLeft w:val="0"/>
      <w:marRight w:val="0"/>
      <w:marTop w:val="0"/>
      <w:marBottom w:val="0"/>
      <w:divBdr>
        <w:top w:val="none" w:sz="0" w:space="0" w:color="auto"/>
        <w:left w:val="none" w:sz="0" w:space="0" w:color="auto"/>
        <w:bottom w:val="none" w:sz="0" w:space="0" w:color="auto"/>
        <w:right w:val="none" w:sz="0" w:space="0" w:color="auto"/>
      </w:divBdr>
      <w:divsChild>
        <w:div w:id="1516964653">
          <w:marLeft w:val="0"/>
          <w:marRight w:val="0"/>
          <w:marTop w:val="0"/>
          <w:marBottom w:val="0"/>
          <w:divBdr>
            <w:top w:val="none" w:sz="0" w:space="0" w:color="auto"/>
            <w:left w:val="none" w:sz="0" w:space="0" w:color="auto"/>
            <w:bottom w:val="none" w:sz="0" w:space="0" w:color="auto"/>
            <w:right w:val="none" w:sz="0" w:space="0" w:color="auto"/>
          </w:divBdr>
        </w:div>
        <w:div w:id="1013993822">
          <w:marLeft w:val="0"/>
          <w:marRight w:val="0"/>
          <w:marTop w:val="0"/>
          <w:marBottom w:val="0"/>
          <w:divBdr>
            <w:top w:val="none" w:sz="0" w:space="0" w:color="auto"/>
            <w:left w:val="none" w:sz="0" w:space="0" w:color="auto"/>
            <w:bottom w:val="none" w:sz="0" w:space="0" w:color="auto"/>
            <w:right w:val="none" w:sz="0" w:space="0" w:color="auto"/>
          </w:divBdr>
        </w:div>
      </w:divsChild>
    </w:div>
    <w:div w:id="804586304">
      <w:bodyDiv w:val="1"/>
      <w:marLeft w:val="0"/>
      <w:marRight w:val="0"/>
      <w:marTop w:val="0"/>
      <w:marBottom w:val="0"/>
      <w:divBdr>
        <w:top w:val="none" w:sz="0" w:space="0" w:color="auto"/>
        <w:left w:val="none" w:sz="0" w:space="0" w:color="auto"/>
        <w:bottom w:val="none" w:sz="0" w:space="0" w:color="auto"/>
        <w:right w:val="none" w:sz="0" w:space="0" w:color="auto"/>
      </w:divBdr>
    </w:div>
    <w:div w:id="806581193">
      <w:bodyDiv w:val="1"/>
      <w:marLeft w:val="0"/>
      <w:marRight w:val="0"/>
      <w:marTop w:val="0"/>
      <w:marBottom w:val="0"/>
      <w:divBdr>
        <w:top w:val="none" w:sz="0" w:space="0" w:color="auto"/>
        <w:left w:val="none" w:sz="0" w:space="0" w:color="auto"/>
        <w:bottom w:val="none" w:sz="0" w:space="0" w:color="auto"/>
        <w:right w:val="none" w:sz="0" w:space="0" w:color="auto"/>
      </w:divBdr>
    </w:div>
    <w:div w:id="809246532">
      <w:bodyDiv w:val="1"/>
      <w:marLeft w:val="0"/>
      <w:marRight w:val="0"/>
      <w:marTop w:val="0"/>
      <w:marBottom w:val="0"/>
      <w:divBdr>
        <w:top w:val="none" w:sz="0" w:space="0" w:color="auto"/>
        <w:left w:val="none" w:sz="0" w:space="0" w:color="auto"/>
        <w:bottom w:val="none" w:sz="0" w:space="0" w:color="auto"/>
        <w:right w:val="none" w:sz="0" w:space="0" w:color="auto"/>
      </w:divBdr>
    </w:div>
    <w:div w:id="812261869">
      <w:bodyDiv w:val="1"/>
      <w:marLeft w:val="0"/>
      <w:marRight w:val="0"/>
      <w:marTop w:val="0"/>
      <w:marBottom w:val="0"/>
      <w:divBdr>
        <w:top w:val="none" w:sz="0" w:space="0" w:color="auto"/>
        <w:left w:val="none" w:sz="0" w:space="0" w:color="auto"/>
        <w:bottom w:val="none" w:sz="0" w:space="0" w:color="auto"/>
        <w:right w:val="none" w:sz="0" w:space="0" w:color="auto"/>
      </w:divBdr>
    </w:div>
    <w:div w:id="844902781">
      <w:bodyDiv w:val="1"/>
      <w:marLeft w:val="0"/>
      <w:marRight w:val="0"/>
      <w:marTop w:val="0"/>
      <w:marBottom w:val="0"/>
      <w:divBdr>
        <w:top w:val="none" w:sz="0" w:space="0" w:color="auto"/>
        <w:left w:val="none" w:sz="0" w:space="0" w:color="auto"/>
        <w:bottom w:val="none" w:sz="0" w:space="0" w:color="auto"/>
        <w:right w:val="none" w:sz="0" w:space="0" w:color="auto"/>
      </w:divBdr>
    </w:div>
    <w:div w:id="848718948">
      <w:bodyDiv w:val="1"/>
      <w:marLeft w:val="0"/>
      <w:marRight w:val="0"/>
      <w:marTop w:val="0"/>
      <w:marBottom w:val="0"/>
      <w:divBdr>
        <w:top w:val="none" w:sz="0" w:space="0" w:color="auto"/>
        <w:left w:val="none" w:sz="0" w:space="0" w:color="auto"/>
        <w:bottom w:val="none" w:sz="0" w:space="0" w:color="auto"/>
        <w:right w:val="none" w:sz="0" w:space="0" w:color="auto"/>
      </w:divBdr>
    </w:div>
    <w:div w:id="865942157">
      <w:bodyDiv w:val="1"/>
      <w:marLeft w:val="0"/>
      <w:marRight w:val="0"/>
      <w:marTop w:val="0"/>
      <w:marBottom w:val="0"/>
      <w:divBdr>
        <w:top w:val="none" w:sz="0" w:space="0" w:color="auto"/>
        <w:left w:val="none" w:sz="0" w:space="0" w:color="auto"/>
        <w:bottom w:val="none" w:sz="0" w:space="0" w:color="auto"/>
        <w:right w:val="none" w:sz="0" w:space="0" w:color="auto"/>
      </w:divBdr>
    </w:div>
    <w:div w:id="883638182">
      <w:bodyDiv w:val="1"/>
      <w:marLeft w:val="0"/>
      <w:marRight w:val="0"/>
      <w:marTop w:val="0"/>
      <w:marBottom w:val="0"/>
      <w:divBdr>
        <w:top w:val="none" w:sz="0" w:space="0" w:color="auto"/>
        <w:left w:val="none" w:sz="0" w:space="0" w:color="auto"/>
        <w:bottom w:val="none" w:sz="0" w:space="0" w:color="auto"/>
        <w:right w:val="none" w:sz="0" w:space="0" w:color="auto"/>
      </w:divBdr>
    </w:div>
    <w:div w:id="907611699">
      <w:bodyDiv w:val="1"/>
      <w:marLeft w:val="0"/>
      <w:marRight w:val="0"/>
      <w:marTop w:val="0"/>
      <w:marBottom w:val="0"/>
      <w:divBdr>
        <w:top w:val="none" w:sz="0" w:space="0" w:color="auto"/>
        <w:left w:val="none" w:sz="0" w:space="0" w:color="auto"/>
        <w:bottom w:val="none" w:sz="0" w:space="0" w:color="auto"/>
        <w:right w:val="none" w:sz="0" w:space="0" w:color="auto"/>
      </w:divBdr>
    </w:div>
    <w:div w:id="918052324">
      <w:bodyDiv w:val="1"/>
      <w:marLeft w:val="0"/>
      <w:marRight w:val="0"/>
      <w:marTop w:val="0"/>
      <w:marBottom w:val="0"/>
      <w:divBdr>
        <w:top w:val="none" w:sz="0" w:space="0" w:color="auto"/>
        <w:left w:val="none" w:sz="0" w:space="0" w:color="auto"/>
        <w:bottom w:val="none" w:sz="0" w:space="0" w:color="auto"/>
        <w:right w:val="none" w:sz="0" w:space="0" w:color="auto"/>
      </w:divBdr>
    </w:div>
    <w:div w:id="932084650">
      <w:bodyDiv w:val="1"/>
      <w:marLeft w:val="0"/>
      <w:marRight w:val="0"/>
      <w:marTop w:val="0"/>
      <w:marBottom w:val="0"/>
      <w:divBdr>
        <w:top w:val="none" w:sz="0" w:space="0" w:color="auto"/>
        <w:left w:val="none" w:sz="0" w:space="0" w:color="auto"/>
        <w:bottom w:val="none" w:sz="0" w:space="0" w:color="auto"/>
        <w:right w:val="none" w:sz="0" w:space="0" w:color="auto"/>
      </w:divBdr>
    </w:div>
    <w:div w:id="970864839">
      <w:bodyDiv w:val="1"/>
      <w:marLeft w:val="0"/>
      <w:marRight w:val="0"/>
      <w:marTop w:val="0"/>
      <w:marBottom w:val="0"/>
      <w:divBdr>
        <w:top w:val="none" w:sz="0" w:space="0" w:color="auto"/>
        <w:left w:val="none" w:sz="0" w:space="0" w:color="auto"/>
        <w:bottom w:val="none" w:sz="0" w:space="0" w:color="auto"/>
        <w:right w:val="none" w:sz="0" w:space="0" w:color="auto"/>
      </w:divBdr>
    </w:div>
    <w:div w:id="1043212499">
      <w:bodyDiv w:val="1"/>
      <w:marLeft w:val="0"/>
      <w:marRight w:val="0"/>
      <w:marTop w:val="0"/>
      <w:marBottom w:val="0"/>
      <w:divBdr>
        <w:top w:val="none" w:sz="0" w:space="0" w:color="auto"/>
        <w:left w:val="none" w:sz="0" w:space="0" w:color="auto"/>
        <w:bottom w:val="none" w:sz="0" w:space="0" w:color="auto"/>
        <w:right w:val="none" w:sz="0" w:space="0" w:color="auto"/>
      </w:divBdr>
    </w:div>
    <w:div w:id="1045638584">
      <w:bodyDiv w:val="1"/>
      <w:marLeft w:val="0"/>
      <w:marRight w:val="0"/>
      <w:marTop w:val="0"/>
      <w:marBottom w:val="0"/>
      <w:divBdr>
        <w:top w:val="none" w:sz="0" w:space="0" w:color="auto"/>
        <w:left w:val="none" w:sz="0" w:space="0" w:color="auto"/>
        <w:bottom w:val="none" w:sz="0" w:space="0" w:color="auto"/>
        <w:right w:val="none" w:sz="0" w:space="0" w:color="auto"/>
      </w:divBdr>
    </w:div>
    <w:div w:id="1048338311">
      <w:bodyDiv w:val="1"/>
      <w:marLeft w:val="0"/>
      <w:marRight w:val="0"/>
      <w:marTop w:val="0"/>
      <w:marBottom w:val="0"/>
      <w:divBdr>
        <w:top w:val="none" w:sz="0" w:space="0" w:color="auto"/>
        <w:left w:val="none" w:sz="0" w:space="0" w:color="auto"/>
        <w:bottom w:val="none" w:sz="0" w:space="0" w:color="auto"/>
        <w:right w:val="none" w:sz="0" w:space="0" w:color="auto"/>
      </w:divBdr>
    </w:div>
    <w:div w:id="1066688944">
      <w:bodyDiv w:val="1"/>
      <w:marLeft w:val="0"/>
      <w:marRight w:val="0"/>
      <w:marTop w:val="0"/>
      <w:marBottom w:val="0"/>
      <w:divBdr>
        <w:top w:val="none" w:sz="0" w:space="0" w:color="auto"/>
        <w:left w:val="none" w:sz="0" w:space="0" w:color="auto"/>
        <w:bottom w:val="none" w:sz="0" w:space="0" w:color="auto"/>
        <w:right w:val="none" w:sz="0" w:space="0" w:color="auto"/>
      </w:divBdr>
    </w:div>
    <w:div w:id="1070494801">
      <w:bodyDiv w:val="1"/>
      <w:marLeft w:val="0"/>
      <w:marRight w:val="0"/>
      <w:marTop w:val="0"/>
      <w:marBottom w:val="0"/>
      <w:divBdr>
        <w:top w:val="none" w:sz="0" w:space="0" w:color="auto"/>
        <w:left w:val="none" w:sz="0" w:space="0" w:color="auto"/>
        <w:bottom w:val="none" w:sz="0" w:space="0" w:color="auto"/>
        <w:right w:val="none" w:sz="0" w:space="0" w:color="auto"/>
      </w:divBdr>
      <w:divsChild>
        <w:div w:id="1466461268">
          <w:marLeft w:val="0"/>
          <w:marRight w:val="0"/>
          <w:marTop w:val="0"/>
          <w:marBottom w:val="0"/>
          <w:divBdr>
            <w:top w:val="none" w:sz="0" w:space="0" w:color="auto"/>
            <w:left w:val="none" w:sz="0" w:space="0" w:color="auto"/>
            <w:bottom w:val="none" w:sz="0" w:space="0" w:color="auto"/>
            <w:right w:val="none" w:sz="0" w:space="0" w:color="auto"/>
          </w:divBdr>
        </w:div>
        <w:div w:id="117073855">
          <w:marLeft w:val="0"/>
          <w:marRight w:val="0"/>
          <w:marTop w:val="0"/>
          <w:marBottom w:val="0"/>
          <w:divBdr>
            <w:top w:val="none" w:sz="0" w:space="0" w:color="auto"/>
            <w:left w:val="none" w:sz="0" w:space="0" w:color="auto"/>
            <w:bottom w:val="none" w:sz="0" w:space="0" w:color="auto"/>
            <w:right w:val="none" w:sz="0" w:space="0" w:color="auto"/>
          </w:divBdr>
        </w:div>
        <w:div w:id="930310284">
          <w:marLeft w:val="0"/>
          <w:marRight w:val="0"/>
          <w:marTop w:val="0"/>
          <w:marBottom w:val="0"/>
          <w:divBdr>
            <w:top w:val="none" w:sz="0" w:space="0" w:color="auto"/>
            <w:left w:val="none" w:sz="0" w:space="0" w:color="auto"/>
            <w:bottom w:val="none" w:sz="0" w:space="0" w:color="auto"/>
            <w:right w:val="none" w:sz="0" w:space="0" w:color="auto"/>
          </w:divBdr>
        </w:div>
        <w:div w:id="1833788824">
          <w:marLeft w:val="0"/>
          <w:marRight w:val="0"/>
          <w:marTop w:val="0"/>
          <w:marBottom w:val="0"/>
          <w:divBdr>
            <w:top w:val="none" w:sz="0" w:space="0" w:color="auto"/>
            <w:left w:val="none" w:sz="0" w:space="0" w:color="auto"/>
            <w:bottom w:val="none" w:sz="0" w:space="0" w:color="auto"/>
            <w:right w:val="none" w:sz="0" w:space="0" w:color="auto"/>
          </w:divBdr>
        </w:div>
        <w:div w:id="668213837">
          <w:marLeft w:val="0"/>
          <w:marRight w:val="0"/>
          <w:marTop w:val="0"/>
          <w:marBottom w:val="0"/>
          <w:divBdr>
            <w:top w:val="none" w:sz="0" w:space="0" w:color="auto"/>
            <w:left w:val="none" w:sz="0" w:space="0" w:color="auto"/>
            <w:bottom w:val="none" w:sz="0" w:space="0" w:color="auto"/>
            <w:right w:val="none" w:sz="0" w:space="0" w:color="auto"/>
          </w:divBdr>
        </w:div>
        <w:div w:id="1747612468">
          <w:marLeft w:val="0"/>
          <w:marRight w:val="0"/>
          <w:marTop w:val="0"/>
          <w:marBottom w:val="0"/>
          <w:divBdr>
            <w:top w:val="none" w:sz="0" w:space="0" w:color="auto"/>
            <w:left w:val="none" w:sz="0" w:space="0" w:color="auto"/>
            <w:bottom w:val="none" w:sz="0" w:space="0" w:color="auto"/>
            <w:right w:val="none" w:sz="0" w:space="0" w:color="auto"/>
          </w:divBdr>
        </w:div>
        <w:div w:id="1100032409">
          <w:marLeft w:val="0"/>
          <w:marRight w:val="0"/>
          <w:marTop w:val="0"/>
          <w:marBottom w:val="0"/>
          <w:divBdr>
            <w:top w:val="none" w:sz="0" w:space="0" w:color="auto"/>
            <w:left w:val="none" w:sz="0" w:space="0" w:color="auto"/>
            <w:bottom w:val="none" w:sz="0" w:space="0" w:color="auto"/>
            <w:right w:val="none" w:sz="0" w:space="0" w:color="auto"/>
          </w:divBdr>
        </w:div>
        <w:div w:id="1928878094">
          <w:marLeft w:val="0"/>
          <w:marRight w:val="0"/>
          <w:marTop w:val="0"/>
          <w:marBottom w:val="0"/>
          <w:divBdr>
            <w:top w:val="none" w:sz="0" w:space="0" w:color="auto"/>
            <w:left w:val="none" w:sz="0" w:space="0" w:color="auto"/>
            <w:bottom w:val="none" w:sz="0" w:space="0" w:color="auto"/>
            <w:right w:val="none" w:sz="0" w:space="0" w:color="auto"/>
          </w:divBdr>
        </w:div>
      </w:divsChild>
    </w:div>
    <w:div w:id="1092778912">
      <w:bodyDiv w:val="1"/>
      <w:marLeft w:val="0"/>
      <w:marRight w:val="0"/>
      <w:marTop w:val="0"/>
      <w:marBottom w:val="0"/>
      <w:divBdr>
        <w:top w:val="none" w:sz="0" w:space="0" w:color="auto"/>
        <w:left w:val="none" w:sz="0" w:space="0" w:color="auto"/>
        <w:bottom w:val="none" w:sz="0" w:space="0" w:color="auto"/>
        <w:right w:val="none" w:sz="0" w:space="0" w:color="auto"/>
      </w:divBdr>
    </w:div>
    <w:div w:id="1100494301">
      <w:bodyDiv w:val="1"/>
      <w:marLeft w:val="0"/>
      <w:marRight w:val="0"/>
      <w:marTop w:val="0"/>
      <w:marBottom w:val="0"/>
      <w:divBdr>
        <w:top w:val="none" w:sz="0" w:space="0" w:color="auto"/>
        <w:left w:val="none" w:sz="0" w:space="0" w:color="auto"/>
        <w:bottom w:val="none" w:sz="0" w:space="0" w:color="auto"/>
        <w:right w:val="none" w:sz="0" w:space="0" w:color="auto"/>
      </w:divBdr>
    </w:div>
    <w:div w:id="1110861073">
      <w:bodyDiv w:val="1"/>
      <w:marLeft w:val="0"/>
      <w:marRight w:val="0"/>
      <w:marTop w:val="0"/>
      <w:marBottom w:val="0"/>
      <w:divBdr>
        <w:top w:val="none" w:sz="0" w:space="0" w:color="auto"/>
        <w:left w:val="none" w:sz="0" w:space="0" w:color="auto"/>
        <w:bottom w:val="none" w:sz="0" w:space="0" w:color="auto"/>
        <w:right w:val="none" w:sz="0" w:space="0" w:color="auto"/>
      </w:divBdr>
      <w:divsChild>
        <w:div w:id="921835547">
          <w:marLeft w:val="0"/>
          <w:marRight w:val="0"/>
          <w:marTop w:val="0"/>
          <w:marBottom w:val="0"/>
          <w:divBdr>
            <w:top w:val="none" w:sz="0" w:space="0" w:color="auto"/>
            <w:left w:val="none" w:sz="0" w:space="0" w:color="auto"/>
            <w:bottom w:val="none" w:sz="0" w:space="0" w:color="auto"/>
            <w:right w:val="none" w:sz="0" w:space="0" w:color="auto"/>
          </w:divBdr>
        </w:div>
        <w:div w:id="1542548036">
          <w:marLeft w:val="0"/>
          <w:marRight w:val="0"/>
          <w:marTop w:val="0"/>
          <w:marBottom w:val="0"/>
          <w:divBdr>
            <w:top w:val="none" w:sz="0" w:space="0" w:color="auto"/>
            <w:left w:val="none" w:sz="0" w:space="0" w:color="auto"/>
            <w:bottom w:val="none" w:sz="0" w:space="0" w:color="auto"/>
            <w:right w:val="none" w:sz="0" w:space="0" w:color="auto"/>
          </w:divBdr>
        </w:div>
        <w:div w:id="1221945108">
          <w:marLeft w:val="0"/>
          <w:marRight w:val="0"/>
          <w:marTop w:val="0"/>
          <w:marBottom w:val="0"/>
          <w:divBdr>
            <w:top w:val="none" w:sz="0" w:space="0" w:color="auto"/>
            <w:left w:val="none" w:sz="0" w:space="0" w:color="auto"/>
            <w:bottom w:val="none" w:sz="0" w:space="0" w:color="auto"/>
            <w:right w:val="none" w:sz="0" w:space="0" w:color="auto"/>
          </w:divBdr>
        </w:div>
        <w:div w:id="133110963">
          <w:marLeft w:val="0"/>
          <w:marRight w:val="0"/>
          <w:marTop w:val="0"/>
          <w:marBottom w:val="0"/>
          <w:divBdr>
            <w:top w:val="none" w:sz="0" w:space="0" w:color="auto"/>
            <w:left w:val="none" w:sz="0" w:space="0" w:color="auto"/>
            <w:bottom w:val="none" w:sz="0" w:space="0" w:color="auto"/>
            <w:right w:val="none" w:sz="0" w:space="0" w:color="auto"/>
          </w:divBdr>
        </w:div>
        <w:div w:id="112093105">
          <w:marLeft w:val="0"/>
          <w:marRight w:val="0"/>
          <w:marTop w:val="0"/>
          <w:marBottom w:val="0"/>
          <w:divBdr>
            <w:top w:val="none" w:sz="0" w:space="0" w:color="auto"/>
            <w:left w:val="none" w:sz="0" w:space="0" w:color="auto"/>
            <w:bottom w:val="none" w:sz="0" w:space="0" w:color="auto"/>
            <w:right w:val="none" w:sz="0" w:space="0" w:color="auto"/>
          </w:divBdr>
        </w:div>
      </w:divsChild>
    </w:div>
    <w:div w:id="1111361773">
      <w:bodyDiv w:val="1"/>
      <w:marLeft w:val="0"/>
      <w:marRight w:val="0"/>
      <w:marTop w:val="0"/>
      <w:marBottom w:val="0"/>
      <w:divBdr>
        <w:top w:val="none" w:sz="0" w:space="0" w:color="auto"/>
        <w:left w:val="none" w:sz="0" w:space="0" w:color="auto"/>
        <w:bottom w:val="none" w:sz="0" w:space="0" w:color="auto"/>
        <w:right w:val="none" w:sz="0" w:space="0" w:color="auto"/>
      </w:divBdr>
    </w:div>
    <w:div w:id="1130711971">
      <w:bodyDiv w:val="1"/>
      <w:marLeft w:val="0"/>
      <w:marRight w:val="0"/>
      <w:marTop w:val="0"/>
      <w:marBottom w:val="0"/>
      <w:divBdr>
        <w:top w:val="none" w:sz="0" w:space="0" w:color="auto"/>
        <w:left w:val="none" w:sz="0" w:space="0" w:color="auto"/>
        <w:bottom w:val="none" w:sz="0" w:space="0" w:color="auto"/>
        <w:right w:val="none" w:sz="0" w:space="0" w:color="auto"/>
      </w:divBdr>
    </w:div>
    <w:div w:id="1140611212">
      <w:bodyDiv w:val="1"/>
      <w:marLeft w:val="0"/>
      <w:marRight w:val="0"/>
      <w:marTop w:val="0"/>
      <w:marBottom w:val="0"/>
      <w:divBdr>
        <w:top w:val="none" w:sz="0" w:space="0" w:color="auto"/>
        <w:left w:val="none" w:sz="0" w:space="0" w:color="auto"/>
        <w:bottom w:val="none" w:sz="0" w:space="0" w:color="auto"/>
        <w:right w:val="none" w:sz="0" w:space="0" w:color="auto"/>
      </w:divBdr>
    </w:div>
    <w:div w:id="1152719516">
      <w:bodyDiv w:val="1"/>
      <w:marLeft w:val="0"/>
      <w:marRight w:val="0"/>
      <w:marTop w:val="0"/>
      <w:marBottom w:val="0"/>
      <w:divBdr>
        <w:top w:val="none" w:sz="0" w:space="0" w:color="auto"/>
        <w:left w:val="none" w:sz="0" w:space="0" w:color="auto"/>
        <w:bottom w:val="none" w:sz="0" w:space="0" w:color="auto"/>
        <w:right w:val="none" w:sz="0" w:space="0" w:color="auto"/>
      </w:divBdr>
    </w:div>
    <w:div w:id="1200243897">
      <w:bodyDiv w:val="1"/>
      <w:marLeft w:val="0"/>
      <w:marRight w:val="0"/>
      <w:marTop w:val="0"/>
      <w:marBottom w:val="0"/>
      <w:divBdr>
        <w:top w:val="none" w:sz="0" w:space="0" w:color="auto"/>
        <w:left w:val="none" w:sz="0" w:space="0" w:color="auto"/>
        <w:bottom w:val="none" w:sz="0" w:space="0" w:color="auto"/>
        <w:right w:val="none" w:sz="0" w:space="0" w:color="auto"/>
      </w:divBdr>
    </w:div>
    <w:div w:id="1209491707">
      <w:bodyDiv w:val="1"/>
      <w:marLeft w:val="0"/>
      <w:marRight w:val="0"/>
      <w:marTop w:val="0"/>
      <w:marBottom w:val="0"/>
      <w:divBdr>
        <w:top w:val="none" w:sz="0" w:space="0" w:color="auto"/>
        <w:left w:val="none" w:sz="0" w:space="0" w:color="auto"/>
        <w:bottom w:val="none" w:sz="0" w:space="0" w:color="auto"/>
        <w:right w:val="none" w:sz="0" w:space="0" w:color="auto"/>
      </w:divBdr>
    </w:div>
    <w:div w:id="1223565093">
      <w:bodyDiv w:val="1"/>
      <w:marLeft w:val="0"/>
      <w:marRight w:val="0"/>
      <w:marTop w:val="0"/>
      <w:marBottom w:val="0"/>
      <w:divBdr>
        <w:top w:val="none" w:sz="0" w:space="0" w:color="auto"/>
        <w:left w:val="none" w:sz="0" w:space="0" w:color="auto"/>
        <w:bottom w:val="none" w:sz="0" w:space="0" w:color="auto"/>
        <w:right w:val="none" w:sz="0" w:space="0" w:color="auto"/>
      </w:divBdr>
    </w:div>
    <w:div w:id="1246691390">
      <w:bodyDiv w:val="1"/>
      <w:marLeft w:val="0"/>
      <w:marRight w:val="0"/>
      <w:marTop w:val="0"/>
      <w:marBottom w:val="0"/>
      <w:divBdr>
        <w:top w:val="none" w:sz="0" w:space="0" w:color="auto"/>
        <w:left w:val="none" w:sz="0" w:space="0" w:color="auto"/>
        <w:bottom w:val="none" w:sz="0" w:space="0" w:color="auto"/>
        <w:right w:val="none" w:sz="0" w:space="0" w:color="auto"/>
      </w:divBdr>
    </w:div>
    <w:div w:id="1253272065">
      <w:bodyDiv w:val="1"/>
      <w:marLeft w:val="0"/>
      <w:marRight w:val="0"/>
      <w:marTop w:val="0"/>
      <w:marBottom w:val="0"/>
      <w:divBdr>
        <w:top w:val="none" w:sz="0" w:space="0" w:color="auto"/>
        <w:left w:val="none" w:sz="0" w:space="0" w:color="auto"/>
        <w:bottom w:val="none" w:sz="0" w:space="0" w:color="auto"/>
        <w:right w:val="none" w:sz="0" w:space="0" w:color="auto"/>
      </w:divBdr>
    </w:div>
    <w:div w:id="1254901241">
      <w:bodyDiv w:val="1"/>
      <w:marLeft w:val="0"/>
      <w:marRight w:val="0"/>
      <w:marTop w:val="0"/>
      <w:marBottom w:val="0"/>
      <w:divBdr>
        <w:top w:val="none" w:sz="0" w:space="0" w:color="auto"/>
        <w:left w:val="none" w:sz="0" w:space="0" w:color="auto"/>
        <w:bottom w:val="none" w:sz="0" w:space="0" w:color="auto"/>
        <w:right w:val="none" w:sz="0" w:space="0" w:color="auto"/>
      </w:divBdr>
    </w:div>
    <w:div w:id="1292399199">
      <w:bodyDiv w:val="1"/>
      <w:marLeft w:val="0"/>
      <w:marRight w:val="0"/>
      <w:marTop w:val="0"/>
      <w:marBottom w:val="0"/>
      <w:divBdr>
        <w:top w:val="none" w:sz="0" w:space="0" w:color="auto"/>
        <w:left w:val="none" w:sz="0" w:space="0" w:color="auto"/>
        <w:bottom w:val="none" w:sz="0" w:space="0" w:color="auto"/>
        <w:right w:val="none" w:sz="0" w:space="0" w:color="auto"/>
      </w:divBdr>
    </w:div>
    <w:div w:id="1311977310">
      <w:bodyDiv w:val="1"/>
      <w:marLeft w:val="0"/>
      <w:marRight w:val="0"/>
      <w:marTop w:val="0"/>
      <w:marBottom w:val="0"/>
      <w:divBdr>
        <w:top w:val="none" w:sz="0" w:space="0" w:color="auto"/>
        <w:left w:val="none" w:sz="0" w:space="0" w:color="auto"/>
        <w:bottom w:val="none" w:sz="0" w:space="0" w:color="auto"/>
        <w:right w:val="none" w:sz="0" w:space="0" w:color="auto"/>
      </w:divBdr>
    </w:div>
    <w:div w:id="1372153285">
      <w:bodyDiv w:val="1"/>
      <w:marLeft w:val="0"/>
      <w:marRight w:val="0"/>
      <w:marTop w:val="0"/>
      <w:marBottom w:val="0"/>
      <w:divBdr>
        <w:top w:val="none" w:sz="0" w:space="0" w:color="auto"/>
        <w:left w:val="none" w:sz="0" w:space="0" w:color="auto"/>
        <w:bottom w:val="none" w:sz="0" w:space="0" w:color="auto"/>
        <w:right w:val="none" w:sz="0" w:space="0" w:color="auto"/>
      </w:divBdr>
    </w:div>
    <w:div w:id="1378117421">
      <w:bodyDiv w:val="1"/>
      <w:marLeft w:val="0"/>
      <w:marRight w:val="0"/>
      <w:marTop w:val="0"/>
      <w:marBottom w:val="0"/>
      <w:divBdr>
        <w:top w:val="none" w:sz="0" w:space="0" w:color="auto"/>
        <w:left w:val="none" w:sz="0" w:space="0" w:color="auto"/>
        <w:bottom w:val="none" w:sz="0" w:space="0" w:color="auto"/>
        <w:right w:val="none" w:sz="0" w:space="0" w:color="auto"/>
      </w:divBdr>
    </w:div>
    <w:div w:id="1390883512">
      <w:bodyDiv w:val="1"/>
      <w:marLeft w:val="0"/>
      <w:marRight w:val="0"/>
      <w:marTop w:val="0"/>
      <w:marBottom w:val="0"/>
      <w:divBdr>
        <w:top w:val="none" w:sz="0" w:space="0" w:color="auto"/>
        <w:left w:val="none" w:sz="0" w:space="0" w:color="auto"/>
        <w:bottom w:val="none" w:sz="0" w:space="0" w:color="auto"/>
        <w:right w:val="none" w:sz="0" w:space="0" w:color="auto"/>
      </w:divBdr>
    </w:div>
    <w:div w:id="1413240051">
      <w:bodyDiv w:val="1"/>
      <w:marLeft w:val="0"/>
      <w:marRight w:val="0"/>
      <w:marTop w:val="0"/>
      <w:marBottom w:val="0"/>
      <w:divBdr>
        <w:top w:val="none" w:sz="0" w:space="0" w:color="auto"/>
        <w:left w:val="none" w:sz="0" w:space="0" w:color="auto"/>
        <w:bottom w:val="none" w:sz="0" w:space="0" w:color="auto"/>
        <w:right w:val="none" w:sz="0" w:space="0" w:color="auto"/>
      </w:divBdr>
      <w:divsChild>
        <w:div w:id="585457691">
          <w:marLeft w:val="0"/>
          <w:marRight w:val="0"/>
          <w:marTop w:val="0"/>
          <w:marBottom w:val="0"/>
          <w:divBdr>
            <w:top w:val="none" w:sz="0" w:space="0" w:color="auto"/>
            <w:left w:val="none" w:sz="0" w:space="0" w:color="auto"/>
            <w:bottom w:val="none" w:sz="0" w:space="0" w:color="auto"/>
            <w:right w:val="none" w:sz="0" w:space="0" w:color="auto"/>
          </w:divBdr>
        </w:div>
        <w:div w:id="450900599">
          <w:marLeft w:val="0"/>
          <w:marRight w:val="0"/>
          <w:marTop w:val="0"/>
          <w:marBottom w:val="0"/>
          <w:divBdr>
            <w:top w:val="none" w:sz="0" w:space="0" w:color="auto"/>
            <w:left w:val="none" w:sz="0" w:space="0" w:color="auto"/>
            <w:bottom w:val="none" w:sz="0" w:space="0" w:color="auto"/>
            <w:right w:val="none" w:sz="0" w:space="0" w:color="auto"/>
          </w:divBdr>
        </w:div>
      </w:divsChild>
    </w:div>
    <w:div w:id="1448235855">
      <w:bodyDiv w:val="1"/>
      <w:marLeft w:val="0"/>
      <w:marRight w:val="0"/>
      <w:marTop w:val="0"/>
      <w:marBottom w:val="0"/>
      <w:divBdr>
        <w:top w:val="none" w:sz="0" w:space="0" w:color="auto"/>
        <w:left w:val="none" w:sz="0" w:space="0" w:color="auto"/>
        <w:bottom w:val="none" w:sz="0" w:space="0" w:color="auto"/>
        <w:right w:val="none" w:sz="0" w:space="0" w:color="auto"/>
      </w:divBdr>
    </w:div>
    <w:div w:id="1453552319">
      <w:bodyDiv w:val="1"/>
      <w:marLeft w:val="0"/>
      <w:marRight w:val="0"/>
      <w:marTop w:val="0"/>
      <w:marBottom w:val="0"/>
      <w:divBdr>
        <w:top w:val="none" w:sz="0" w:space="0" w:color="auto"/>
        <w:left w:val="none" w:sz="0" w:space="0" w:color="auto"/>
        <w:bottom w:val="none" w:sz="0" w:space="0" w:color="auto"/>
        <w:right w:val="none" w:sz="0" w:space="0" w:color="auto"/>
      </w:divBdr>
    </w:div>
    <w:div w:id="1462386810">
      <w:bodyDiv w:val="1"/>
      <w:marLeft w:val="0"/>
      <w:marRight w:val="0"/>
      <w:marTop w:val="0"/>
      <w:marBottom w:val="0"/>
      <w:divBdr>
        <w:top w:val="none" w:sz="0" w:space="0" w:color="auto"/>
        <w:left w:val="none" w:sz="0" w:space="0" w:color="auto"/>
        <w:bottom w:val="none" w:sz="0" w:space="0" w:color="auto"/>
        <w:right w:val="none" w:sz="0" w:space="0" w:color="auto"/>
      </w:divBdr>
    </w:div>
    <w:div w:id="1465194148">
      <w:bodyDiv w:val="1"/>
      <w:marLeft w:val="0"/>
      <w:marRight w:val="0"/>
      <w:marTop w:val="0"/>
      <w:marBottom w:val="0"/>
      <w:divBdr>
        <w:top w:val="none" w:sz="0" w:space="0" w:color="auto"/>
        <w:left w:val="none" w:sz="0" w:space="0" w:color="auto"/>
        <w:bottom w:val="none" w:sz="0" w:space="0" w:color="auto"/>
        <w:right w:val="none" w:sz="0" w:space="0" w:color="auto"/>
      </w:divBdr>
    </w:div>
    <w:div w:id="1472140242">
      <w:bodyDiv w:val="1"/>
      <w:marLeft w:val="0"/>
      <w:marRight w:val="0"/>
      <w:marTop w:val="0"/>
      <w:marBottom w:val="0"/>
      <w:divBdr>
        <w:top w:val="none" w:sz="0" w:space="0" w:color="auto"/>
        <w:left w:val="none" w:sz="0" w:space="0" w:color="auto"/>
        <w:bottom w:val="none" w:sz="0" w:space="0" w:color="auto"/>
        <w:right w:val="none" w:sz="0" w:space="0" w:color="auto"/>
      </w:divBdr>
    </w:div>
    <w:div w:id="1480268890">
      <w:bodyDiv w:val="1"/>
      <w:marLeft w:val="0"/>
      <w:marRight w:val="0"/>
      <w:marTop w:val="0"/>
      <w:marBottom w:val="0"/>
      <w:divBdr>
        <w:top w:val="none" w:sz="0" w:space="0" w:color="auto"/>
        <w:left w:val="none" w:sz="0" w:space="0" w:color="auto"/>
        <w:bottom w:val="none" w:sz="0" w:space="0" w:color="auto"/>
        <w:right w:val="none" w:sz="0" w:space="0" w:color="auto"/>
      </w:divBdr>
    </w:div>
    <w:div w:id="1481264938">
      <w:bodyDiv w:val="1"/>
      <w:marLeft w:val="0"/>
      <w:marRight w:val="0"/>
      <w:marTop w:val="0"/>
      <w:marBottom w:val="0"/>
      <w:divBdr>
        <w:top w:val="none" w:sz="0" w:space="0" w:color="auto"/>
        <w:left w:val="none" w:sz="0" w:space="0" w:color="auto"/>
        <w:bottom w:val="none" w:sz="0" w:space="0" w:color="auto"/>
        <w:right w:val="none" w:sz="0" w:space="0" w:color="auto"/>
      </w:divBdr>
    </w:div>
    <w:div w:id="1560440727">
      <w:bodyDiv w:val="1"/>
      <w:marLeft w:val="0"/>
      <w:marRight w:val="0"/>
      <w:marTop w:val="0"/>
      <w:marBottom w:val="0"/>
      <w:divBdr>
        <w:top w:val="none" w:sz="0" w:space="0" w:color="auto"/>
        <w:left w:val="none" w:sz="0" w:space="0" w:color="auto"/>
        <w:bottom w:val="none" w:sz="0" w:space="0" w:color="auto"/>
        <w:right w:val="none" w:sz="0" w:space="0" w:color="auto"/>
      </w:divBdr>
    </w:div>
    <w:div w:id="1579486606">
      <w:bodyDiv w:val="1"/>
      <w:marLeft w:val="0"/>
      <w:marRight w:val="0"/>
      <w:marTop w:val="0"/>
      <w:marBottom w:val="0"/>
      <w:divBdr>
        <w:top w:val="none" w:sz="0" w:space="0" w:color="auto"/>
        <w:left w:val="none" w:sz="0" w:space="0" w:color="auto"/>
        <w:bottom w:val="none" w:sz="0" w:space="0" w:color="auto"/>
        <w:right w:val="none" w:sz="0" w:space="0" w:color="auto"/>
      </w:divBdr>
    </w:div>
    <w:div w:id="1580090850">
      <w:bodyDiv w:val="1"/>
      <w:marLeft w:val="0"/>
      <w:marRight w:val="0"/>
      <w:marTop w:val="0"/>
      <w:marBottom w:val="0"/>
      <w:divBdr>
        <w:top w:val="none" w:sz="0" w:space="0" w:color="auto"/>
        <w:left w:val="none" w:sz="0" w:space="0" w:color="auto"/>
        <w:bottom w:val="none" w:sz="0" w:space="0" w:color="auto"/>
        <w:right w:val="none" w:sz="0" w:space="0" w:color="auto"/>
      </w:divBdr>
    </w:div>
    <w:div w:id="1595164673">
      <w:bodyDiv w:val="1"/>
      <w:marLeft w:val="0"/>
      <w:marRight w:val="0"/>
      <w:marTop w:val="0"/>
      <w:marBottom w:val="0"/>
      <w:divBdr>
        <w:top w:val="none" w:sz="0" w:space="0" w:color="auto"/>
        <w:left w:val="none" w:sz="0" w:space="0" w:color="auto"/>
        <w:bottom w:val="none" w:sz="0" w:space="0" w:color="auto"/>
        <w:right w:val="none" w:sz="0" w:space="0" w:color="auto"/>
      </w:divBdr>
    </w:div>
    <w:div w:id="1600485398">
      <w:bodyDiv w:val="1"/>
      <w:marLeft w:val="0"/>
      <w:marRight w:val="0"/>
      <w:marTop w:val="0"/>
      <w:marBottom w:val="0"/>
      <w:divBdr>
        <w:top w:val="none" w:sz="0" w:space="0" w:color="auto"/>
        <w:left w:val="none" w:sz="0" w:space="0" w:color="auto"/>
        <w:bottom w:val="none" w:sz="0" w:space="0" w:color="auto"/>
        <w:right w:val="none" w:sz="0" w:space="0" w:color="auto"/>
      </w:divBdr>
    </w:div>
    <w:div w:id="1673491697">
      <w:bodyDiv w:val="1"/>
      <w:marLeft w:val="0"/>
      <w:marRight w:val="0"/>
      <w:marTop w:val="0"/>
      <w:marBottom w:val="0"/>
      <w:divBdr>
        <w:top w:val="none" w:sz="0" w:space="0" w:color="auto"/>
        <w:left w:val="none" w:sz="0" w:space="0" w:color="auto"/>
        <w:bottom w:val="none" w:sz="0" w:space="0" w:color="auto"/>
        <w:right w:val="none" w:sz="0" w:space="0" w:color="auto"/>
      </w:divBdr>
    </w:div>
    <w:div w:id="1733039631">
      <w:bodyDiv w:val="1"/>
      <w:marLeft w:val="0"/>
      <w:marRight w:val="0"/>
      <w:marTop w:val="0"/>
      <w:marBottom w:val="0"/>
      <w:divBdr>
        <w:top w:val="none" w:sz="0" w:space="0" w:color="auto"/>
        <w:left w:val="none" w:sz="0" w:space="0" w:color="auto"/>
        <w:bottom w:val="none" w:sz="0" w:space="0" w:color="auto"/>
        <w:right w:val="none" w:sz="0" w:space="0" w:color="auto"/>
      </w:divBdr>
    </w:div>
    <w:div w:id="1741171019">
      <w:bodyDiv w:val="1"/>
      <w:marLeft w:val="0"/>
      <w:marRight w:val="0"/>
      <w:marTop w:val="0"/>
      <w:marBottom w:val="0"/>
      <w:divBdr>
        <w:top w:val="none" w:sz="0" w:space="0" w:color="auto"/>
        <w:left w:val="none" w:sz="0" w:space="0" w:color="auto"/>
        <w:bottom w:val="none" w:sz="0" w:space="0" w:color="auto"/>
        <w:right w:val="none" w:sz="0" w:space="0" w:color="auto"/>
      </w:divBdr>
    </w:div>
    <w:div w:id="1744643170">
      <w:bodyDiv w:val="1"/>
      <w:marLeft w:val="0"/>
      <w:marRight w:val="0"/>
      <w:marTop w:val="0"/>
      <w:marBottom w:val="0"/>
      <w:divBdr>
        <w:top w:val="none" w:sz="0" w:space="0" w:color="auto"/>
        <w:left w:val="none" w:sz="0" w:space="0" w:color="auto"/>
        <w:bottom w:val="none" w:sz="0" w:space="0" w:color="auto"/>
        <w:right w:val="none" w:sz="0" w:space="0" w:color="auto"/>
      </w:divBdr>
    </w:div>
    <w:div w:id="1830555454">
      <w:bodyDiv w:val="1"/>
      <w:marLeft w:val="0"/>
      <w:marRight w:val="0"/>
      <w:marTop w:val="0"/>
      <w:marBottom w:val="0"/>
      <w:divBdr>
        <w:top w:val="none" w:sz="0" w:space="0" w:color="auto"/>
        <w:left w:val="none" w:sz="0" w:space="0" w:color="auto"/>
        <w:bottom w:val="none" w:sz="0" w:space="0" w:color="auto"/>
        <w:right w:val="none" w:sz="0" w:space="0" w:color="auto"/>
      </w:divBdr>
    </w:div>
    <w:div w:id="1831292970">
      <w:bodyDiv w:val="1"/>
      <w:marLeft w:val="0"/>
      <w:marRight w:val="0"/>
      <w:marTop w:val="0"/>
      <w:marBottom w:val="0"/>
      <w:divBdr>
        <w:top w:val="none" w:sz="0" w:space="0" w:color="auto"/>
        <w:left w:val="none" w:sz="0" w:space="0" w:color="auto"/>
        <w:bottom w:val="none" w:sz="0" w:space="0" w:color="auto"/>
        <w:right w:val="none" w:sz="0" w:space="0" w:color="auto"/>
      </w:divBdr>
    </w:div>
    <w:div w:id="1832409813">
      <w:bodyDiv w:val="1"/>
      <w:marLeft w:val="0"/>
      <w:marRight w:val="0"/>
      <w:marTop w:val="0"/>
      <w:marBottom w:val="0"/>
      <w:divBdr>
        <w:top w:val="none" w:sz="0" w:space="0" w:color="auto"/>
        <w:left w:val="none" w:sz="0" w:space="0" w:color="auto"/>
        <w:bottom w:val="none" w:sz="0" w:space="0" w:color="auto"/>
        <w:right w:val="none" w:sz="0" w:space="0" w:color="auto"/>
      </w:divBdr>
    </w:div>
    <w:div w:id="1855533567">
      <w:bodyDiv w:val="1"/>
      <w:marLeft w:val="0"/>
      <w:marRight w:val="0"/>
      <w:marTop w:val="0"/>
      <w:marBottom w:val="0"/>
      <w:divBdr>
        <w:top w:val="none" w:sz="0" w:space="0" w:color="auto"/>
        <w:left w:val="none" w:sz="0" w:space="0" w:color="auto"/>
        <w:bottom w:val="none" w:sz="0" w:space="0" w:color="auto"/>
        <w:right w:val="none" w:sz="0" w:space="0" w:color="auto"/>
      </w:divBdr>
      <w:divsChild>
        <w:div w:id="672218815">
          <w:marLeft w:val="0"/>
          <w:marRight w:val="0"/>
          <w:marTop w:val="0"/>
          <w:marBottom w:val="0"/>
          <w:divBdr>
            <w:top w:val="none" w:sz="0" w:space="0" w:color="auto"/>
            <w:left w:val="none" w:sz="0" w:space="0" w:color="auto"/>
            <w:bottom w:val="none" w:sz="0" w:space="0" w:color="auto"/>
            <w:right w:val="none" w:sz="0" w:space="0" w:color="auto"/>
          </w:divBdr>
        </w:div>
        <w:div w:id="1008950400">
          <w:marLeft w:val="0"/>
          <w:marRight w:val="0"/>
          <w:marTop w:val="0"/>
          <w:marBottom w:val="0"/>
          <w:divBdr>
            <w:top w:val="none" w:sz="0" w:space="0" w:color="auto"/>
            <w:left w:val="none" w:sz="0" w:space="0" w:color="auto"/>
            <w:bottom w:val="none" w:sz="0" w:space="0" w:color="auto"/>
            <w:right w:val="none" w:sz="0" w:space="0" w:color="auto"/>
          </w:divBdr>
        </w:div>
        <w:div w:id="960301397">
          <w:marLeft w:val="0"/>
          <w:marRight w:val="0"/>
          <w:marTop w:val="0"/>
          <w:marBottom w:val="0"/>
          <w:divBdr>
            <w:top w:val="none" w:sz="0" w:space="0" w:color="auto"/>
            <w:left w:val="none" w:sz="0" w:space="0" w:color="auto"/>
            <w:bottom w:val="none" w:sz="0" w:space="0" w:color="auto"/>
            <w:right w:val="none" w:sz="0" w:space="0" w:color="auto"/>
          </w:divBdr>
        </w:div>
        <w:div w:id="291054895">
          <w:marLeft w:val="0"/>
          <w:marRight w:val="0"/>
          <w:marTop w:val="0"/>
          <w:marBottom w:val="0"/>
          <w:divBdr>
            <w:top w:val="none" w:sz="0" w:space="0" w:color="auto"/>
            <w:left w:val="none" w:sz="0" w:space="0" w:color="auto"/>
            <w:bottom w:val="none" w:sz="0" w:space="0" w:color="auto"/>
            <w:right w:val="none" w:sz="0" w:space="0" w:color="auto"/>
          </w:divBdr>
        </w:div>
        <w:div w:id="393090100">
          <w:marLeft w:val="0"/>
          <w:marRight w:val="0"/>
          <w:marTop w:val="0"/>
          <w:marBottom w:val="0"/>
          <w:divBdr>
            <w:top w:val="none" w:sz="0" w:space="0" w:color="auto"/>
            <w:left w:val="none" w:sz="0" w:space="0" w:color="auto"/>
            <w:bottom w:val="none" w:sz="0" w:space="0" w:color="auto"/>
            <w:right w:val="none" w:sz="0" w:space="0" w:color="auto"/>
          </w:divBdr>
        </w:div>
        <w:div w:id="267347065">
          <w:marLeft w:val="0"/>
          <w:marRight w:val="0"/>
          <w:marTop w:val="0"/>
          <w:marBottom w:val="0"/>
          <w:divBdr>
            <w:top w:val="none" w:sz="0" w:space="0" w:color="auto"/>
            <w:left w:val="none" w:sz="0" w:space="0" w:color="auto"/>
            <w:bottom w:val="none" w:sz="0" w:space="0" w:color="auto"/>
            <w:right w:val="none" w:sz="0" w:space="0" w:color="auto"/>
          </w:divBdr>
        </w:div>
        <w:div w:id="711883340">
          <w:marLeft w:val="0"/>
          <w:marRight w:val="0"/>
          <w:marTop w:val="0"/>
          <w:marBottom w:val="0"/>
          <w:divBdr>
            <w:top w:val="none" w:sz="0" w:space="0" w:color="auto"/>
            <w:left w:val="none" w:sz="0" w:space="0" w:color="auto"/>
            <w:bottom w:val="none" w:sz="0" w:space="0" w:color="auto"/>
            <w:right w:val="none" w:sz="0" w:space="0" w:color="auto"/>
          </w:divBdr>
        </w:div>
        <w:div w:id="1811902722">
          <w:marLeft w:val="0"/>
          <w:marRight w:val="0"/>
          <w:marTop w:val="0"/>
          <w:marBottom w:val="0"/>
          <w:divBdr>
            <w:top w:val="none" w:sz="0" w:space="0" w:color="auto"/>
            <w:left w:val="none" w:sz="0" w:space="0" w:color="auto"/>
            <w:bottom w:val="none" w:sz="0" w:space="0" w:color="auto"/>
            <w:right w:val="none" w:sz="0" w:space="0" w:color="auto"/>
          </w:divBdr>
        </w:div>
      </w:divsChild>
    </w:div>
    <w:div w:id="1858231248">
      <w:bodyDiv w:val="1"/>
      <w:marLeft w:val="0"/>
      <w:marRight w:val="0"/>
      <w:marTop w:val="0"/>
      <w:marBottom w:val="0"/>
      <w:divBdr>
        <w:top w:val="none" w:sz="0" w:space="0" w:color="auto"/>
        <w:left w:val="none" w:sz="0" w:space="0" w:color="auto"/>
        <w:bottom w:val="none" w:sz="0" w:space="0" w:color="auto"/>
        <w:right w:val="none" w:sz="0" w:space="0" w:color="auto"/>
      </w:divBdr>
    </w:div>
    <w:div w:id="1863129015">
      <w:bodyDiv w:val="1"/>
      <w:marLeft w:val="0"/>
      <w:marRight w:val="0"/>
      <w:marTop w:val="0"/>
      <w:marBottom w:val="0"/>
      <w:divBdr>
        <w:top w:val="none" w:sz="0" w:space="0" w:color="auto"/>
        <w:left w:val="none" w:sz="0" w:space="0" w:color="auto"/>
        <w:bottom w:val="none" w:sz="0" w:space="0" w:color="auto"/>
        <w:right w:val="none" w:sz="0" w:space="0" w:color="auto"/>
      </w:divBdr>
    </w:div>
    <w:div w:id="1885944623">
      <w:bodyDiv w:val="1"/>
      <w:marLeft w:val="0"/>
      <w:marRight w:val="0"/>
      <w:marTop w:val="0"/>
      <w:marBottom w:val="0"/>
      <w:divBdr>
        <w:top w:val="none" w:sz="0" w:space="0" w:color="auto"/>
        <w:left w:val="none" w:sz="0" w:space="0" w:color="auto"/>
        <w:bottom w:val="none" w:sz="0" w:space="0" w:color="auto"/>
        <w:right w:val="none" w:sz="0" w:space="0" w:color="auto"/>
      </w:divBdr>
      <w:divsChild>
        <w:div w:id="1347903773">
          <w:marLeft w:val="0"/>
          <w:marRight w:val="0"/>
          <w:marTop w:val="0"/>
          <w:marBottom w:val="0"/>
          <w:divBdr>
            <w:top w:val="none" w:sz="0" w:space="0" w:color="auto"/>
            <w:left w:val="none" w:sz="0" w:space="0" w:color="auto"/>
            <w:bottom w:val="none" w:sz="0" w:space="0" w:color="auto"/>
            <w:right w:val="none" w:sz="0" w:space="0" w:color="auto"/>
          </w:divBdr>
        </w:div>
        <w:div w:id="908029707">
          <w:marLeft w:val="0"/>
          <w:marRight w:val="0"/>
          <w:marTop w:val="0"/>
          <w:marBottom w:val="0"/>
          <w:divBdr>
            <w:top w:val="none" w:sz="0" w:space="0" w:color="auto"/>
            <w:left w:val="none" w:sz="0" w:space="0" w:color="auto"/>
            <w:bottom w:val="none" w:sz="0" w:space="0" w:color="auto"/>
            <w:right w:val="none" w:sz="0" w:space="0" w:color="auto"/>
          </w:divBdr>
        </w:div>
      </w:divsChild>
    </w:div>
    <w:div w:id="1887251367">
      <w:bodyDiv w:val="1"/>
      <w:marLeft w:val="0"/>
      <w:marRight w:val="0"/>
      <w:marTop w:val="0"/>
      <w:marBottom w:val="0"/>
      <w:divBdr>
        <w:top w:val="none" w:sz="0" w:space="0" w:color="auto"/>
        <w:left w:val="none" w:sz="0" w:space="0" w:color="auto"/>
        <w:bottom w:val="none" w:sz="0" w:space="0" w:color="auto"/>
        <w:right w:val="none" w:sz="0" w:space="0" w:color="auto"/>
      </w:divBdr>
    </w:div>
    <w:div w:id="1933201933">
      <w:bodyDiv w:val="1"/>
      <w:marLeft w:val="0"/>
      <w:marRight w:val="0"/>
      <w:marTop w:val="0"/>
      <w:marBottom w:val="0"/>
      <w:divBdr>
        <w:top w:val="none" w:sz="0" w:space="0" w:color="auto"/>
        <w:left w:val="none" w:sz="0" w:space="0" w:color="auto"/>
        <w:bottom w:val="none" w:sz="0" w:space="0" w:color="auto"/>
        <w:right w:val="none" w:sz="0" w:space="0" w:color="auto"/>
      </w:divBdr>
    </w:div>
    <w:div w:id="1944074316">
      <w:bodyDiv w:val="1"/>
      <w:marLeft w:val="0"/>
      <w:marRight w:val="0"/>
      <w:marTop w:val="0"/>
      <w:marBottom w:val="0"/>
      <w:divBdr>
        <w:top w:val="none" w:sz="0" w:space="0" w:color="auto"/>
        <w:left w:val="none" w:sz="0" w:space="0" w:color="auto"/>
        <w:bottom w:val="none" w:sz="0" w:space="0" w:color="auto"/>
        <w:right w:val="none" w:sz="0" w:space="0" w:color="auto"/>
      </w:divBdr>
    </w:div>
    <w:div w:id="1946646360">
      <w:bodyDiv w:val="1"/>
      <w:marLeft w:val="0"/>
      <w:marRight w:val="0"/>
      <w:marTop w:val="0"/>
      <w:marBottom w:val="0"/>
      <w:divBdr>
        <w:top w:val="none" w:sz="0" w:space="0" w:color="auto"/>
        <w:left w:val="none" w:sz="0" w:space="0" w:color="auto"/>
        <w:bottom w:val="none" w:sz="0" w:space="0" w:color="auto"/>
        <w:right w:val="none" w:sz="0" w:space="0" w:color="auto"/>
      </w:divBdr>
    </w:div>
    <w:div w:id="1968967127">
      <w:bodyDiv w:val="1"/>
      <w:marLeft w:val="0"/>
      <w:marRight w:val="0"/>
      <w:marTop w:val="0"/>
      <w:marBottom w:val="0"/>
      <w:divBdr>
        <w:top w:val="none" w:sz="0" w:space="0" w:color="auto"/>
        <w:left w:val="none" w:sz="0" w:space="0" w:color="auto"/>
        <w:bottom w:val="none" w:sz="0" w:space="0" w:color="auto"/>
        <w:right w:val="none" w:sz="0" w:space="0" w:color="auto"/>
      </w:divBdr>
    </w:div>
    <w:div w:id="2006399642">
      <w:bodyDiv w:val="1"/>
      <w:marLeft w:val="0"/>
      <w:marRight w:val="0"/>
      <w:marTop w:val="0"/>
      <w:marBottom w:val="0"/>
      <w:divBdr>
        <w:top w:val="none" w:sz="0" w:space="0" w:color="auto"/>
        <w:left w:val="none" w:sz="0" w:space="0" w:color="auto"/>
        <w:bottom w:val="none" w:sz="0" w:space="0" w:color="auto"/>
        <w:right w:val="none" w:sz="0" w:space="0" w:color="auto"/>
      </w:divBdr>
      <w:divsChild>
        <w:div w:id="141968246">
          <w:marLeft w:val="0"/>
          <w:marRight w:val="0"/>
          <w:marTop w:val="0"/>
          <w:marBottom w:val="0"/>
          <w:divBdr>
            <w:top w:val="none" w:sz="0" w:space="0" w:color="auto"/>
            <w:left w:val="none" w:sz="0" w:space="0" w:color="auto"/>
            <w:bottom w:val="none" w:sz="0" w:space="0" w:color="auto"/>
            <w:right w:val="none" w:sz="0" w:space="0" w:color="auto"/>
          </w:divBdr>
        </w:div>
        <w:div w:id="281107643">
          <w:marLeft w:val="0"/>
          <w:marRight w:val="0"/>
          <w:marTop w:val="0"/>
          <w:marBottom w:val="0"/>
          <w:divBdr>
            <w:top w:val="none" w:sz="0" w:space="0" w:color="auto"/>
            <w:left w:val="none" w:sz="0" w:space="0" w:color="auto"/>
            <w:bottom w:val="none" w:sz="0" w:space="0" w:color="auto"/>
            <w:right w:val="none" w:sz="0" w:space="0" w:color="auto"/>
          </w:divBdr>
        </w:div>
        <w:div w:id="479150886">
          <w:marLeft w:val="0"/>
          <w:marRight w:val="0"/>
          <w:marTop w:val="0"/>
          <w:marBottom w:val="0"/>
          <w:divBdr>
            <w:top w:val="none" w:sz="0" w:space="0" w:color="auto"/>
            <w:left w:val="none" w:sz="0" w:space="0" w:color="auto"/>
            <w:bottom w:val="none" w:sz="0" w:space="0" w:color="auto"/>
            <w:right w:val="none" w:sz="0" w:space="0" w:color="auto"/>
          </w:divBdr>
        </w:div>
        <w:div w:id="638845816">
          <w:marLeft w:val="0"/>
          <w:marRight w:val="0"/>
          <w:marTop w:val="0"/>
          <w:marBottom w:val="0"/>
          <w:divBdr>
            <w:top w:val="none" w:sz="0" w:space="0" w:color="auto"/>
            <w:left w:val="none" w:sz="0" w:space="0" w:color="auto"/>
            <w:bottom w:val="none" w:sz="0" w:space="0" w:color="auto"/>
            <w:right w:val="none" w:sz="0" w:space="0" w:color="auto"/>
          </w:divBdr>
        </w:div>
        <w:div w:id="556622119">
          <w:marLeft w:val="0"/>
          <w:marRight w:val="0"/>
          <w:marTop w:val="0"/>
          <w:marBottom w:val="0"/>
          <w:divBdr>
            <w:top w:val="none" w:sz="0" w:space="0" w:color="auto"/>
            <w:left w:val="none" w:sz="0" w:space="0" w:color="auto"/>
            <w:bottom w:val="none" w:sz="0" w:space="0" w:color="auto"/>
            <w:right w:val="none" w:sz="0" w:space="0" w:color="auto"/>
          </w:divBdr>
        </w:div>
        <w:div w:id="1215044818">
          <w:marLeft w:val="0"/>
          <w:marRight w:val="0"/>
          <w:marTop w:val="0"/>
          <w:marBottom w:val="0"/>
          <w:divBdr>
            <w:top w:val="none" w:sz="0" w:space="0" w:color="auto"/>
            <w:left w:val="none" w:sz="0" w:space="0" w:color="auto"/>
            <w:bottom w:val="none" w:sz="0" w:space="0" w:color="auto"/>
            <w:right w:val="none" w:sz="0" w:space="0" w:color="auto"/>
          </w:divBdr>
        </w:div>
        <w:div w:id="616832856">
          <w:marLeft w:val="0"/>
          <w:marRight w:val="0"/>
          <w:marTop w:val="0"/>
          <w:marBottom w:val="0"/>
          <w:divBdr>
            <w:top w:val="none" w:sz="0" w:space="0" w:color="auto"/>
            <w:left w:val="none" w:sz="0" w:space="0" w:color="auto"/>
            <w:bottom w:val="none" w:sz="0" w:space="0" w:color="auto"/>
            <w:right w:val="none" w:sz="0" w:space="0" w:color="auto"/>
          </w:divBdr>
        </w:div>
      </w:divsChild>
    </w:div>
    <w:div w:id="2012828963">
      <w:bodyDiv w:val="1"/>
      <w:marLeft w:val="0"/>
      <w:marRight w:val="0"/>
      <w:marTop w:val="0"/>
      <w:marBottom w:val="0"/>
      <w:divBdr>
        <w:top w:val="none" w:sz="0" w:space="0" w:color="auto"/>
        <w:left w:val="none" w:sz="0" w:space="0" w:color="auto"/>
        <w:bottom w:val="none" w:sz="0" w:space="0" w:color="auto"/>
        <w:right w:val="none" w:sz="0" w:space="0" w:color="auto"/>
      </w:divBdr>
    </w:div>
    <w:div w:id="2031175324">
      <w:bodyDiv w:val="1"/>
      <w:marLeft w:val="0"/>
      <w:marRight w:val="0"/>
      <w:marTop w:val="0"/>
      <w:marBottom w:val="0"/>
      <w:divBdr>
        <w:top w:val="none" w:sz="0" w:space="0" w:color="auto"/>
        <w:left w:val="none" w:sz="0" w:space="0" w:color="auto"/>
        <w:bottom w:val="none" w:sz="0" w:space="0" w:color="auto"/>
        <w:right w:val="none" w:sz="0" w:space="0" w:color="auto"/>
      </w:divBdr>
    </w:div>
    <w:div w:id="2034840191">
      <w:bodyDiv w:val="1"/>
      <w:marLeft w:val="0"/>
      <w:marRight w:val="0"/>
      <w:marTop w:val="0"/>
      <w:marBottom w:val="0"/>
      <w:divBdr>
        <w:top w:val="none" w:sz="0" w:space="0" w:color="auto"/>
        <w:left w:val="none" w:sz="0" w:space="0" w:color="auto"/>
        <w:bottom w:val="none" w:sz="0" w:space="0" w:color="auto"/>
        <w:right w:val="none" w:sz="0" w:space="0" w:color="auto"/>
      </w:divBdr>
    </w:div>
    <w:div w:id="2047871331">
      <w:bodyDiv w:val="1"/>
      <w:marLeft w:val="0"/>
      <w:marRight w:val="0"/>
      <w:marTop w:val="0"/>
      <w:marBottom w:val="0"/>
      <w:divBdr>
        <w:top w:val="none" w:sz="0" w:space="0" w:color="auto"/>
        <w:left w:val="none" w:sz="0" w:space="0" w:color="auto"/>
        <w:bottom w:val="none" w:sz="0" w:space="0" w:color="auto"/>
        <w:right w:val="none" w:sz="0" w:space="0" w:color="auto"/>
      </w:divBdr>
    </w:div>
    <w:div w:id="2050639035">
      <w:bodyDiv w:val="1"/>
      <w:marLeft w:val="0"/>
      <w:marRight w:val="0"/>
      <w:marTop w:val="0"/>
      <w:marBottom w:val="0"/>
      <w:divBdr>
        <w:top w:val="none" w:sz="0" w:space="0" w:color="auto"/>
        <w:left w:val="none" w:sz="0" w:space="0" w:color="auto"/>
        <w:bottom w:val="none" w:sz="0" w:space="0" w:color="auto"/>
        <w:right w:val="none" w:sz="0" w:space="0" w:color="auto"/>
      </w:divBdr>
    </w:div>
    <w:div w:id="2062972913">
      <w:bodyDiv w:val="1"/>
      <w:marLeft w:val="0"/>
      <w:marRight w:val="0"/>
      <w:marTop w:val="0"/>
      <w:marBottom w:val="0"/>
      <w:divBdr>
        <w:top w:val="none" w:sz="0" w:space="0" w:color="auto"/>
        <w:left w:val="none" w:sz="0" w:space="0" w:color="auto"/>
        <w:bottom w:val="none" w:sz="0" w:space="0" w:color="auto"/>
        <w:right w:val="none" w:sz="0" w:space="0" w:color="auto"/>
      </w:divBdr>
    </w:div>
    <w:div w:id="2065329254">
      <w:bodyDiv w:val="1"/>
      <w:marLeft w:val="0"/>
      <w:marRight w:val="0"/>
      <w:marTop w:val="0"/>
      <w:marBottom w:val="0"/>
      <w:divBdr>
        <w:top w:val="none" w:sz="0" w:space="0" w:color="auto"/>
        <w:left w:val="none" w:sz="0" w:space="0" w:color="auto"/>
        <w:bottom w:val="none" w:sz="0" w:space="0" w:color="auto"/>
        <w:right w:val="none" w:sz="0" w:space="0" w:color="auto"/>
      </w:divBdr>
    </w:div>
    <w:div w:id="2066681822">
      <w:bodyDiv w:val="1"/>
      <w:marLeft w:val="0"/>
      <w:marRight w:val="0"/>
      <w:marTop w:val="0"/>
      <w:marBottom w:val="0"/>
      <w:divBdr>
        <w:top w:val="none" w:sz="0" w:space="0" w:color="auto"/>
        <w:left w:val="none" w:sz="0" w:space="0" w:color="auto"/>
        <w:bottom w:val="none" w:sz="0" w:space="0" w:color="auto"/>
        <w:right w:val="none" w:sz="0" w:space="0" w:color="auto"/>
      </w:divBdr>
    </w:div>
    <w:div w:id="2090884592">
      <w:bodyDiv w:val="1"/>
      <w:marLeft w:val="0"/>
      <w:marRight w:val="0"/>
      <w:marTop w:val="0"/>
      <w:marBottom w:val="0"/>
      <w:divBdr>
        <w:top w:val="none" w:sz="0" w:space="0" w:color="auto"/>
        <w:left w:val="none" w:sz="0" w:space="0" w:color="auto"/>
        <w:bottom w:val="none" w:sz="0" w:space="0" w:color="auto"/>
        <w:right w:val="none" w:sz="0" w:space="0" w:color="auto"/>
      </w:divBdr>
      <w:divsChild>
        <w:div w:id="808521153">
          <w:marLeft w:val="0"/>
          <w:marRight w:val="0"/>
          <w:marTop w:val="0"/>
          <w:marBottom w:val="0"/>
          <w:divBdr>
            <w:top w:val="none" w:sz="0" w:space="0" w:color="auto"/>
            <w:left w:val="none" w:sz="0" w:space="0" w:color="auto"/>
            <w:bottom w:val="none" w:sz="0" w:space="0" w:color="auto"/>
            <w:right w:val="none" w:sz="0" w:space="0" w:color="auto"/>
          </w:divBdr>
        </w:div>
        <w:div w:id="553733651">
          <w:marLeft w:val="0"/>
          <w:marRight w:val="0"/>
          <w:marTop w:val="0"/>
          <w:marBottom w:val="0"/>
          <w:divBdr>
            <w:top w:val="none" w:sz="0" w:space="0" w:color="auto"/>
            <w:left w:val="none" w:sz="0" w:space="0" w:color="auto"/>
            <w:bottom w:val="none" w:sz="0" w:space="0" w:color="auto"/>
            <w:right w:val="none" w:sz="0" w:space="0" w:color="auto"/>
          </w:divBdr>
        </w:div>
        <w:div w:id="1110665081">
          <w:marLeft w:val="0"/>
          <w:marRight w:val="0"/>
          <w:marTop w:val="0"/>
          <w:marBottom w:val="0"/>
          <w:divBdr>
            <w:top w:val="none" w:sz="0" w:space="0" w:color="auto"/>
            <w:left w:val="none" w:sz="0" w:space="0" w:color="auto"/>
            <w:bottom w:val="none" w:sz="0" w:space="0" w:color="auto"/>
            <w:right w:val="none" w:sz="0" w:space="0" w:color="auto"/>
          </w:divBdr>
        </w:div>
        <w:div w:id="686516214">
          <w:marLeft w:val="0"/>
          <w:marRight w:val="0"/>
          <w:marTop w:val="0"/>
          <w:marBottom w:val="0"/>
          <w:divBdr>
            <w:top w:val="none" w:sz="0" w:space="0" w:color="auto"/>
            <w:left w:val="none" w:sz="0" w:space="0" w:color="auto"/>
            <w:bottom w:val="none" w:sz="0" w:space="0" w:color="auto"/>
            <w:right w:val="none" w:sz="0" w:space="0" w:color="auto"/>
          </w:divBdr>
        </w:div>
        <w:div w:id="1649749955">
          <w:marLeft w:val="0"/>
          <w:marRight w:val="0"/>
          <w:marTop w:val="0"/>
          <w:marBottom w:val="0"/>
          <w:divBdr>
            <w:top w:val="none" w:sz="0" w:space="0" w:color="auto"/>
            <w:left w:val="none" w:sz="0" w:space="0" w:color="auto"/>
            <w:bottom w:val="none" w:sz="0" w:space="0" w:color="auto"/>
            <w:right w:val="none" w:sz="0" w:space="0" w:color="auto"/>
          </w:divBdr>
        </w:div>
      </w:divsChild>
    </w:div>
    <w:div w:id="2123961711">
      <w:bodyDiv w:val="1"/>
      <w:marLeft w:val="0"/>
      <w:marRight w:val="0"/>
      <w:marTop w:val="0"/>
      <w:marBottom w:val="0"/>
      <w:divBdr>
        <w:top w:val="none" w:sz="0" w:space="0" w:color="auto"/>
        <w:left w:val="none" w:sz="0" w:space="0" w:color="auto"/>
        <w:bottom w:val="none" w:sz="0" w:space="0" w:color="auto"/>
        <w:right w:val="none" w:sz="0" w:space="0" w:color="auto"/>
      </w:divBdr>
    </w:div>
    <w:div w:id="2128886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localhost:3005/api/" TargetMode="Externa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hub.com/phuochiep131/Language_Course_Registration_System.git"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localhost:3005/api-docs"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localhost:3000"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09-Mau%20bao%20cao%20ket%20thuc%20mon%20TKWeb%20-%20new.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885C04A-22C4-41AB-8BE6-38462EBE9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09-Mau bao cao ket thuc mon TKWeb - new.dotx</Template>
  <TotalTime>764</TotalTime>
  <Pages>46</Pages>
  <Words>5105</Words>
  <Characters>29104</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TUV</Company>
  <LinksUpToDate>false</LinksUpToDate>
  <CharactersWithSpaces>34141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DELL</dc:creator>
  <cp:lastModifiedBy>Nguyen Duy Tin</cp:lastModifiedBy>
  <cp:revision>69</cp:revision>
  <cp:lastPrinted>2025-07-22T09:19:00Z</cp:lastPrinted>
  <dcterms:created xsi:type="dcterms:W3CDTF">2025-06-27T00:29:00Z</dcterms:created>
  <dcterms:modified xsi:type="dcterms:W3CDTF">2025-07-22T09:24:00Z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id="OEkpfWv0"/&gt;&lt;style id="http://www.zotero.org/styles/ieee" locale="en-US" hasBibliography="1" bibliographyStyleHasBeenSet="1"/&gt;&lt;prefs&gt;&lt;pref name="fieldType" value="Field"/&gt;&lt;/prefs&gt;&lt;/data&gt;</vt:lpwstr>
  </property>
</Properties>
</file>